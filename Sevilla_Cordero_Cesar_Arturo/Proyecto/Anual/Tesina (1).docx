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509" w:type="dxa"/>
        <w:tblCellMar>
          <w:left w:w="115" w:type="dxa"/>
          <w:right w:w="720" w:type="dxa"/>
        </w:tblCellMar>
        <w:tblLook w:val="0000" w:firstRow="0" w:lastRow="0" w:firstColumn="0" w:lastColumn="0" w:noHBand="0" w:noVBand="0"/>
      </w:tblPr>
      <w:tblGrid>
        <w:gridCol w:w="8509"/>
      </w:tblGrid>
      <w:tr w:rsidR="00021C04" w:rsidTr="00266D50">
        <w:trPr>
          <w:trHeight w:val="14130"/>
        </w:trPr>
        <w:tc>
          <w:tcPr>
            <w:tcW w:w="8509" w:type="dxa"/>
          </w:tcPr>
          <w:p w:rsidR="00021C04" w:rsidRDefault="00B11463" w:rsidP="00745C53">
            <w:pPr>
              <w:ind w:left="720"/>
              <w:jc w:val="right"/>
            </w:pPr>
            <w:r>
              <w:rPr>
                <w:noProof/>
                <w:lang w:val="es-MX" w:eastAsia="es-MX"/>
              </w:rPr>
              <mc:AlternateContent>
                <mc:Choice Requires="wps">
                  <w:drawing>
                    <wp:anchor distT="0" distB="0" distL="114300" distR="114300" simplePos="0" relativeHeight="251673600" behindDoc="0" locked="0" layoutInCell="1" allowOverlap="1" wp14:anchorId="34C54D12" wp14:editId="102A6995">
                      <wp:simplePos x="0" y="0"/>
                      <wp:positionH relativeFrom="column">
                        <wp:posOffset>3798850</wp:posOffset>
                      </wp:positionH>
                      <wp:positionV relativeFrom="paragraph">
                        <wp:posOffset>7864195</wp:posOffset>
                      </wp:positionV>
                      <wp:extent cx="2140157" cy="1000125"/>
                      <wp:effectExtent l="0" t="0" r="0" b="9525"/>
                      <wp:wrapNone/>
                      <wp:docPr id="7" name="Cuadro de texto 7"/>
                      <wp:cNvGraphicFramePr/>
                      <a:graphic xmlns:a="http://schemas.openxmlformats.org/drawingml/2006/main">
                        <a:graphicData uri="http://schemas.microsoft.com/office/word/2010/wordprocessingShape">
                          <wps:wsp>
                            <wps:cNvSpPr txBox="1"/>
                            <wps:spPr>
                              <a:xfrm>
                                <a:off x="0" y="0"/>
                                <a:ext cx="2140157" cy="1000125"/>
                              </a:xfrm>
                              <a:prstGeom prst="rect">
                                <a:avLst/>
                              </a:prstGeom>
                              <a:gradFill flip="none" rotWithShape="1">
                                <a:gsLst>
                                  <a:gs pos="0">
                                    <a:schemeClr val="accent4">
                                      <a:lumMod val="75000"/>
                                      <a:tint val="66000"/>
                                      <a:satMod val="160000"/>
                                    </a:schemeClr>
                                  </a:gs>
                                  <a:gs pos="50000">
                                    <a:schemeClr val="accent4">
                                      <a:lumMod val="75000"/>
                                      <a:tint val="44500"/>
                                      <a:satMod val="160000"/>
                                    </a:schemeClr>
                                  </a:gs>
                                  <a:gs pos="100000">
                                    <a:schemeClr val="accent4">
                                      <a:lumMod val="75000"/>
                                      <a:tint val="23500"/>
                                      <a:satMod val="160000"/>
                                    </a:schemeClr>
                                  </a:gs>
                                </a:gsLst>
                                <a:lin ang="16200000" scaled="1"/>
                                <a:tileRect/>
                              </a:gradFill>
                              <a:ln w="6350">
                                <a:noFill/>
                              </a:ln>
                            </wps:spPr>
                            <wps:txbx>
                              <w:txbxContent>
                                <w:p w:rsidR="00B11463" w:rsidRPr="00812437" w:rsidRDefault="00B11463" w:rsidP="00266D50">
                                  <w:pPr>
                                    <w:rPr>
                                      <w:rFonts w:ascii="Arial" w:hAnsi="Arial" w:cs="Arial"/>
                                      <w:sz w:val="20"/>
                                      <w:szCs w:val="20"/>
                                      <w:lang w:bidi="es-ES"/>
                                    </w:rPr>
                                  </w:pPr>
                                  <w:r w:rsidRPr="00812437">
                                    <w:rPr>
                                      <w:rFonts w:ascii="Arial" w:hAnsi="Arial" w:cs="Arial"/>
                                      <w:sz w:val="20"/>
                                      <w:szCs w:val="20"/>
                                      <w:lang w:bidi="es-ES"/>
                                    </w:rPr>
                                    <w:t>Joel de Jesús López Ascencio</w:t>
                                  </w:r>
                                </w:p>
                                <w:p w:rsidR="00B11463" w:rsidRPr="00812437" w:rsidRDefault="00B11463" w:rsidP="00266D50">
                                  <w:pPr>
                                    <w:rPr>
                                      <w:rFonts w:ascii="Arial" w:hAnsi="Arial" w:cs="Arial"/>
                                      <w:sz w:val="20"/>
                                      <w:szCs w:val="20"/>
                                      <w:lang w:bidi="es-ES"/>
                                    </w:rPr>
                                  </w:pPr>
                                  <w:r w:rsidRPr="00812437">
                                    <w:rPr>
                                      <w:rFonts w:ascii="Arial" w:hAnsi="Arial" w:cs="Arial"/>
                                      <w:sz w:val="20"/>
                                      <w:szCs w:val="20"/>
                                      <w:lang w:bidi="es-ES"/>
                                    </w:rPr>
                                    <w:t xml:space="preserve">Jonathan </w:t>
                                  </w:r>
                                  <w:r>
                                    <w:rPr>
                                      <w:rFonts w:ascii="Arial" w:hAnsi="Arial" w:cs="Arial"/>
                                      <w:sz w:val="20"/>
                                      <w:szCs w:val="20"/>
                                      <w:lang w:bidi="es-ES"/>
                                    </w:rPr>
                                    <w:t xml:space="preserve">Alejandro </w:t>
                                  </w:r>
                                  <w:r w:rsidRPr="00812437">
                                    <w:rPr>
                                      <w:rFonts w:ascii="Arial" w:hAnsi="Arial" w:cs="Arial"/>
                                      <w:sz w:val="20"/>
                                      <w:szCs w:val="20"/>
                                      <w:lang w:bidi="es-ES"/>
                                    </w:rPr>
                                    <w:t>Capuchino</w:t>
                                  </w:r>
                                </w:p>
                                <w:p w:rsidR="00B11463" w:rsidRPr="00812437" w:rsidRDefault="00B11463" w:rsidP="00266D50">
                                  <w:pPr>
                                    <w:rPr>
                                      <w:rFonts w:ascii="Arial" w:hAnsi="Arial" w:cs="Arial"/>
                                      <w:sz w:val="20"/>
                                      <w:szCs w:val="20"/>
                                      <w:lang w:bidi="es-ES"/>
                                    </w:rPr>
                                  </w:pPr>
                                  <w:r w:rsidRPr="00812437">
                                    <w:rPr>
                                      <w:rFonts w:ascii="Arial" w:hAnsi="Arial" w:cs="Arial"/>
                                      <w:sz w:val="20"/>
                                      <w:szCs w:val="20"/>
                                      <w:lang w:bidi="es-ES"/>
                                    </w:rPr>
                                    <w:t>Cesar Arturo Sevilla Cordero</w:t>
                                  </w:r>
                                </w:p>
                                <w:p w:rsidR="00B11463" w:rsidRPr="00812437" w:rsidRDefault="00B11463" w:rsidP="00266D50">
                                  <w:pPr>
                                    <w:rPr>
                                      <w:rFonts w:ascii="Arial" w:hAnsi="Arial" w:cs="Arial"/>
                                      <w:sz w:val="20"/>
                                      <w:szCs w:val="20"/>
                                      <w:lang w:bidi="es-ES"/>
                                    </w:rPr>
                                  </w:pPr>
                                  <w:r w:rsidRPr="00812437">
                                    <w:rPr>
                                      <w:rFonts w:ascii="Arial" w:hAnsi="Arial" w:cs="Arial"/>
                                      <w:sz w:val="20"/>
                                      <w:szCs w:val="20"/>
                                      <w:lang w:bidi="es-ES"/>
                                    </w:rPr>
                                    <w:t>David Santamaría Velázquez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C54D12" id="_x0000_t202" coordsize="21600,21600" o:spt="202" path="m,l,21600r21600,l21600,xe">
                      <v:stroke joinstyle="miter"/>
                      <v:path gradientshapeok="t" o:connecttype="rect"/>
                    </v:shapetype>
                    <v:shape id="Cuadro de texto 7" o:spid="_x0000_s1026" type="#_x0000_t202" style="position:absolute;left:0;text-align:left;margin-left:299.1pt;margin-top:619.25pt;width:168.5pt;height:7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" fillcolor="#bf8f00 [2407]" stroked="f" strokeweight=".5pt">
                      <v:fill color2="#bf8f00 [2407]" rotate="t" angle="180" colors="0 #e9c28c;.5 #efd8bb;1 #f7ebde" focus="100%" type="gradient"/>
                      <v:textbox>
                        <w:txbxContent>
                          <w:p w:rsidR="00B11463" w:rsidRPr="00812437" w:rsidRDefault="00B11463" w:rsidP="00266D50">
                            <w:pPr>
                              <w:rPr>
                                <w:rFonts w:ascii="Arial" w:hAnsi="Arial" w:cs="Arial"/>
                                <w:sz w:val="20"/>
                                <w:szCs w:val="20"/>
                                <w:lang w:bidi="es-ES"/>
                              </w:rPr>
                            </w:pPr>
                            <w:r w:rsidRPr="00812437">
                              <w:rPr>
                                <w:rFonts w:ascii="Arial" w:hAnsi="Arial" w:cs="Arial"/>
                                <w:sz w:val="20"/>
                                <w:szCs w:val="20"/>
                                <w:lang w:bidi="es-ES"/>
                              </w:rPr>
                              <w:t>Joel de Jesús López Ascencio</w:t>
                            </w:r>
                          </w:p>
                          <w:p w:rsidR="00B11463" w:rsidRPr="00812437" w:rsidRDefault="00B11463" w:rsidP="00266D50">
                            <w:pPr>
                              <w:rPr>
                                <w:rFonts w:ascii="Arial" w:hAnsi="Arial" w:cs="Arial"/>
                                <w:sz w:val="20"/>
                                <w:szCs w:val="20"/>
                                <w:lang w:bidi="es-ES"/>
                              </w:rPr>
                            </w:pPr>
                            <w:r w:rsidRPr="00812437">
                              <w:rPr>
                                <w:rFonts w:ascii="Arial" w:hAnsi="Arial" w:cs="Arial"/>
                                <w:sz w:val="20"/>
                                <w:szCs w:val="20"/>
                                <w:lang w:bidi="es-ES"/>
                              </w:rPr>
                              <w:t xml:space="preserve">Jonathan </w:t>
                            </w:r>
                            <w:r>
                              <w:rPr>
                                <w:rFonts w:ascii="Arial" w:hAnsi="Arial" w:cs="Arial"/>
                                <w:sz w:val="20"/>
                                <w:szCs w:val="20"/>
                                <w:lang w:bidi="es-ES"/>
                              </w:rPr>
                              <w:t xml:space="preserve">Alejandro </w:t>
                            </w:r>
                            <w:r w:rsidRPr="00812437">
                              <w:rPr>
                                <w:rFonts w:ascii="Arial" w:hAnsi="Arial" w:cs="Arial"/>
                                <w:sz w:val="20"/>
                                <w:szCs w:val="20"/>
                                <w:lang w:bidi="es-ES"/>
                              </w:rPr>
                              <w:t>Capuchino</w:t>
                            </w:r>
                          </w:p>
                          <w:p w:rsidR="00B11463" w:rsidRPr="00812437" w:rsidRDefault="00B11463" w:rsidP="00266D50">
                            <w:pPr>
                              <w:rPr>
                                <w:rFonts w:ascii="Arial" w:hAnsi="Arial" w:cs="Arial"/>
                                <w:sz w:val="20"/>
                                <w:szCs w:val="20"/>
                                <w:lang w:bidi="es-ES"/>
                              </w:rPr>
                            </w:pPr>
                            <w:r w:rsidRPr="00812437">
                              <w:rPr>
                                <w:rFonts w:ascii="Arial" w:hAnsi="Arial" w:cs="Arial"/>
                                <w:sz w:val="20"/>
                                <w:szCs w:val="20"/>
                                <w:lang w:bidi="es-ES"/>
                              </w:rPr>
                              <w:t>Cesar Arturo Sevilla Cordero</w:t>
                            </w:r>
                          </w:p>
                          <w:p w:rsidR="00B11463" w:rsidRPr="00812437" w:rsidRDefault="00B11463" w:rsidP="00266D50">
                            <w:pPr>
                              <w:rPr>
                                <w:rFonts w:ascii="Arial" w:hAnsi="Arial" w:cs="Arial"/>
                                <w:sz w:val="20"/>
                                <w:szCs w:val="20"/>
                                <w:lang w:bidi="es-ES"/>
                              </w:rPr>
                            </w:pPr>
                            <w:r w:rsidRPr="00812437">
                              <w:rPr>
                                <w:rFonts w:ascii="Arial" w:hAnsi="Arial" w:cs="Arial"/>
                                <w:sz w:val="20"/>
                                <w:szCs w:val="20"/>
                                <w:lang w:bidi="es-ES"/>
                              </w:rPr>
                              <w:t>David Santamaría Velázquez</w:t>
                            </w:r>
                          </w:p>
                        </w:txbxContent>
                      </v:textbox>
                    </v:shape>
                  </w:pict>
                </mc:Fallback>
              </mc:AlternateContent>
            </w:r>
            <w:r>
              <w:rPr>
                <w:noProof/>
                <w:lang w:val="es-MX" w:eastAsia="es-MX"/>
              </w:rPr>
              <mc:AlternateContent>
                <mc:Choice Requires="wps">
                  <w:drawing>
                    <wp:anchor distT="45720" distB="45720" distL="114300" distR="114300" simplePos="0" relativeHeight="251677696" behindDoc="1" locked="0" layoutInCell="1" allowOverlap="1" wp14:anchorId="03200BB1" wp14:editId="7F6D41B0">
                      <wp:simplePos x="0" y="0"/>
                      <wp:positionH relativeFrom="margin">
                        <wp:posOffset>-814136</wp:posOffset>
                      </wp:positionH>
                      <wp:positionV relativeFrom="paragraph">
                        <wp:posOffset>8321164</wp:posOffset>
                      </wp:positionV>
                      <wp:extent cx="3390900" cy="523875"/>
                      <wp:effectExtent l="0" t="0" r="19050" b="28575"/>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0" cy="523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B11463" w:rsidRDefault="00B11463" w:rsidP="00266D50">
                                  <w:pPr>
                                    <w:rPr>
                                      <w:rFonts w:ascii="Arial" w:hAnsi="Arial" w:cs="Arial"/>
                                      <w:sz w:val="20"/>
                                      <w:szCs w:val="20"/>
                                    </w:rPr>
                                  </w:pPr>
                                  <w:r w:rsidRPr="00812437">
                                    <w:rPr>
                                      <w:rFonts w:ascii="Arial" w:hAnsi="Arial" w:cs="Arial"/>
                                      <w:sz w:val="20"/>
                                    </w:rPr>
                                    <w:t>Universidad de la zona metropolitana de Gu</w:t>
                                  </w:r>
                                  <w:r w:rsidRPr="00812437">
                                    <w:rPr>
                                      <w:rFonts w:ascii="Arial" w:hAnsi="Arial" w:cs="Arial"/>
                                      <w:sz w:val="20"/>
                                      <w:szCs w:val="20"/>
                                    </w:rPr>
                                    <w:t>adalajara</w:t>
                                  </w:r>
                                </w:p>
                                <w:p w:rsidR="00B11463" w:rsidRDefault="00B11463" w:rsidP="00266D50">
                                  <w:pPr>
                                    <w:jc w:val="center"/>
                                    <w:rPr>
                                      <w:rFonts w:ascii="Arial" w:hAnsi="Arial" w:cs="Arial"/>
                                      <w:sz w:val="20"/>
                                      <w:szCs w:val="20"/>
                                    </w:rPr>
                                  </w:pPr>
                                  <w:r>
                                    <w:rPr>
                                      <w:rFonts w:ascii="Arial" w:hAnsi="Arial" w:cs="Arial"/>
                                      <w:sz w:val="20"/>
                                      <w:szCs w:val="20"/>
                                    </w:rPr>
                                    <w:t>Viernes 16 de agosto del año 2019</w:t>
                                  </w:r>
                                </w:p>
                                <w:p w:rsidR="00B11463" w:rsidRPr="00812437" w:rsidRDefault="00B11463" w:rsidP="00266D50">
                                  <w:pPr>
                                    <w:rPr>
                                      <w:rFonts w:ascii="Arial" w:hAnsi="Arial" w:cs="Arial"/>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00BB1" id="Cuadro de texto 2" o:spid="_x0000_s1027" type="#_x0000_t202" style="position:absolute;left:0;text-align:left;margin-left:-64.1pt;margin-top:655.2pt;width:267pt;height:41.25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" fillcolor="#ed7d31 [3205]" strokecolor="#823b0b [1605]" strokeweight="1pt">
                      <v:textbox>
                        <w:txbxContent>
                          <w:p w:rsidR="00B11463" w:rsidRDefault="00B11463" w:rsidP="00266D50">
                            <w:pPr>
                              <w:rPr>
                                <w:rFonts w:ascii="Arial" w:hAnsi="Arial" w:cs="Arial"/>
                                <w:sz w:val="20"/>
                                <w:szCs w:val="20"/>
                              </w:rPr>
                            </w:pPr>
                            <w:r w:rsidRPr="00812437">
                              <w:rPr>
                                <w:rFonts w:ascii="Arial" w:hAnsi="Arial" w:cs="Arial"/>
                                <w:sz w:val="20"/>
                              </w:rPr>
                              <w:t>Universidad de la zona metropolitana de Gu</w:t>
                            </w:r>
                            <w:r w:rsidRPr="00812437">
                              <w:rPr>
                                <w:rFonts w:ascii="Arial" w:hAnsi="Arial" w:cs="Arial"/>
                                <w:sz w:val="20"/>
                                <w:szCs w:val="20"/>
                              </w:rPr>
                              <w:t>adalajara</w:t>
                            </w:r>
                          </w:p>
                          <w:p w:rsidR="00B11463" w:rsidRDefault="00B11463" w:rsidP="00266D50">
                            <w:pPr>
                              <w:jc w:val="center"/>
                              <w:rPr>
                                <w:rFonts w:ascii="Arial" w:hAnsi="Arial" w:cs="Arial"/>
                                <w:sz w:val="20"/>
                                <w:szCs w:val="20"/>
                              </w:rPr>
                            </w:pPr>
                            <w:r>
                              <w:rPr>
                                <w:rFonts w:ascii="Arial" w:hAnsi="Arial" w:cs="Arial"/>
                                <w:sz w:val="20"/>
                                <w:szCs w:val="20"/>
                              </w:rPr>
                              <w:t>Viernes 16 de agosto del año 2019</w:t>
                            </w:r>
                          </w:p>
                          <w:p w:rsidR="00B11463" w:rsidRPr="00812437" w:rsidRDefault="00B11463" w:rsidP="00266D50">
                            <w:pPr>
                              <w:rPr>
                                <w:rFonts w:ascii="Arial" w:hAnsi="Arial" w:cs="Arial"/>
                                <w:sz w:val="20"/>
                              </w:rPr>
                            </w:pPr>
                          </w:p>
                        </w:txbxContent>
                      </v:textbox>
                      <w10:wrap anchorx="margin"/>
                    </v:shape>
                  </w:pict>
                </mc:Fallback>
              </mc:AlternateContent>
            </w:r>
            <w:r>
              <w:rPr>
                <w:noProof/>
                <w:lang w:val="es-MX" w:eastAsia="es-MX"/>
              </w:rPr>
              <mc:AlternateContent>
                <mc:Choice Requires="wps">
                  <w:drawing>
                    <wp:anchor distT="45720" distB="45720" distL="114300" distR="114300" simplePos="0" relativeHeight="251675648" behindDoc="1" locked="0" layoutInCell="1" allowOverlap="1" wp14:anchorId="03BBF4F1" wp14:editId="5CB07626">
                      <wp:simplePos x="0" y="0"/>
                      <wp:positionH relativeFrom="column">
                        <wp:posOffset>4271266</wp:posOffset>
                      </wp:positionH>
                      <wp:positionV relativeFrom="paragraph">
                        <wp:posOffset>7428890</wp:posOffset>
                      </wp:positionV>
                      <wp:extent cx="1466850" cy="257175"/>
                      <wp:effectExtent l="0" t="0" r="19050" b="28575"/>
                      <wp:wrapNone/>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57175"/>
                              </a:xfrm>
                              <a:prstGeom prst="rect">
                                <a:avLst/>
                              </a:prstGeom>
                              <a:solidFill>
                                <a:schemeClr val="accent2"/>
                              </a:solidFill>
                              <a:ln w="9525">
                                <a:solidFill>
                                  <a:schemeClr val="accent2"/>
                                </a:solidFill>
                                <a:miter lim="800000"/>
                                <a:headEnd/>
                                <a:tailEnd/>
                              </a:ln>
                            </wps:spPr>
                            <wps:txbx>
                              <w:txbxContent>
                                <w:p w:rsidR="00B11463" w:rsidRPr="00812437" w:rsidRDefault="00B11463" w:rsidP="00266D50">
                                  <w:pPr>
                                    <w:rPr>
                                      <w:rFonts w:ascii="Arial" w:hAnsi="Arial" w:cs="Arial"/>
                                      <w:color w:val="FFFFFF" w:themeColor="background1"/>
                                      <w:sz w:val="20"/>
                                      <w:szCs w:val="20"/>
                                    </w:rPr>
                                  </w:pPr>
                                  <w:r w:rsidRPr="00812437">
                                    <w:rPr>
                                      <w:rFonts w:ascii="Arial" w:hAnsi="Arial" w:cs="Arial"/>
                                      <w:color w:val="FFFFFF" w:themeColor="background1"/>
                                      <w:sz w:val="20"/>
                                      <w:szCs w:val="20"/>
                                    </w:rPr>
                                    <w:t>Integrantes del equipo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BF4F1" id="_x0000_s1028" type="#_x0000_t202" style="position:absolute;left:0;text-align:left;margin-left:336.3pt;margin-top:584.95pt;width:115.5pt;height:20.2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" fillcolor="#ed7d31 [3205]" strokecolor="#ed7d31 [3205]">
                      <v:textbox>
                        <w:txbxContent>
                          <w:p w:rsidR="00B11463" w:rsidRPr="00812437" w:rsidRDefault="00B11463" w:rsidP="00266D50">
                            <w:pPr>
                              <w:rPr>
                                <w:rFonts w:ascii="Arial" w:hAnsi="Arial" w:cs="Arial"/>
                                <w:color w:val="FFFFFF" w:themeColor="background1"/>
                                <w:sz w:val="20"/>
                                <w:szCs w:val="20"/>
                              </w:rPr>
                            </w:pPr>
                            <w:r w:rsidRPr="00812437">
                              <w:rPr>
                                <w:rFonts w:ascii="Arial" w:hAnsi="Arial" w:cs="Arial"/>
                                <w:color w:val="FFFFFF" w:themeColor="background1"/>
                                <w:sz w:val="20"/>
                                <w:szCs w:val="20"/>
                              </w:rPr>
                              <w:t>Integrantes del equipo</w:t>
                            </w:r>
                          </w:p>
                        </w:txbxContent>
                      </v:textbox>
                    </v:shape>
                  </w:pict>
                </mc:Fallback>
              </mc:AlternateContent>
            </w:r>
            <w:r>
              <w:rPr>
                <w:noProof/>
                <w:lang w:val="es-MX" w:eastAsia="es-MX"/>
              </w:rPr>
              <mc:AlternateContent>
                <mc:Choice Requires="wps">
                  <w:drawing>
                    <wp:anchor distT="0" distB="0" distL="114300" distR="114300" simplePos="0" relativeHeight="251669504" behindDoc="1" locked="0" layoutInCell="1" allowOverlap="1" wp14:anchorId="78B17D46" wp14:editId="4C1FCEBB">
                      <wp:simplePos x="0" y="0"/>
                      <wp:positionH relativeFrom="margin">
                        <wp:posOffset>4361691</wp:posOffset>
                      </wp:positionH>
                      <wp:positionV relativeFrom="paragraph">
                        <wp:posOffset>7112091</wp:posOffset>
                      </wp:positionV>
                      <wp:extent cx="1285875" cy="247650"/>
                      <wp:effectExtent l="0" t="0" r="9525" b="0"/>
                      <wp:wrapNone/>
                      <wp:docPr id="21" name="Cuadro de texto 21"/>
                      <wp:cNvGraphicFramePr/>
                      <a:graphic xmlns:a="http://schemas.openxmlformats.org/drawingml/2006/main">
                        <a:graphicData uri="http://schemas.microsoft.com/office/word/2010/wordprocessingShape">
                          <wps:wsp>
                            <wps:cNvSpPr txBox="1"/>
                            <wps:spPr>
                              <a:xfrm>
                                <a:off x="0" y="0"/>
                                <a:ext cx="1285875" cy="247650"/>
                              </a:xfrm>
                              <a:prstGeom prst="rect">
                                <a:avLst/>
                              </a:prstGeom>
                              <a:gradFill flip="none" rotWithShape="1">
                                <a:gsLst>
                                  <a:gs pos="0">
                                    <a:srgbClr val="FFC000">
                                      <a:lumMod val="75000"/>
                                      <a:tint val="66000"/>
                                      <a:satMod val="160000"/>
                                    </a:srgbClr>
                                  </a:gs>
                                  <a:gs pos="50000">
                                    <a:srgbClr val="FFC000">
                                      <a:lumMod val="75000"/>
                                      <a:tint val="44500"/>
                                      <a:satMod val="160000"/>
                                    </a:srgbClr>
                                  </a:gs>
                                  <a:gs pos="100000">
                                    <a:srgbClr val="FFC000">
                                      <a:lumMod val="75000"/>
                                      <a:tint val="23500"/>
                                      <a:satMod val="160000"/>
                                    </a:srgbClr>
                                  </a:gs>
                                </a:gsLst>
                                <a:lin ang="16200000" scaled="1"/>
                                <a:tileRect/>
                              </a:gradFill>
                              <a:ln w="6350">
                                <a:noFill/>
                              </a:ln>
                            </wps:spPr>
                            <wps:txbx>
                              <w:txbxContent>
                                <w:p w:rsidR="00B11463" w:rsidRPr="00812437" w:rsidRDefault="00B11463" w:rsidP="00266D50">
                                  <w:pPr>
                                    <w:rPr>
                                      <w:rFonts w:ascii="Arial" w:hAnsi="Arial" w:cs="Arial"/>
                                      <w:sz w:val="20"/>
                                      <w:szCs w:val="20"/>
                                      <w:lang w:bidi="es-ES"/>
                                    </w:rPr>
                                  </w:pPr>
                                  <w:r>
                                    <w:rPr>
                                      <w:rFonts w:ascii="Arial" w:hAnsi="Arial" w:cs="Arial"/>
                                      <w:sz w:val="20"/>
                                      <w:szCs w:val="20"/>
                                      <w:lang w:bidi="es-ES"/>
                                    </w:rPr>
                                    <w:t>Ing. Mecatrónica 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17D46" id="Cuadro de texto 21" o:spid="_x0000_s1029" type="#_x0000_t202" style="position:absolute;left:0;text-align:left;margin-left:343.45pt;margin-top:560pt;width:101.25pt;height:19.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" fillcolor="#e9c28c" stroked="f" strokeweight=".5pt">
                      <v:fill color2="#f7ebde" rotate="t" angle="180" colors="0 #e9c28c;.5 #efd8bb;1 #f7ebde" focus="100%" type="gradient"/>
                      <v:textbox>
                        <w:txbxContent>
                          <w:p w:rsidR="00B11463" w:rsidRPr="00812437" w:rsidRDefault="00B11463" w:rsidP="00266D50">
                            <w:pPr>
                              <w:rPr>
                                <w:rFonts w:ascii="Arial" w:hAnsi="Arial" w:cs="Arial"/>
                                <w:sz w:val="20"/>
                                <w:szCs w:val="20"/>
                                <w:lang w:bidi="es-ES"/>
                              </w:rPr>
                            </w:pPr>
                            <w:r>
                              <w:rPr>
                                <w:rFonts w:ascii="Arial" w:hAnsi="Arial" w:cs="Arial"/>
                                <w:sz w:val="20"/>
                                <w:szCs w:val="20"/>
                                <w:lang w:bidi="es-ES"/>
                              </w:rPr>
                              <w:t>Ing. Mecatrónica 9°</w:t>
                            </w:r>
                          </w:p>
                        </w:txbxContent>
                      </v:textbox>
                      <w10:wrap anchorx="margin"/>
                    </v:shape>
                  </w:pict>
                </mc:Fallback>
              </mc:AlternateContent>
            </w:r>
            <w:r w:rsidR="00DF6312">
              <w:rPr>
                <w:noProof/>
                <w:lang w:val="es-MX" w:eastAsia="es-MX"/>
              </w:rPr>
              <w:drawing>
                <wp:anchor distT="0" distB="0" distL="114300" distR="114300" simplePos="0" relativeHeight="251666432" behindDoc="1" locked="0" layoutInCell="1" allowOverlap="1" wp14:anchorId="7B4AAFC6" wp14:editId="7B4648F2">
                  <wp:simplePos x="0" y="0"/>
                  <wp:positionH relativeFrom="column">
                    <wp:posOffset>212090</wp:posOffset>
                  </wp:positionH>
                  <wp:positionV relativeFrom="paragraph">
                    <wp:posOffset>1831340</wp:posOffset>
                  </wp:positionV>
                  <wp:extent cx="4823460" cy="4135839"/>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3460" cy="41358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312">
              <w:rPr>
                <w:noProof/>
                <w:lang w:val="es-MX" w:eastAsia="es-MX"/>
              </w:rPr>
              <w:drawing>
                <wp:anchor distT="0" distB="0" distL="114300" distR="114300" simplePos="0" relativeHeight="251658240" behindDoc="1" locked="0" layoutInCell="1" allowOverlap="1" wp14:anchorId="52695C3B" wp14:editId="2F042810">
                  <wp:simplePos x="0" y="0"/>
                  <wp:positionH relativeFrom="margin">
                    <wp:posOffset>-1751965</wp:posOffset>
                  </wp:positionH>
                  <wp:positionV relativeFrom="margin">
                    <wp:posOffset>-1262380</wp:posOffset>
                  </wp:positionV>
                  <wp:extent cx="8238999" cy="11397785"/>
                  <wp:effectExtent l="0" t="0" r="0" b="0"/>
                  <wp:wrapNone/>
                  <wp:docPr id="1" name="Imagen 1" descr="edif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38999" cy="11397785"/>
                          </a:xfrm>
                          <a:prstGeom prst="rect">
                            <a:avLst/>
                          </a:prstGeom>
                        </pic:spPr>
                      </pic:pic>
                    </a:graphicData>
                  </a:graphic>
                  <wp14:sizeRelH relativeFrom="margin">
                    <wp14:pctWidth>0</wp14:pctWidth>
                  </wp14:sizeRelH>
                  <wp14:sizeRelV relativeFrom="margin">
                    <wp14:pctHeight>0</wp14:pctHeight>
                  </wp14:sizeRelV>
                </wp:anchor>
              </w:drawing>
            </w:r>
            <w:r w:rsidR="00266D50">
              <w:rPr>
                <w:noProof/>
                <w:lang w:val="es-MX" w:eastAsia="es-MX"/>
              </w:rPr>
              <mc:AlternateContent>
                <mc:Choice Requires="wps">
                  <w:drawing>
                    <wp:anchor distT="0" distB="0" distL="114300" distR="114300" simplePos="0" relativeHeight="251661312" behindDoc="1" locked="0" layoutInCell="1" allowOverlap="1">
                      <wp:simplePos x="0" y="0"/>
                      <wp:positionH relativeFrom="column">
                        <wp:posOffset>2879090</wp:posOffset>
                      </wp:positionH>
                      <wp:positionV relativeFrom="paragraph">
                        <wp:posOffset>-899795</wp:posOffset>
                      </wp:positionV>
                      <wp:extent cx="3526155" cy="2733675"/>
                      <wp:effectExtent l="0" t="0" r="0" b="9525"/>
                      <wp:wrapNone/>
                      <wp:docPr id="6" name="Cuadro de texto 6"/>
                      <wp:cNvGraphicFramePr/>
                      <a:graphic xmlns:a="http://schemas.openxmlformats.org/drawingml/2006/main">
                        <a:graphicData uri="http://schemas.microsoft.com/office/word/2010/wordprocessingShape">
                          <wps:wsp>
                            <wps:cNvSpPr txBox="1"/>
                            <wps:spPr>
                              <a:xfrm>
                                <a:off x="0" y="0"/>
                                <a:ext cx="3526155" cy="2733675"/>
                              </a:xfrm>
                              <a:prstGeom prst="teardrop">
                                <a:avLst/>
                              </a:prstGeom>
                              <a:solidFill>
                                <a:schemeClr val="accent4"/>
                              </a:solidFill>
                              <a:ln w="6350">
                                <a:noFill/>
                              </a:ln>
                            </wps:spPr>
                            <wps:txbx>
                              <w:txbxContent>
                                <w:p w:rsidR="00B11463" w:rsidRPr="000B4502" w:rsidRDefault="00B11463" w:rsidP="00F07DD7">
                                  <w:pPr>
                                    <w:pStyle w:val="Ttulo"/>
                                    <w:ind w:left="0"/>
                                    <w:jc w:val="center"/>
                                  </w:pPr>
                                  <w:r>
                                    <w:rPr>
                                      <w:lang w:bidi="es-ES"/>
                                    </w:rPr>
                                    <w:t>Robot brazo delta</w:t>
                                  </w:r>
                                </w:p>
                                <w:p w:rsidR="00B11463" w:rsidRDefault="00B11463" w:rsidP="00104080">
                                  <w:pPr>
                                    <w:pStyle w:val="Subttulo"/>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 o:spid="_x0000_s1030" style="position:absolute;left:0;text-align:left;margin-left:226.7pt;margin-top:-70.85pt;width:277.65pt;height:215.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526155,2733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" adj="-11796480,,5400" path="m,1366838c,611954,789357,,1763078,l3526155,r,1366838c3526155,2121722,2736798,2733676,1763077,2733676,789356,2733676,-1,2121722,-1,1366838r1,xe" fillcolor="#ffc000 [3207]" stroked="f" strokeweight=".5pt">
                      <v:stroke joinstyle="miter"/>
                      <v:formulas/>
                      <v:path arrowok="t" o:connecttype="custom" o:connectlocs="0,1366838;1763078,0;3526155,0;3526155,1366838;1763077,2733676;-1,1366838;0,1366838" o:connectangles="0,0,0,0,0,0,0" textboxrect="0,0,3526155,2733675"/>
                      <v:textbox>
                        <w:txbxContent>
                          <w:p w:rsidR="00B11463" w:rsidRPr="000B4502" w:rsidRDefault="00B11463" w:rsidP="00F07DD7">
                            <w:pPr>
                              <w:pStyle w:val="Ttulo"/>
                              <w:ind w:left="0"/>
                              <w:jc w:val="center"/>
                            </w:pPr>
                            <w:r>
                              <w:rPr>
                                <w:lang w:bidi="es-ES"/>
                              </w:rPr>
                              <w:t>Robot brazo delta</w:t>
                            </w:r>
                          </w:p>
                          <w:p w:rsidR="00B11463" w:rsidRDefault="00B11463" w:rsidP="00104080">
                            <w:pPr>
                              <w:pStyle w:val="Subttulo"/>
                              <w:ind w:left="0"/>
                              <w:jc w:val="right"/>
                              <w:rPr>
                                <w:color w:val="595959" w:themeColor="text1" w:themeTint="A6"/>
                              </w:rPr>
                            </w:pPr>
                          </w:p>
                        </w:txbxContent>
                      </v:textbox>
                    </v:shape>
                  </w:pict>
                </mc:Fallback>
              </mc:AlternateContent>
            </w:r>
          </w:p>
        </w:tc>
      </w:tr>
      <w:tr w:rsidR="00A1111B" w:rsidTr="00266D50">
        <w:trPr>
          <w:trHeight w:val="900"/>
        </w:trPr>
        <w:tc>
          <w:tcPr>
            <w:tcW w:w="8509" w:type="dxa"/>
            <w:vAlign w:val="bottom"/>
          </w:tcPr>
          <w:p w:rsidR="00A1111B" w:rsidRPr="00DF6312" w:rsidRDefault="00DF6312" w:rsidP="00266D50">
            <w:pPr>
              <w:ind w:left="720"/>
              <w:rPr>
                <w:rFonts w:ascii="Arial" w:hAnsi="Arial" w:cs="Arial"/>
                <w:noProof/>
                <w:sz w:val="24"/>
                <w:szCs w:val="24"/>
              </w:rPr>
            </w:pPr>
            <w:r w:rsidRPr="00DF6312">
              <w:rPr>
                <w:rFonts w:ascii="Arial" w:hAnsi="Arial" w:cs="Arial"/>
                <w:noProof/>
                <w:sz w:val="24"/>
                <w:szCs w:val="24"/>
              </w:rPr>
              <w:lastRenderedPageBreak/>
              <w:t>1.-</w:t>
            </w:r>
            <w:r w:rsidR="00D10FE6">
              <w:rPr>
                <w:rFonts w:ascii="Arial" w:hAnsi="Arial" w:cs="Arial"/>
                <w:noProof/>
                <w:sz w:val="24"/>
                <w:szCs w:val="24"/>
              </w:rPr>
              <w:t xml:space="preserve"> Introducción</w:t>
            </w:r>
          </w:p>
          <w:p w:rsidR="00DF6312" w:rsidRDefault="00DF6312" w:rsidP="00266D50">
            <w:pPr>
              <w:ind w:left="720"/>
              <w:rPr>
                <w:rFonts w:ascii="Arial" w:hAnsi="Arial" w:cs="Arial"/>
                <w:noProof/>
                <w:sz w:val="24"/>
                <w:szCs w:val="24"/>
              </w:rPr>
            </w:pPr>
            <w:r w:rsidRPr="00DF6312">
              <w:rPr>
                <w:rFonts w:ascii="Arial" w:hAnsi="Arial" w:cs="Arial"/>
                <w:noProof/>
                <w:sz w:val="24"/>
                <w:szCs w:val="24"/>
              </w:rPr>
              <w:t>2.-</w:t>
            </w:r>
            <w:r w:rsidR="00D10FE6">
              <w:rPr>
                <w:rFonts w:ascii="Arial" w:hAnsi="Arial" w:cs="Arial"/>
                <w:noProof/>
                <w:sz w:val="24"/>
                <w:szCs w:val="24"/>
              </w:rPr>
              <w:t xml:space="preserve"> objetivo general</w:t>
            </w:r>
          </w:p>
          <w:p w:rsidR="00D10FE6" w:rsidRDefault="008F367B" w:rsidP="00266D50">
            <w:pPr>
              <w:ind w:left="720"/>
              <w:rPr>
                <w:rFonts w:ascii="Arial" w:hAnsi="Arial" w:cs="Arial"/>
                <w:noProof/>
                <w:sz w:val="24"/>
                <w:szCs w:val="24"/>
              </w:rPr>
            </w:pPr>
            <w:r>
              <w:rPr>
                <w:rFonts w:ascii="Arial" w:hAnsi="Arial" w:cs="Arial"/>
                <w:noProof/>
                <w:sz w:val="24"/>
                <w:szCs w:val="24"/>
              </w:rPr>
              <w:t xml:space="preserve">     </w:t>
            </w:r>
            <w:r w:rsidR="00D10FE6">
              <w:rPr>
                <w:rFonts w:ascii="Arial" w:hAnsi="Arial" w:cs="Arial"/>
                <w:noProof/>
                <w:sz w:val="24"/>
                <w:szCs w:val="24"/>
              </w:rPr>
              <w:t>2.1.Objetivos secundarios</w:t>
            </w:r>
          </w:p>
          <w:p w:rsidR="006E61CF" w:rsidRPr="00DF6312" w:rsidRDefault="006E61CF" w:rsidP="00266D50">
            <w:pPr>
              <w:ind w:left="720"/>
              <w:rPr>
                <w:rFonts w:ascii="Arial" w:hAnsi="Arial" w:cs="Arial"/>
                <w:noProof/>
                <w:sz w:val="24"/>
                <w:szCs w:val="24"/>
              </w:rPr>
            </w:pPr>
            <w:r>
              <w:rPr>
                <w:rFonts w:ascii="Arial" w:hAnsi="Arial" w:cs="Arial"/>
                <w:noProof/>
                <w:sz w:val="24"/>
                <w:szCs w:val="24"/>
              </w:rPr>
              <w:t>3.- Cronograma</w:t>
            </w:r>
          </w:p>
          <w:p w:rsidR="00DF6312" w:rsidRPr="00DF6312" w:rsidRDefault="006240D5" w:rsidP="00DF6312">
            <w:pPr>
              <w:ind w:left="720"/>
              <w:rPr>
                <w:rFonts w:ascii="Arial" w:hAnsi="Arial" w:cs="Arial"/>
                <w:noProof/>
                <w:sz w:val="24"/>
                <w:szCs w:val="24"/>
              </w:rPr>
            </w:pPr>
            <w:r>
              <w:rPr>
                <w:rFonts w:ascii="Arial" w:hAnsi="Arial" w:cs="Arial"/>
                <w:noProof/>
                <w:sz w:val="24"/>
                <w:szCs w:val="24"/>
              </w:rPr>
              <w:t>4</w:t>
            </w:r>
            <w:r w:rsidR="00DF6312" w:rsidRPr="00DF6312">
              <w:rPr>
                <w:rFonts w:ascii="Arial" w:hAnsi="Arial" w:cs="Arial"/>
                <w:noProof/>
                <w:sz w:val="24"/>
                <w:szCs w:val="24"/>
              </w:rPr>
              <w:t>.-</w:t>
            </w:r>
            <w:r w:rsidR="00D10FE6">
              <w:rPr>
                <w:rFonts w:ascii="Arial" w:hAnsi="Arial" w:cs="Arial"/>
                <w:noProof/>
                <w:sz w:val="24"/>
                <w:szCs w:val="24"/>
              </w:rPr>
              <w:t xml:space="preserve"> Delimitación y planteamiento del problema</w:t>
            </w:r>
          </w:p>
          <w:p w:rsidR="00DF6312" w:rsidRDefault="006240D5" w:rsidP="00266D50">
            <w:pPr>
              <w:ind w:left="720"/>
              <w:rPr>
                <w:rFonts w:ascii="Arial" w:hAnsi="Arial" w:cs="Arial"/>
                <w:noProof/>
                <w:sz w:val="24"/>
                <w:szCs w:val="24"/>
              </w:rPr>
            </w:pPr>
            <w:r>
              <w:rPr>
                <w:rFonts w:ascii="Arial" w:hAnsi="Arial" w:cs="Arial"/>
                <w:noProof/>
                <w:sz w:val="24"/>
                <w:szCs w:val="24"/>
              </w:rPr>
              <w:t>5</w:t>
            </w:r>
            <w:r w:rsidR="00DF6312" w:rsidRPr="00DF6312">
              <w:rPr>
                <w:rFonts w:ascii="Arial" w:hAnsi="Arial" w:cs="Arial"/>
                <w:noProof/>
                <w:sz w:val="24"/>
                <w:szCs w:val="24"/>
              </w:rPr>
              <w:t>.-</w:t>
            </w:r>
            <w:r w:rsidR="00D10FE6">
              <w:rPr>
                <w:rFonts w:ascii="Arial" w:hAnsi="Arial" w:cs="Arial"/>
                <w:noProof/>
                <w:sz w:val="24"/>
                <w:szCs w:val="24"/>
              </w:rPr>
              <w:t xml:space="preserve"> Justificación</w:t>
            </w:r>
          </w:p>
          <w:p w:rsidR="00D10FE6" w:rsidRDefault="006240D5" w:rsidP="00266D50">
            <w:pPr>
              <w:ind w:left="720"/>
              <w:rPr>
                <w:rFonts w:ascii="Arial" w:hAnsi="Arial" w:cs="Arial"/>
                <w:noProof/>
                <w:sz w:val="24"/>
                <w:szCs w:val="24"/>
              </w:rPr>
            </w:pPr>
            <w:r>
              <w:rPr>
                <w:rFonts w:ascii="Arial" w:hAnsi="Arial" w:cs="Arial"/>
                <w:noProof/>
                <w:sz w:val="24"/>
                <w:szCs w:val="24"/>
              </w:rPr>
              <w:t>6</w:t>
            </w:r>
            <w:r w:rsidR="00D10FE6">
              <w:rPr>
                <w:rFonts w:ascii="Arial" w:hAnsi="Arial" w:cs="Arial"/>
                <w:noProof/>
                <w:sz w:val="24"/>
                <w:szCs w:val="24"/>
              </w:rPr>
              <w:t xml:space="preserve">.- </w:t>
            </w:r>
            <w:r w:rsidR="00AE6D17">
              <w:rPr>
                <w:rFonts w:ascii="Arial" w:hAnsi="Arial" w:cs="Arial"/>
                <w:noProof/>
                <w:sz w:val="24"/>
                <w:szCs w:val="24"/>
              </w:rPr>
              <w:t>Marco teórico</w:t>
            </w:r>
          </w:p>
          <w:p w:rsidR="00AE6D17" w:rsidRDefault="006240D5" w:rsidP="00266D50">
            <w:pPr>
              <w:ind w:left="720"/>
              <w:rPr>
                <w:rFonts w:ascii="Arial" w:hAnsi="Arial" w:cs="Arial"/>
                <w:noProof/>
                <w:sz w:val="24"/>
                <w:szCs w:val="24"/>
              </w:rPr>
            </w:pPr>
            <w:r>
              <w:rPr>
                <w:rFonts w:ascii="Arial" w:hAnsi="Arial" w:cs="Arial"/>
                <w:noProof/>
                <w:sz w:val="24"/>
                <w:szCs w:val="24"/>
              </w:rPr>
              <w:t xml:space="preserve">    </w:t>
            </w:r>
            <w:r w:rsidR="00AE6D17">
              <w:rPr>
                <w:rFonts w:ascii="Arial" w:hAnsi="Arial" w:cs="Arial"/>
                <w:noProof/>
                <w:sz w:val="24"/>
                <w:szCs w:val="24"/>
              </w:rPr>
              <w:t xml:space="preserve"> </w:t>
            </w:r>
            <w:r>
              <w:rPr>
                <w:rFonts w:ascii="Arial" w:hAnsi="Arial" w:cs="Arial"/>
                <w:noProof/>
                <w:sz w:val="24"/>
                <w:szCs w:val="24"/>
              </w:rPr>
              <w:t>6</w:t>
            </w:r>
            <w:r w:rsidR="00AE6D17">
              <w:rPr>
                <w:rFonts w:ascii="Arial" w:hAnsi="Arial" w:cs="Arial"/>
                <w:noProof/>
                <w:sz w:val="24"/>
                <w:szCs w:val="24"/>
              </w:rPr>
              <w:t>.1 eslabón</w:t>
            </w:r>
          </w:p>
          <w:p w:rsidR="00AE6D17" w:rsidRDefault="00AE6D17" w:rsidP="00266D50">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6</w:t>
            </w:r>
            <w:r>
              <w:rPr>
                <w:rFonts w:ascii="Arial" w:hAnsi="Arial" w:cs="Arial"/>
                <w:noProof/>
                <w:sz w:val="24"/>
                <w:szCs w:val="24"/>
              </w:rPr>
              <w:t>.2 Articulaciones o juntas</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6</w:t>
            </w:r>
            <w:r>
              <w:rPr>
                <w:rFonts w:ascii="Arial" w:hAnsi="Arial" w:cs="Arial"/>
                <w:noProof/>
                <w:sz w:val="24"/>
                <w:szCs w:val="24"/>
              </w:rPr>
              <w:t xml:space="preserve">.3 Caracteristicas generales del robot delta </w:t>
            </w:r>
          </w:p>
          <w:p w:rsidR="00AE6D17" w:rsidRDefault="006240D5" w:rsidP="00AE6D17">
            <w:pPr>
              <w:ind w:left="720"/>
              <w:rPr>
                <w:rFonts w:ascii="Arial" w:hAnsi="Arial" w:cs="Arial"/>
                <w:noProof/>
                <w:sz w:val="24"/>
                <w:szCs w:val="24"/>
              </w:rPr>
            </w:pPr>
            <w:r>
              <w:rPr>
                <w:rFonts w:ascii="Arial" w:hAnsi="Arial" w:cs="Arial"/>
                <w:noProof/>
                <w:sz w:val="24"/>
                <w:szCs w:val="24"/>
              </w:rPr>
              <w:t>7</w:t>
            </w:r>
            <w:r w:rsidR="00AE6D17">
              <w:rPr>
                <w:rFonts w:ascii="Arial" w:hAnsi="Arial" w:cs="Arial"/>
                <w:noProof/>
                <w:sz w:val="24"/>
                <w:szCs w:val="24"/>
              </w:rPr>
              <w:t>.- Ventajas y desventajas del robot delta</w:t>
            </w:r>
          </w:p>
          <w:p w:rsidR="00AE6D17" w:rsidRDefault="006240D5" w:rsidP="00AE6D17">
            <w:pPr>
              <w:ind w:left="720"/>
              <w:rPr>
                <w:rFonts w:ascii="Arial" w:hAnsi="Arial" w:cs="Arial"/>
                <w:noProof/>
                <w:sz w:val="24"/>
                <w:szCs w:val="24"/>
              </w:rPr>
            </w:pPr>
            <w:r>
              <w:rPr>
                <w:rFonts w:ascii="Arial" w:hAnsi="Arial" w:cs="Arial"/>
                <w:noProof/>
                <w:sz w:val="24"/>
                <w:szCs w:val="24"/>
              </w:rPr>
              <w:t>8</w:t>
            </w:r>
            <w:r w:rsidR="00AE6D17">
              <w:rPr>
                <w:rFonts w:ascii="Arial" w:hAnsi="Arial" w:cs="Arial"/>
                <w:noProof/>
                <w:sz w:val="24"/>
                <w:szCs w:val="24"/>
              </w:rPr>
              <w:t>.- Diseño de las piezas en CAD</w:t>
            </w:r>
          </w:p>
          <w:p w:rsidR="00AE6D17" w:rsidRPr="00B5378C" w:rsidRDefault="00B5378C" w:rsidP="00B5378C">
            <w:pPr>
              <w:rPr>
                <w:color w:val="4472C4" w:themeColor="accent1"/>
              </w:rPr>
            </w:pPr>
            <w:r>
              <w:rPr>
                <w:rFonts w:ascii="Arial" w:hAnsi="Arial" w:cs="Arial"/>
                <w:noProof/>
                <w:sz w:val="24"/>
                <w:szCs w:val="24"/>
              </w:rPr>
              <w:t xml:space="preserve">               </w:t>
            </w:r>
            <w:r w:rsidR="00AE6D17">
              <w:rPr>
                <w:rFonts w:ascii="Arial" w:hAnsi="Arial" w:cs="Arial"/>
                <w:noProof/>
                <w:sz w:val="24"/>
                <w:szCs w:val="24"/>
              </w:rPr>
              <w:t xml:space="preserve"> </w:t>
            </w:r>
            <w:r w:rsidR="006240D5">
              <w:rPr>
                <w:rFonts w:ascii="Arial" w:hAnsi="Arial" w:cs="Arial"/>
                <w:noProof/>
                <w:sz w:val="24"/>
                <w:szCs w:val="24"/>
              </w:rPr>
              <w:t>8</w:t>
            </w:r>
            <w:r w:rsidR="00AE6D17">
              <w:rPr>
                <w:rFonts w:ascii="Arial" w:hAnsi="Arial" w:cs="Arial"/>
                <w:noProof/>
                <w:sz w:val="24"/>
                <w:szCs w:val="24"/>
              </w:rPr>
              <w:t>.1</w:t>
            </w:r>
            <w:r>
              <w:rPr>
                <w:rFonts w:ascii="Arial" w:hAnsi="Arial" w:cs="Arial"/>
                <w:noProof/>
                <w:sz w:val="24"/>
                <w:szCs w:val="24"/>
              </w:rPr>
              <w:t xml:space="preserve"> </w:t>
            </w:r>
            <w:r w:rsidRPr="00B5378C">
              <w:rPr>
                <w:rStyle w:val="nfasisintenso"/>
                <w:rFonts w:ascii="Arial" w:hAnsi="Arial" w:cs="Arial"/>
                <w:i w:val="0"/>
                <w:iCs w:val="0"/>
                <w:color w:val="auto"/>
                <w:sz w:val="24"/>
                <w:szCs w:val="28"/>
              </w:rPr>
              <w:t>placa fija</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.2</w:t>
            </w:r>
            <w:r w:rsidR="00B5378C">
              <w:rPr>
                <w:rFonts w:ascii="Arial" w:hAnsi="Arial" w:cs="Arial"/>
                <w:noProof/>
                <w:sz w:val="24"/>
                <w:szCs w:val="24"/>
              </w:rPr>
              <w:t xml:space="preserve"> barra guía</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.3</w:t>
            </w:r>
            <w:r w:rsidR="00B5378C">
              <w:rPr>
                <w:rFonts w:ascii="Arial" w:hAnsi="Arial" w:cs="Arial"/>
                <w:noProof/>
                <w:sz w:val="24"/>
                <w:szCs w:val="24"/>
              </w:rPr>
              <w:t xml:space="preserve"> barra </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.4</w:t>
            </w:r>
            <w:r w:rsidR="00B5378C">
              <w:rPr>
                <w:rFonts w:ascii="Arial" w:hAnsi="Arial" w:cs="Arial"/>
                <w:noProof/>
                <w:sz w:val="24"/>
                <w:szCs w:val="24"/>
              </w:rPr>
              <w:t xml:space="preserve"> placa movible</w:t>
            </w:r>
          </w:p>
          <w:p w:rsidR="00AE6D17" w:rsidRDefault="00AE6D17" w:rsidP="00AE6D17">
            <w:pPr>
              <w:ind w:left="720"/>
              <w:rPr>
                <w:rFonts w:ascii="Arial" w:hAnsi="Arial" w:cs="Arial"/>
                <w:noProof/>
                <w:sz w:val="24"/>
                <w:szCs w:val="24"/>
              </w:rPr>
            </w:pPr>
            <w:r>
              <w:rPr>
                <w:rFonts w:ascii="Arial" w:hAnsi="Arial" w:cs="Arial"/>
                <w:noProof/>
                <w:sz w:val="24"/>
                <w:szCs w:val="24"/>
              </w:rPr>
              <w:t xml:space="preserve">     </w:t>
            </w:r>
            <w:r w:rsidR="006240D5">
              <w:rPr>
                <w:rFonts w:ascii="Arial" w:hAnsi="Arial" w:cs="Arial"/>
                <w:noProof/>
                <w:sz w:val="24"/>
                <w:szCs w:val="24"/>
              </w:rPr>
              <w:t>8</w:t>
            </w:r>
            <w:r>
              <w:rPr>
                <w:rFonts w:ascii="Arial" w:hAnsi="Arial" w:cs="Arial"/>
                <w:noProof/>
                <w:sz w:val="24"/>
                <w:szCs w:val="24"/>
              </w:rPr>
              <w:t>.5</w:t>
            </w:r>
            <w:r w:rsidR="00B5378C">
              <w:rPr>
                <w:rFonts w:ascii="Arial" w:hAnsi="Arial" w:cs="Arial"/>
                <w:noProof/>
                <w:sz w:val="24"/>
                <w:szCs w:val="24"/>
              </w:rPr>
              <w:t xml:space="preserve"> Unión de movimiento</w:t>
            </w:r>
          </w:p>
          <w:p w:rsidR="00B5378C" w:rsidRDefault="00B5378C" w:rsidP="00AE6D17">
            <w:pPr>
              <w:ind w:left="720"/>
              <w:rPr>
                <w:rFonts w:ascii="Arial" w:hAnsi="Arial" w:cs="Arial"/>
                <w:noProof/>
                <w:sz w:val="24"/>
                <w:szCs w:val="24"/>
              </w:rPr>
            </w:pPr>
            <w:r>
              <w:rPr>
                <w:rFonts w:ascii="Arial" w:hAnsi="Arial" w:cs="Arial"/>
                <w:noProof/>
                <w:sz w:val="24"/>
                <w:szCs w:val="24"/>
              </w:rPr>
              <w:t xml:space="preserve">     8.6 soporte superior</w:t>
            </w:r>
          </w:p>
          <w:p w:rsidR="00B5378C" w:rsidRDefault="00B5378C" w:rsidP="00AE6D17">
            <w:pPr>
              <w:ind w:left="720"/>
              <w:rPr>
                <w:rFonts w:ascii="Arial" w:hAnsi="Arial" w:cs="Arial"/>
                <w:noProof/>
                <w:sz w:val="24"/>
                <w:szCs w:val="24"/>
              </w:rPr>
            </w:pPr>
            <w:r>
              <w:rPr>
                <w:rFonts w:ascii="Arial" w:hAnsi="Arial" w:cs="Arial"/>
                <w:noProof/>
                <w:sz w:val="24"/>
                <w:szCs w:val="24"/>
              </w:rPr>
              <w:t xml:space="preserve">     8.7 varilla de soporte</w:t>
            </w:r>
          </w:p>
          <w:p w:rsidR="00B5378C" w:rsidRPr="00DF6312" w:rsidRDefault="00B5378C" w:rsidP="00AE6D17">
            <w:pPr>
              <w:ind w:left="720"/>
              <w:rPr>
                <w:rFonts w:ascii="Arial" w:hAnsi="Arial" w:cs="Arial"/>
                <w:noProof/>
                <w:sz w:val="24"/>
                <w:szCs w:val="24"/>
              </w:rPr>
            </w:pPr>
            <w:r>
              <w:rPr>
                <w:rFonts w:ascii="Arial" w:hAnsi="Arial" w:cs="Arial"/>
                <w:noProof/>
                <w:sz w:val="24"/>
                <w:szCs w:val="24"/>
              </w:rPr>
              <w:t xml:space="preserve">     8.8 soporte base</w:t>
            </w:r>
          </w:p>
          <w:p w:rsidR="00DF6312" w:rsidRDefault="00CD00BA" w:rsidP="00266D50">
            <w:pPr>
              <w:ind w:left="720"/>
              <w:rPr>
                <w:rFonts w:ascii="Arial" w:hAnsi="Arial" w:cs="Arial"/>
                <w:sz w:val="24"/>
                <w:szCs w:val="28"/>
              </w:rPr>
            </w:pPr>
            <w:r>
              <w:rPr>
                <w:noProof/>
              </w:rPr>
              <w:t>9</w:t>
            </w:r>
            <w:r w:rsidR="00B02799">
              <w:rPr>
                <w:noProof/>
              </w:rPr>
              <w:t xml:space="preserve">.- </w:t>
            </w:r>
            <w:r w:rsidR="00B02799" w:rsidRPr="00B5378C">
              <w:rPr>
                <w:rFonts w:ascii="Arial" w:hAnsi="Arial" w:cs="Arial"/>
                <w:sz w:val="24"/>
                <w:szCs w:val="28"/>
              </w:rPr>
              <w:t>Materiales propuestos</w:t>
            </w:r>
          </w:p>
          <w:p w:rsidR="00CD00BA" w:rsidRDefault="00CD00BA" w:rsidP="00266D50">
            <w:pPr>
              <w:ind w:left="720"/>
              <w:rPr>
                <w:rFonts w:ascii="Arial" w:hAnsi="Arial" w:cs="Arial"/>
                <w:sz w:val="24"/>
                <w:szCs w:val="28"/>
              </w:rPr>
            </w:pPr>
            <w:r>
              <w:rPr>
                <w:rFonts w:ascii="Arial" w:hAnsi="Arial" w:cs="Arial"/>
                <w:sz w:val="24"/>
                <w:szCs w:val="28"/>
              </w:rPr>
              <w:t>10.- geometría del robot delta</w:t>
            </w:r>
          </w:p>
          <w:p w:rsidR="00CD00BA" w:rsidRDefault="00CD00BA" w:rsidP="00266D50">
            <w:pPr>
              <w:ind w:left="720"/>
              <w:rPr>
                <w:rFonts w:ascii="Arial" w:hAnsi="Arial" w:cs="Arial"/>
                <w:sz w:val="24"/>
                <w:szCs w:val="28"/>
              </w:rPr>
            </w:pPr>
            <w:r>
              <w:rPr>
                <w:rFonts w:ascii="Arial" w:hAnsi="Arial" w:cs="Arial"/>
                <w:sz w:val="24"/>
                <w:szCs w:val="28"/>
              </w:rPr>
              <w:t xml:space="preserve">     1.1 cinemática inversa</w:t>
            </w:r>
          </w:p>
          <w:p w:rsidR="00CD00BA" w:rsidRDefault="00CD00BA" w:rsidP="00CD00BA">
            <w:pPr>
              <w:ind w:left="720"/>
              <w:rPr>
                <w:rFonts w:ascii="Arial" w:hAnsi="Arial" w:cs="Arial"/>
                <w:sz w:val="24"/>
                <w:szCs w:val="28"/>
              </w:rPr>
            </w:pPr>
            <w:r>
              <w:rPr>
                <w:rFonts w:ascii="Arial" w:hAnsi="Arial" w:cs="Arial"/>
                <w:sz w:val="24"/>
                <w:szCs w:val="28"/>
              </w:rPr>
              <w:t xml:space="preserve">     1.2 cinemática directa</w:t>
            </w:r>
          </w:p>
          <w:p w:rsidR="009B49FA" w:rsidRDefault="009B49FA" w:rsidP="009B49FA">
            <w:pPr>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sz w:val="24"/>
                <w:szCs w:val="28"/>
              </w:rPr>
              <w:t xml:space="preserve">                1.3 </w:t>
            </w:r>
            <w:r w:rsidRPr="009B49FA">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Características generales del robot delta paralelo </w:t>
            </w:r>
          </w:p>
          <w:p w:rsidR="00594EA0" w:rsidRDefault="00594EA0" w:rsidP="009B49FA">
            <w:pPr>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11.- Evidencias del brazo terminado</w:t>
            </w:r>
          </w:p>
          <w:p w:rsidR="009B49FA" w:rsidRDefault="009B49FA" w:rsidP="009B49FA">
            <w:pPr>
              <w:rPr>
                <w:rFonts w:ascii="Arial" w:hAnsi="Arial" w:cs="Arial"/>
                <w:noProof/>
                <w:sz w:val="24"/>
                <w:szCs w:val="36"/>
              </w:rPr>
            </w:pPr>
            <w:r>
              <w:rPr>
                <w:noProof/>
                <w:szCs w:val="28"/>
              </w:rPr>
              <w:t xml:space="preserve">             </w:t>
            </w:r>
            <w:r w:rsidR="00E71CE3">
              <w:rPr>
                <w:noProof/>
                <w:szCs w:val="28"/>
              </w:rPr>
              <w:t>1</w:t>
            </w:r>
            <w:r w:rsidR="00594EA0">
              <w:rPr>
                <w:noProof/>
                <w:szCs w:val="28"/>
              </w:rPr>
              <w:t>2</w:t>
            </w:r>
            <w:r w:rsidR="00E71CE3">
              <w:rPr>
                <w:noProof/>
                <w:szCs w:val="28"/>
              </w:rPr>
              <w:t xml:space="preserve">.- </w:t>
            </w:r>
            <w:r w:rsidR="00E71CE3">
              <w:rPr>
                <w:rFonts w:ascii="Arial" w:hAnsi="Arial" w:cs="Arial"/>
                <w:noProof/>
                <w:sz w:val="24"/>
                <w:szCs w:val="36"/>
              </w:rPr>
              <w:t>Conclusiones</w:t>
            </w:r>
          </w:p>
          <w:p w:rsidR="00E71CE3" w:rsidRPr="009B49FA" w:rsidRDefault="009B49FA" w:rsidP="009B49FA">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sz w:val="24"/>
                <w:szCs w:val="36"/>
              </w:rPr>
              <w:t xml:space="preserve">          </w:t>
            </w:r>
            <w:r w:rsidR="00594EA0">
              <w:rPr>
                <w:rFonts w:ascii="Arial" w:hAnsi="Arial" w:cs="Arial"/>
                <w:noProof/>
                <w:sz w:val="24"/>
                <w:szCs w:val="36"/>
              </w:rPr>
              <w:t xml:space="preserve"> </w:t>
            </w:r>
            <w:r w:rsidR="00E71CE3">
              <w:rPr>
                <w:rFonts w:ascii="Arial" w:hAnsi="Arial" w:cs="Arial"/>
                <w:noProof/>
                <w:sz w:val="24"/>
                <w:szCs w:val="36"/>
              </w:rPr>
              <w:t>1</w:t>
            </w:r>
            <w:r w:rsidR="00594EA0">
              <w:rPr>
                <w:rFonts w:ascii="Arial" w:hAnsi="Arial" w:cs="Arial"/>
                <w:noProof/>
                <w:sz w:val="24"/>
                <w:szCs w:val="36"/>
              </w:rPr>
              <w:t>3</w:t>
            </w:r>
            <w:r w:rsidR="00E71CE3">
              <w:rPr>
                <w:rFonts w:ascii="Arial" w:hAnsi="Arial" w:cs="Arial"/>
                <w:noProof/>
                <w:sz w:val="24"/>
                <w:szCs w:val="36"/>
              </w:rPr>
              <w:t>.- Referencias</w:t>
            </w:r>
          </w:p>
        </w:tc>
      </w:tr>
    </w:tbl>
    <w:p w:rsidR="00745C53" w:rsidRDefault="00E71CE3">
      <w:r w:rsidRPr="000B4502">
        <w:rPr>
          <w:noProof/>
          <w:lang w:val="es-MX" w:eastAsia="es-MX"/>
        </w:rPr>
        <mc:AlternateContent>
          <mc:Choice Requires="wps">
            <w:drawing>
              <wp:anchor distT="0" distB="0" distL="114300" distR="114300" simplePos="0" relativeHeight="251667456" behindDoc="1" locked="0" layoutInCell="1" allowOverlap="1" wp14:anchorId="0F9C3FB8">
                <wp:simplePos x="0" y="0"/>
                <wp:positionH relativeFrom="column">
                  <wp:posOffset>-752475</wp:posOffset>
                </wp:positionH>
                <wp:positionV relativeFrom="paragraph">
                  <wp:posOffset>-8458200</wp:posOffset>
                </wp:positionV>
                <wp:extent cx="2828925" cy="65722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2828925" cy="657225"/>
                        </a:xfrm>
                        <a:prstGeom prst="rect">
                          <a:avLst/>
                        </a:prstGeom>
                        <a:noFill/>
                        <a:ln w="6350">
                          <a:noFill/>
                        </a:ln>
                      </wps:spPr>
                      <wps:txbx>
                        <w:txbxContent>
                          <w:p w:rsidR="00B11463" w:rsidRPr="000B4502" w:rsidRDefault="00B11463" w:rsidP="00812437">
                            <w:pPr>
                              <w:pStyle w:val="Ttulo"/>
                              <w:rPr>
                                <w:color w:val="44546A" w:themeColor="text2"/>
                              </w:rPr>
                            </w:pPr>
                            <w:r>
                              <w:rPr>
                                <w:color w:val="44546A" w:themeColor="text2"/>
                                <w:lang w:bidi="es-ES"/>
                              </w:rPr>
                              <w:t>ÍNDICE</w:t>
                            </w:r>
                          </w:p>
                          <w:p w:rsidR="00B11463" w:rsidRPr="000B4502" w:rsidRDefault="00B11463" w:rsidP="00812437">
                            <w:pPr>
                              <w:pStyle w:val="Subttulo"/>
                              <w:ind w:left="0"/>
                              <w:rPr>
                                <w:color w:val="44546A" w:themeColor="text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C3FB8" id="Cuadro de texto 10" o:spid="_x0000_s1031" type="#_x0000_t202" style="position:absolute;margin-left:-59.25pt;margin-top:-666pt;width:222.75pt;height:51.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" filled="f" stroked="f" strokeweight=".5pt">
                <v:textbox>
                  <w:txbxContent>
                    <w:p w:rsidR="00B11463" w:rsidRPr="000B4502" w:rsidRDefault="00B11463" w:rsidP="00812437">
                      <w:pPr>
                        <w:pStyle w:val="Ttulo"/>
                        <w:rPr>
                          <w:color w:val="44546A" w:themeColor="text2"/>
                        </w:rPr>
                      </w:pPr>
                      <w:r>
                        <w:rPr>
                          <w:color w:val="44546A" w:themeColor="text2"/>
                          <w:lang w:bidi="es-ES"/>
                        </w:rPr>
                        <w:t>ÍNDICE</w:t>
                      </w:r>
                    </w:p>
                    <w:p w:rsidR="00B11463" w:rsidRPr="000B4502" w:rsidRDefault="00B11463" w:rsidP="00812437">
                      <w:pPr>
                        <w:pStyle w:val="Subttulo"/>
                        <w:ind w:left="0"/>
                        <w:rPr>
                          <w:color w:val="44546A" w:themeColor="text2"/>
                        </w:rPr>
                      </w:pPr>
                    </w:p>
                  </w:txbxContent>
                </v:textbox>
              </v:shape>
            </w:pict>
          </mc:Fallback>
        </mc:AlternateContent>
      </w:r>
    </w:p>
    <w:p w:rsidR="000B4502" w:rsidRDefault="000B4502"/>
    <w:p w:rsidR="00DF6312" w:rsidRDefault="00DF6312"/>
    <w:p w:rsidR="00DF6312" w:rsidRDefault="00DF6312">
      <w:pPr>
        <w:spacing w:line="259" w:lineRule="auto"/>
      </w:pPr>
      <w:r>
        <w:br w:type="page"/>
      </w:r>
    </w:p>
    <w:p w:rsidR="00DF6312" w:rsidRDefault="00DF6312" w:rsidP="00DF6312">
      <w:pPr>
        <w:pStyle w:val="Ttulo5"/>
        <w:jc w:val="center"/>
        <w:rPr>
          <w:sz w:val="40"/>
          <w:szCs w:val="44"/>
        </w:rPr>
      </w:pPr>
    </w:p>
    <w:p w:rsidR="00392FA9" w:rsidRDefault="00DF6312" w:rsidP="00DF6312">
      <w:pPr>
        <w:pStyle w:val="Ttulo5"/>
        <w:jc w:val="center"/>
        <w:rPr>
          <w:sz w:val="40"/>
          <w:szCs w:val="44"/>
        </w:rPr>
      </w:pPr>
      <w:r w:rsidRPr="00DF6312">
        <w:rPr>
          <w:sz w:val="40"/>
          <w:szCs w:val="44"/>
        </w:rPr>
        <w:t>Introducción</w:t>
      </w:r>
    </w:p>
    <w:p w:rsidR="00AD2CB5" w:rsidRPr="00AD2CB5" w:rsidRDefault="00AD2CB5" w:rsidP="00974B00">
      <w:pPr>
        <w:jc w:val="both"/>
      </w:pPr>
    </w:p>
    <w:p w:rsidR="00DF6312" w:rsidRDefault="00AD2CB5"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w:t>
      </w:r>
      <w:r w:rsidR="00DF6312">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robot brazo delta es un dis</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eño mecánico con componentes electrónicos, que es capaz de realizar movimientos dentro de un área de trabajo con respecto a sus ejes. Los robots fueron creados para las distintas industrias de trabajo para evitar la fatiga o daño al ser humano y este con una mayor producción y calidad. El propósito de nuestro proyecto fue realizar un</w:t>
      </w:r>
      <w:r w:rsidR="00C61B61">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prototipo de un</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robot mecánico que opere autónomamente por medio de programación </w:t>
      </w:r>
      <w:r w:rsidR="00C61B61">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dispositivos electrónicos con la capacidad de moverse a una posición dentro de un área.</w:t>
      </w:r>
    </w:p>
    <w:p w:rsidR="00A42D18" w:rsidRDefault="00C61B61"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razón principal de este proyecto fue implementar conocimientos que estábamos viendo dentro de la materia </w:t>
      </w:r>
      <w:r w:rsidRPr="00C61B61">
        <w:rPr>
          <w:rFonts w:ascii="Arial" w:eastAsiaTheme="majorEastAsia" w:hAnsi="Arial" w:cs="Arial"/>
          <w:b/>
          <w:bCs/>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dinámica y control de robots</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42D18" w:rsidRDefault="00A42D18"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os distintos robots industriales </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 tipo</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robot brazo delta que </w:t>
      </w:r>
      <w:r w:rsidR="00E85341">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xisten representan</w:t>
      </w:r>
      <w:r w:rsidR="00030BF4">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una estética simple, pero a su vez tan precisa y rápida con sus 3 articulaciones por brazo</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 </w:t>
      </w:r>
      <w:r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hace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este robot </w:t>
      </w:r>
      <w:r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uno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muy interesante</w:t>
      </w:r>
      <w:r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 lo cual se realizó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 prototipo </w:t>
      </w:r>
      <w:r w:rsidR="00E7471A"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tomando en cuenta </w:t>
      </w:r>
      <w:r w:rsidR="00030BF4" w:rsidRPr="00435D18">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desde un diseño usado en la industria a algo original y más llamativo por nuestra parte</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Integrando la velocidad y estética de este un parecido en proporciones física </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equivalentes,</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pero no magnitudes físicas igual</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w:t>
      </w: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trabajo</w:t>
      </w:r>
      <w:r w:rsidR="00E7471A">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281CB4" w:rsidRPr="00281CB4" w:rsidRDefault="00E7471A" w:rsidP="00974B00">
      <w:pPr>
        <w:spacing w:line="360" w:lineRule="auto"/>
        <w:jc w:val="both"/>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heme="majorEastAsia"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desarrollo de este robot fue explicito ya que diferentes tipos de estructuras que lo conforman pueden cambiar bastante la imagen de el por sus formas anguladas</w:t>
      </w:r>
    </w:p>
    <w:p w:rsidR="00281CB4" w:rsidRDefault="00281CB4" w:rsidP="00C61B61">
      <w:pPr>
        <w:pStyle w:val="Ttulo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C61B61">
      <w:pPr>
        <w:pStyle w:val="Ttulo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281CB4"/>
    <w:p w:rsidR="00281CB4" w:rsidRDefault="00281CB4" w:rsidP="00281CB4"/>
    <w:p w:rsidR="00281CB4" w:rsidRPr="00281CB4" w:rsidRDefault="00281CB4" w:rsidP="00281CB4"/>
    <w:p w:rsidR="00281CB4" w:rsidRDefault="00281CB4" w:rsidP="00281CB4">
      <w:pPr>
        <w:pStyle w:val="Ttulo1"/>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61B61" w:rsidRDefault="00C61B61" w:rsidP="00281CB4">
      <w:pPr>
        <w:pStyle w:val="Ttulo1"/>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61B6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Objetivo general </w:t>
      </w:r>
    </w:p>
    <w:p w:rsidR="00C61B61" w:rsidRPr="00C61B61" w:rsidRDefault="00C61B61" w:rsidP="00281CB4">
      <w:pPr>
        <w:spacing w:line="360" w:lineRule="auto"/>
        <w:jc w:val="both"/>
      </w:pPr>
    </w:p>
    <w:p w:rsidR="00C61B61" w:rsidRPr="00C61B61" w:rsidRDefault="00A42D18" w:rsidP="00281CB4">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C61B61"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onstrucción de un prototipo de un robot brazo delta para aplicaciones de seleccionar y colocar, comprendiendo las distintas fases del proyecto; diseño, construcción y trabajo del mismo.</w:t>
      </w:r>
    </w:p>
    <w:p w:rsidR="00C61B61" w:rsidRPr="00C61B61" w:rsidRDefault="00C61B61" w:rsidP="00281CB4">
      <w:pPr>
        <w:numPr>
          <w:ilvl w:val="0"/>
          <w:numId w:val="1"/>
        </w:numPr>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61B61">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Objetivos Secundarios:</w:t>
      </w:r>
    </w:p>
    <w:p w:rsidR="00C61B61" w:rsidRPr="00C61B61" w:rsidRDefault="00C61B61" w:rsidP="00281CB4">
      <w:pPr>
        <w:numPr>
          <w:ilvl w:val="0"/>
          <w:numId w:val="2"/>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Mediante coordenadas cartesianas basar la programación con los ejes del robot por medio del software a usar.</w:t>
      </w:r>
    </w:p>
    <w:p w:rsidR="00C61B61" w:rsidRPr="00C61B61" w:rsidRDefault="00C61B61" w:rsidP="00281CB4">
      <w:pPr>
        <w:pStyle w:val="Prrafodelista"/>
        <w:numPr>
          <w:ilvl w:val="0"/>
          <w:numId w:val="2"/>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Modelar el sistema dinámico del robot con el fin de poder planear y ejecutar trayectorias deseadas.</w:t>
      </w:r>
    </w:p>
    <w:p w:rsidR="00C61B61" w:rsidRDefault="00C61B61" w:rsidP="00281CB4">
      <w:pPr>
        <w:pStyle w:val="Prrafodelista"/>
        <w:numPr>
          <w:ilvl w:val="0"/>
          <w:numId w:val="2"/>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1B6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Desarrollo de un circuito electrónico eficiente que integre el mecanismo del robot.</w:t>
      </w:r>
    </w:p>
    <w:p w:rsidR="006E61CF" w:rsidRDefault="006E61CF" w:rsidP="00281CB4">
      <w:pP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Cronograma</w:t>
      </w: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688960" behindDoc="1" locked="0" layoutInCell="1" allowOverlap="1" wp14:anchorId="5992D044">
            <wp:simplePos x="0" y="0"/>
            <wp:positionH relativeFrom="margin">
              <wp:align>right</wp:align>
            </wp:positionH>
            <wp:positionV relativeFrom="paragraph">
              <wp:posOffset>255905</wp:posOffset>
            </wp:positionV>
            <wp:extent cx="5400040" cy="2319596"/>
            <wp:effectExtent l="0" t="0" r="0" b="508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319596"/>
                    </a:xfrm>
                    <a:prstGeom prst="rect">
                      <a:avLst/>
                    </a:prstGeom>
                    <a:noFill/>
                    <a:ln>
                      <a:noFill/>
                    </a:ln>
                  </pic:spPr>
                </pic:pic>
              </a:graphicData>
            </a:graphic>
          </wp:anchor>
        </w:drawing>
      </w: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inline distT="0" distB="0" distL="0" distR="0" wp14:anchorId="161C400F" wp14:editId="54D233AC">
            <wp:extent cx="5400040" cy="41529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415290"/>
                    </a:xfrm>
                    <a:prstGeom prst="rect">
                      <a:avLst/>
                    </a:prstGeom>
                    <a:noFill/>
                    <a:ln>
                      <a:noFill/>
                    </a:ln>
                  </pic:spPr>
                </pic:pic>
              </a:graphicData>
            </a:graphic>
          </wp:inline>
        </w:drawing>
      </w:r>
    </w:p>
    <w:p w:rsidR="006E61CF" w:rsidRDefault="006E61CF"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81CB4" w:rsidRDefault="00281CB4" w:rsidP="00030BF4">
      <w:pPr>
        <w:jc w:val="cente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30BF4" w:rsidRDefault="00030BF4" w:rsidP="00281CB4">
      <w:pPr>
        <w:spacing w:line="360" w:lineRule="auto"/>
        <w:jc w:val="both"/>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Delimitación y planteamiento del problema</w:t>
      </w:r>
    </w:p>
    <w:p w:rsidR="00030BF4" w:rsidRDefault="00030BF4" w:rsidP="00281CB4">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Los robots tipo delta en la industria por lo general son demasiados simples y carecen de una elegancia con poca gracia </w:t>
      </w:r>
      <w:r w:rsidR="00FC2D2A">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con una capacidad de carga bastante poca </w:t>
      </w: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tomando esto en cuenta </w:t>
      </w:r>
      <w:r w:rsidR="00FC2D2A">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nosotros queremos que luzca una apariencia mejorada y a su vez que sea igual o mejor en su productividad que el de una industria este deberá llevar un diseño mejorado basado en una descripción de lo que es o debería ser un robot brazo delta.</w:t>
      </w:r>
    </w:p>
    <w:p w:rsidR="006240D5" w:rsidRPr="00281CB4" w:rsidRDefault="00FC2D2A" w:rsidP="00281CB4">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 lo general este tipo de robot delta con lleva el paralelismo con respecto a sus tres brazos uno del otro con respecto a su placa fija y una móvil, pero con una similitud de 3 palos estos con una articulación y una unión de un balín en corona pareciendo demasiado simple y preocupante ya que muestra una característica de apariencia física débil.</w:t>
      </w:r>
    </w:p>
    <w:p w:rsidR="006240D5" w:rsidRDefault="00E85341" w:rsidP="00281CB4">
      <w:pPr>
        <w:pStyle w:val="Ttulo1"/>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5341">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Justificación</w:t>
      </w:r>
    </w:p>
    <w:p w:rsidR="00E85341" w:rsidRPr="006240D5" w:rsidRDefault="00E85341" w:rsidP="00281CB4">
      <w:pPr>
        <w:pStyle w:val="Ttulo1"/>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85341">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 robots tienen como función principal servir de herramienta para el ser humano en las diversas tareas complejas y/o riesgosas en las cuales se pueden desempeñar de mejor manera, dichas tareas requieren de movimientos coordinados y precisos por parte del robot para poder desarrollarlas de forma eficiente.</w:t>
      </w:r>
      <w:r w:rsidR="00DC2D4D">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Por esto es que realizamos un robot delta debido a que es muy usado y a la par de rápido y productivo en áreas de trabajo de alta producción horaria.</w:t>
      </w:r>
    </w:p>
    <w:p w:rsidR="00E85341" w:rsidRPr="00974B00" w:rsidRDefault="00974B00" w:rsidP="00281CB4">
      <w:pPr>
        <w:pStyle w:val="Prrafodelista"/>
        <w:numPr>
          <w:ilvl w:val="0"/>
          <w:numId w:val="3"/>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4B0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razón a la que se debe el rápido funcionamiento del robot delta</w:t>
      </w:r>
    </w:p>
    <w:p w:rsidR="00DC2D4D" w:rsidRDefault="00974B00" w:rsidP="00281CB4">
      <w:pPr>
        <w:pStyle w:val="Prrafodelista"/>
        <w:numPr>
          <w:ilvl w:val="0"/>
          <w:numId w:val="3"/>
        </w:num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 que trabaje de </w:t>
      </w:r>
      <w:r w:rsidR="00DC2D4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esa manera es una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por la cual </w:t>
      </w:r>
      <w:r w:rsidR="00DC2D4D">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hace que nos metamos a ello de una manera bastante curiosa y a su qué vez práctica.</w:t>
      </w: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6E61CF">
      <w:pPr>
        <w:pStyle w:val="Prrafodelista"/>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C2D4D" w:rsidRDefault="00DC2D4D" w:rsidP="00DC2D4D">
      <w:pPr>
        <w:pStyle w:val="Prrafodelist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B00" w:rsidRDefault="00974B00" w:rsidP="00281CB4">
      <w:pPr>
        <w:tabs>
          <w:tab w:val="left" w:pos="3315"/>
          <w:tab w:val="center" w:pos="4612"/>
        </w:tabs>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C2D4D" w:rsidRPr="00DC2D4D" w:rsidRDefault="00DC2D4D" w:rsidP="00281CB4">
      <w:pPr>
        <w:tabs>
          <w:tab w:val="left" w:pos="3315"/>
          <w:tab w:val="center" w:pos="4612"/>
        </w:tabs>
        <w:spacing w:line="360" w:lineRule="auto"/>
        <w:jc w:val="both"/>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2D4D">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Marco teórico</w:t>
      </w:r>
    </w:p>
    <w:p w:rsidR="00D10FE6" w:rsidRPr="00D10FE6" w:rsidRDefault="00D10FE6" w:rsidP="00281CB4">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Hoy en día los robots paralelos tipo delta han tenido gran auge, ya que pueden manipular objetos pesados, con una velocidad de operación alta, además tienen una mejor precisión y repetitividad. Los robots manipuladores se pueden clasificar de acuerdo a su estructura: serie, paralelo e híbridos; este trabajo se orienta a los robots manipuladores paralelos tipo delta o plano, ya que pueden ser esférico y espacial.</w:t>
      </w:r>
    </w:p>
    <w:p w:rsidR="00D10FE6" w:rsidRDefault="00974B00" w:rsidP="00281CB4">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noProof/>
          <w:sz w:val="24"/>
          <w:szCs w:val="24"/>
          <w:lang w:val="es-MX" w:eastAsia="es-MX"/>
        </w:rPr>
        <w:drawing>
          <wp:anchor distT="0" distB="0" distL="114300" distR="114300" simplePos="0" relativeHeight="251679744" behindDoc="1" locked="0" layoutInCell="1" allowOverlap="1" wp14:anchorId="347394A1" wp14:editId="5119A513">
            <wp:simplePos x="0" y="0"/>
            <wp:positionH relativeFrom="margin">
              <wp:posOffset>-57150</wp:posOffset>
            </wp:positionH>
            <wp:positionV relativeFrom="paragraph">
              <wp:posOffset>1344930</wp:posOffset>
            </wp:positionV>
            <wp:extent cx="2710180" cy="230505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6056"/>
                    <a:stretch/>
                  </pic:blipFill>
                  <pic:spPr bwMode="auto">
                    <a:xfrm>
                      <a:off x="0" y="0"/>
                      <a:ext cx="2710180" cy="230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1CB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10FE6"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ambién son conocidos como robots de cadena cerrada o paralela, y están compuestos por dos plataformas paralelas, una base móvil y de menor dimensión que otra fija, tal como se observa en la figura 1. Además, están unidas por medio de varios brazos paralelos, cada brazo está controlado por un servomotor, estos generan un movimiento.</w:t>
      </w:r>
    </w:p>
    <w:p w:rsidR="00D10FE6" w:rsidRPr="00D10FE6" w:rsidRDefault="00D10FE6" w:rsidP="00D10FE6">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5341" w:rsidRPr="00030BF4" w:rsidRDefault="00E85341" w:rsidP="00030BF4">
      <w:pP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61B61" w:rsidRDefault="00C61B61" w:rsidP="00C61B61">
      <w:pPr>
        <w:rPr>
          <w:rFonts w:asciiTheme="majorHAnsi" w:hAnsiTheme="majorHAnsi" w:cstheme="majorHAnsi"/>
          <w:sz w:val="24"/>
          <w:szCs w:val="24"/>
        </w:rPr>
      </w:pPr>
    </w:p>
    <w:p w:rsidR="00D10FE6" w:rsidRDefault="00D10FE6" w:rsidP="00C61B61">
      <w:pPr>
        <w:rPr>
          <w:rFonts w:asciiTheme="majorHAnsi" w:hAnsiTheme="majorHAnsi" w:cstheme="majorHAnsi"/>
          <w:sz w:val="24"/>
          <w:szCs w:val="24"/>
        </w:rPr>
      </w:pPr>
    </w:p>
    <w:p w:rsidR="00D10FE6" w:rsidRDefault="00974B00" w:rsidP="00C61B61">
      <w:pPr>
        <w:rPr>
          <w:rFonts w:asciiTheme="majorHAnsi" w:hAnsiTheme="majorHAnsi" w:cstheme="majorHAnsi"/>
          <w:sz w:val="24"/>
          <w:szCs w:val="24"/>
        </w:rPr>
      </w:pPr>
      <w:r>
        <w:rPr>
          <w:rFonts w:asciiTheme="majorHAnsi" w:hAnsiTheme="majorHAnsi" w:cstheme="majorHAnsi"/>
          <w:sz w:val="24"/>
          <w:szCs w:val="24"/>
        </w:rPr>
        <w:t xml:space="preserve">                                                                  </w:t>
      </w:r>
    </w:p>
    <w:p w:rsidR="00974B00" w:rsidRDefault="00974B00" w:rsidP="00C61B61">
      <w:pPr>
        <w:rPr>
          <w:rFonts w:asciiTheme="majorHAnsi" w:hAnsiTheme="majorHAnsi" w:cstheme="majorHAnsi"/>
          <w:sz w:val="24"/>
          <w:szCs w:val="24"/>
        </w:rPr>
      </w:pPr>
    </w:p>
    <w:p w:rsidR="00D10FE6" w:rsidRDefault="00D10FE6" w:rsidP="00C61B61">
      <w:pPr>
        <w:rPr>
          <w:rFonts w:asciiTheme="majorHAnsi" w:hAnsiTheme="majorHAnsi" w:cstheme="majorHAnsi"/>
          <w:sz w:val="24"/>
          <w:szCs w:val="24"/>
        </w:rPr>
      </w:pPr>
    </w:p>
    <w:p w:rsidR="00974B00" w:rsidRDefault="00974B00" w:rsidP="00C61B61">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74B00" w:rsidRDefault="00974B00" w:rsidP="00C61B61">
      <w:pP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Figura 1.1 </w:t>
      </w:r>
      <w:r w:rsidRPr="00974B00">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diseño de plataforma de Gwinnett</w:t>
      </w:r>
    </w:p>
    <w:p w:rsidR="00974B00" w:rsidRPr="00974B00" w:rsidRDefault="00974B00" w:rsidP="00C61B61">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10FE6" w:rsidRPr="00D10FE6" w:rsidRDefault="00D10FE6" w:rsidP="00281CB4">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condición de paralelismo que da nombre a estos tipos de robots delta “paralelo” se atribuye a que la base móvil (sobre la que se posiciona el efector final) siempre tendrá un movimiento paralelo con referencia a la base fija del mismo, es decir, tendrá un movimiento de traslación pura siguiendo trayectorias rectas o curvas según el posicionamiento deseado, como se observa en la figura </w:t>
      </w:r>
      <w:r w:rsidR="00974B0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p>
    <w:p w:rsidR="00D10FE6" w:rsidRDefault="00281CB4" w:rsidP="00974B00">
      <w:r w:rsidRPr="00D10FE6">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81792" behindDoc="1" locked="0" layoutInCell="1" allowOverlap="1" wp14:anchorId="3E986151" wp14:editId="76DA3338">
            <wp:simplePos x="0" y="0"/>
            <wp:positionH relativeFrom="margin">
              <wp:align>center</wp:align>
            </wp:positionH>
            <wp:positionV relativeFrom="paragraph">
              <wp:posOffset>-6350</wp:posOffset>
            </wp:positionV>
            <wp:extent cx="2529205" cy="2543175"/>
            <wp:effectExtent l="0" t="0" r="4445"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b="5226"/>
                    <a:stretch/>
                  </pic:blipFill>
                  <pic:spPr bwMode="auto">
                    <a:xfrm>
                      <a:off x="0" y="0"/>
                      <a:ext cx="2529285" cy="2543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0FE6" w:rsidRDefault="00D10FE6" w:rsidP="00D10FE6">
      <w:pPr>
        <w:jc w:val="center"/>
      </w:pPr>
    </w:p>
    <w:p w:rsidR="00D10FE6" w:rsidRDefault="00D10FE6" w:rsidP="00D10FE6">
      <w:pPr>
        <w:jc w:val="center"/>
      </w:pPr>
    </w:p>
    <w:p w:rsidR="00281CB4" w:rsidRDefault="00281CB4" w:rsidP="00D10FE6">
      <w:pPr>
        <w:jc w:val="center"/>
      </w:pPr>
    </w:p>
    <w:p w:rsidR="00281CB4" w:rsidRDefault="00281CB4" w:rsidP="00D10FE6">
      <w:pPr>
        <w:jc w:val="center"/>
      </w:pPr>
    </w:p>
    <w:p w:rsidR="00281CB4" w:rsidRDefault="00281CB4" w:rsidP="00D10FE6">
      <w:pPr>
        <w:jc w:val="center"/>
      </w:pPr>
    </w:p>
    <w:p w:rsidR="00281CB4" w:rsidRDefault="00281CB4" w:rsidP="00D10FE6">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1CB4" w:rsidRDefault="00281CB4" w:rsidP="00D10FE6">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B00" w:rsidRDefault="00974B00" w:rsidP="00D10FE6">
      <w:pPr>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1CB4" w:rsidRPr="00974B00" w:rsidRDefault="00974B00" w:rsidP="00974B00">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Condición “paralelo” para un robot delta</w:t>
      </w:r>
    </w:p>
    <w:p w:rsidR="00D10FE6" w:rsidRPr="00D10FE6" w:rsidRDefault="00D10FE6" w:rsidP="00281CB4">
      <w:pPr>
        <w:spacing w:line="360" w:lineRule="auto"/>
        <w:jc w:val="both"/>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 primeras investigaciones de robots paralelos fueron realizadas desde los años 30, Gwinnett en 1931, diseñó una plataforma de movimiento espacial, conectados a unos asientos de un teatro con tal de dar un aspecto más real de movimientos en la producción, pero nunca llego a construirse (Gwinnett, 1931 y Merlet, 2006). En 1942 W.L.V Pollard patentó un robot paralelo (Position-Controlling Apparatus), este sistema se diseñó para pintar automóviles, sin embargo, quedó solamente en un diseño.  </w:t>
      </w:r>
    </w:p>
    <w:p w:rsidR="00D10FE6" w:rsidRPr="00D10FE6" w:rsidRDefault="00D10FE6" w:rsidP="00281CB4">
      <w:pPr>
        <w:spacing w:line="360" w:lineRule="auto"/>
        <w:jc w:val="both"/>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Gouhg y Stewart en 1954 diseñaron un robot paralelo conocido como plataforma dedStewart con 6 grados de libertad y fue diseñada como simulador de vuelo. Este robot fue el primer prototipo de mecanismo paralelo con seis actuadores prismáticos, comúnmente hidráulicos. En 1967 Cappel diseño y construyo un simulador de vuelo utilizando el mismo principio que la plataforma de Gough, esta estructura física se modeló y diseñó más sofisticada. Esta plataforma es de gran utilidad hoy en día y tiene aplicaciones en los simuladores de vuelo (Cappel, 1967, Merlet, 2006).  </w:t>
      </w:r>
    </w:p>
    <w:p w:rsidR="00D10FE6" w:rsidRPr="0079030A" w:rsidRDefault="00D10FE6" w:rsidP="0079030A">
      <w:pPr>
        <w:spacing w:line="360" w:lineRule="auto"/>
        <w:jc w:val="both"/>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Uno de los principales pioneros del desarrollo de robots paralelos tipo Delta fue Reymond Clavel, ya que sus principales investigaciones fueron encaminadas a la investigación de la robótica y aplicaciones industriales. El robot paralelo de Clavel fue diseñado de forma simétrica, espacial y compuesto por tres eslabones paralelos iguales, además tiene una base fija en forma de triángulo equilátero, </w:t>
      </w: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de 3 grados de libertad y un efector final, como se observa en la figura </w:t>
      </w:r>
      <w:r w:rsidR="00974B00">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10FE6">
        <w:rPr>
          <w:rFonts w:ascii="Arial" w:hAnsi="Arial" w:cs="Arial"/>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(Boër, 1999, Gao, 2005, Gough, 1954, Saravia et. al., 2009). </w:t>
      </w:r>
      <w:r w:rsidR="0079030A" w:rsidRPr="00D10FE6">
        <w:rPr>
          <w:rFonts w:ascii="Arial" w:hAnsi="Arial" w:cs="Arial"/>
          <w:noProof/>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3840" behindDoc="1" locked="0" layoutInCell="1" allowOverlap="1" wp14:anchorId="0409A2BD" wp14:editId="00B4CF95">
            <wp:simplePos x="0" y="0"/>
            <wp:positionH relativeFrom="margin">
              <wp:align>center</wp:align>
            </wp:positionH>
            <wp:positionV relativeFrom="paragraph">
              <wp:posOffset>674370</wp:posOffset>
            </wp:positionV>
            <wp:extent cx="2868295" cy="2533650"/>
            <wp:effectExtent l="0" t="0" r="825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5666"/>
                    <a:stretch/>
                  </pic:blipFill>
                  <pic:spPr bwMode="auto">
                    <a:xfrm>
                      <a:off x="0" y="0"/>
                      <a:ext cx="2868526" cy="25338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Default="00D10FE6" w:rsidP="00D10FE6">
      <w:pPr>
        <w:tabs>
          <w:tab w:val="left" w:pos="7350"/>
        </w:tabs>
        <w:rPr>
          <w:rFonts w:ascii="Arial" w:hAnsi="Arial" w:cs="Arial"/>
          <w:sz w:val="24"/>
          <w:szCs w:val="24"/>
        </w:rPr>
      </w:pPr>
    </w:p>
    <w:p w:rsidR="00974B00" w:rsidRDefault="00974B00" w:rsidP="00974B00">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10FE6" w:rsidRPr="00974B00" w:rsidRDefault="00974B00" w:rsidP="00974B00">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 </w:t>
      </w:r>
      <w:r w:rsidRPr="00974B00">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Robot paralelo tipo Delta Clavel</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Actualmente la robótica ha venido creciendo y las investigaciones están encaminadas principalmente a la robótica médica. El uso de los robots en la rehabilitación ha tenido mucho auge en los últimos años, ya que permite ayudar a personas en lograr los movimientos físicos naturales y mejorar su calidad de vida.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Existen tres modalidades de rehabilitación dependiendo del nivel de actividad que requiera el paciente: pasiva, asistida y activa. En la rehabilitación pasiva el paciente no mueve voluntariamente la parte afectada, es decir, requiere ayuda del terapeuta para mover la parte lesionada sin el esfuerzo del individuo.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Algunos conceptos básicos relacionados con los robots paralelos tipo delta son mostrados a continuación: </w:t>
      </w:r>
    </w:p>
    <w:p w:rsidR="00D10FE6" w:rsidRPr="00D10FE6" w:rsidRDefault="00D10FE6" w:rsidP="0079030A">
      <w:pPr>
        <w:pStyle w:val="Subttulo"/>
        <w:numPr>
          <w:ilvl w:val="0"/>
          <w:numId w:val="0"/>
        </w:numPr>
        <w:spacing w:line="360" w:lineRule="auto"/>
        <w:jc w:val="both"/>
        <w:rPr>
          <w:rFonts w:ascii="Arial" w:hAnsi="Arial" w:cs="Arial"/>
          <w:color w:val="4472C4" w:themeColor="accent1"/>
          <w:spacing w:val="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0FE6">
        <w:rPr>
          <w:rFonts w:ascii="Arial" w:hAnsi="Arial" w:cs="Arial"/>
          <w:color w:val="4472C4" w:themeColor="accent1"/>
          <w:spacing w:val="0"/>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Eslabón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 un cuerpo rígido que posee al menos dos nodos o puntos de unión con otros eslabones. Un eslabón binario es aquel que tiene dos nodos, uno ternario el que tiene tres nodos, uno cuaternario el que tiene cuatro nodos y así sucesivamente.  </w:t>
      </w:r>
    </w:p>
    <w:p w:rsidR="00D10FE6" w:rsidRPr="00D10FE6" w:rsidRDefault="00D10FE6"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Los eslabones superior e inferior del prototipo son del tipo binario, y las bases fija y móvil son del tipo ternario como se observa en la figura </w:t>
      </w:r>
      <w:r w:rsidR="006A01F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La configuración de las bases móvil y fija como eslabones ternarios permite el ensamblaje de tres piernas al robot en una forma de “delta”, de ahí el nombre. En el diseño del robot delta se emplean estas tres configuraciones. </w:t>
      </w:r>
    </w:p>
    <w:p w:rsidR="00D10FE6" w:rsidRDefault="00D10FE6" w:rsidP="00D10FE6">
      <w:pPr>
        <w:tabs>
          <w:tab w:val="left" w:pos="7350"/>
        </w:tabs>
        <w:rPr>
          <w:rFonts w:ascii="Arial" w:hAnsi="Arial" w:cs="Arial"/>
          <w:sz w:val="24"/>
          <w:szCs w:val="24"/>
        </w:rPr>
      </w:pPr>
      <w:r>
        <w:rPr>
          <w:rFonts w:asciiTheme="majorHAnsi" w:hAnsiTheme="majorHAnsi" w:cstheme="majorHAnsi"/>
          <w:noProof/>
          <w:sz w:val="24"/>
          <w:szCs w:val="24"/>
          <w:lang w:val="es-MX" w:eastAsia="es-MX"/>
        </w:rPr>
        <w:drawing>
          <wp:anchor distT="0" distB="0" distL="114300" distR="114300" simplePos="0" relativeHeight="251685888" behindDoc="1" locked="0" layoutInCell="1" allowOverlap="1" wp14:anchorId="71E11CEF" wp14:editId="641FFC93">
            <wp:simplePos x="0" y="0"/>
            <wp:positionH relativeFrom="margin">
              <wp:align>center</wp:align>
            </wp:positionH>
            <wp:positionV relativeFrom="paragraph">
              <wp:posOffset>9525</wp:posOffset>
            </wp:positionV>
            <wp:extent cx="2571727" cy="2057400"/>
            <wp:effectExtent l="0" t="0" r="635"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b="11087"/>
                    <a:stretch/>
                  </pic:blipFill>
                  <pic:spPr bwMode="auto">
                    <a:xfrm>
                      <a:off x="0" y="0"/>
                      <a:ext cx="2571750" cy="20574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D10FE6" w:rsidRPr="00D10FE6" w:rsidRDefault="00D10FE6" w:rsidP="00D10FE6">
      <w:pPr>
        <w:rPr>
          <w:rFonts w:ascii="Arial" w:hAnsi="Arial" w:cs="Arial"/>
          <w:sz w:val="24"/>
          <w:szCs w:val="24"/>
        </w:rPr>
      </w:pPr>
    </w:p>
    <w:p w:rsidR="006A01F2" w:rsidRDefault="006A01F2" w:rsidP="006A01F2">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p w:rsidR="00D10FE6" w:rsidRPr="006A01F2" w:rsidRDefault="006A01F2" w:rsidP="006A01F2">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Articulaciones y eslabones en el prototipo de robot delta paralelo</w:t>
      </w: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bCs/>
          <w:noProof/>
          <w:color w:val="4472C4" w:themeColor="accent1"/>
          <w:sz w:val="24"/>
          <w:szCs w:val="24"/>
          <w:lang w:val="es-MX" w:eastAsia="es-MX"/>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24800" behindDoc="1" locked="0" layoutInCell="1" allowOverlap="1">
            <wp:simplePos x="0" y="0"/>
            <wp:positionH relativeFrom="margin">
              <wp:align>center</wp:align>
            </wp:positionH>
            <wp:positionV relativeFrom="paragraph">
              <wp:posOffset>6985</wp:posOffset>
            </wp:positionV>
            <wp:extent cx="3067050" cy="2343150"/>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7050" cy="2343150"/>
                    </a:xfrm>
                    <a:prstGeom prst="rect">
                      <a:avLst/>
                    </a:prstGeom>
                    <a:noFill/>
                    <a:ln>
                      <a:noFill/>
                    </a:ln>
                  </pic:spPr>
                </pic:pic>
              </a:graphicData>
            </a:graphic>
          </wp:anchor>
        </w:drawing>
      </w: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79030A">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A01F2" w:rsidRDefault="006A01F2" w:rsidP="006A01F2">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p w:rsidR="006A01F2" w:rsidRPr="006A01F2" w:rsidRDefault="006A01F2" w:rsidP="006A01F2">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Nodos en el eslabón inferior y las bases fija y móvil </w:t>
      </w:r>
    </w:p>
    <w:p w:rsidR="006A01F2" w:rsidRPr="006A01F2" w:rsidRDefault="006A01F2" w:rsidP="006A01F2">
      <w:pPr>
        <w:spacing w:line="360" w:lineRule="auto"/>
        <w:jc w:val="both"/>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10FE6" w:rsidRPr="00D10FE6">
        <w:rPr>
          <w:rFonts w:ascii="Arial" w:hAnsi="Arial" w:cs="Arial"/>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Articulaciones o juntas </w:t>
      </w:r>
    </w:p>
    <w:p w:rsidR="006B0DE3" w:rsidRDefault="00D10FE6" w:rsidP="006B0DE3">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 articulaciones son uniones formadas por servomotores que permiten la conexión y movimiento relativo entre dos o más eslabones (en sus nodos), también son conocidos como juntas o par cinemático, estas permiten algún movimiento entre los eslabones conectados</w:t>
      </w:r>
      <w:r w:rsidR="0079030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 articulaciones del prototipo de esta investigación usan juntas de revolución, es decir, un par cinemático </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superior, aun cuando se sabe que en estas se colocaron rodamientos de contacto rodante y que el contacto entre sus pistas y el elemento </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giratorio </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alero</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son pares cinemáticos inferiores se les trata como pares cinemáticos superiores, como se muestra en la figura </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Los pares cinemáticos utilizado en </w:t>
      </w:r>
      <w:r w:rsidR="006B0DE3">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5824" behindDoc="1" locked="0" layoutInCell="1" allowOverlap="1">
            <wp:simplePos x="0" y="0"/>
            <wp:positionH relativeFrom="margin">
              <wp:align>center</wp:align>
            </wp:positionH>
            <wp:positionV relativeFrom="paragraph">
              <wp:posOffset>1452880</wp:posOffset>
            </wp:positionV>
            <wp:extent cx="2028825" cy="1485900"/>
            <wp:effectExtent l="0" t="0" r="9525"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8825" cy="1485900"/>
                    </a:xfrm>
                    <a:prstGeom prst="rect">
                      <a:avLst/>
                    </a:prstGeom>
                    <a:noFill/>
                    <a:ln>
                      <a:noFill/>
                    </a:ln>
                  </pic:spPr>
                </pic:pic>
              </a:graphicData>
            </a:graphic>
          </wp:anchor>
        </w:drawing>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este </w:t>
      </w:r>
      <w:r w:rsid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brazo</w:t>
      </w:r>
      <w:r w:rsidR="006B0DE3"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es en revolución en todas sus articulaciones (Borchert, 2015). </w:t>
      </w:r>
    </w:p>
    <w:p w:rsidR="006B0DE3" w:rsidRPr="006B0DE3" w:rsidRDefault="006B0DE3" w:rsidP="006B0DE3">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Pr="006B0DE3" w:rsidRDefault="006B0DE3" w:rsidP="006B0DE3">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0DE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2B7C1F" w:rsidRDefault="002B7C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Default="006B0DE3"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Default="006B0DE3" w:rsidP="006B0DE3">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p w:rsidR="006B0DE3" w:rsidRDefault="006B0DE3" w:rsidP="006B0DE3">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B0DE3">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Junta de revolución (R) 1 GDL Par superior</w:t>
      </w:r>
    </w:p>
    <w:p w:rsidR="006B0DE3" w:rsidRPr="00D10FE6" w:rsidRDefault="006B0DE3" w:rsidP="007C311F">
      <w:pPr>
        <w:spacing w:line="360" w:lineRule="auto"/>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0FE6">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Características generales del robot delta paralelo</w:t>
      </w:r>
    </w:p>
    <w:p w:rsidR="007C311F" w:rsidRP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6848" behindDoc="1" locked="0" layoutInCell="1" allowOverlap="1">
            <wp:simplePos x="0" y="0"/>
            <wp:positionH relativeFrom="margin">
              <wp:posOffset>1548941</wp:posOffset>
            </wp:positionH>
            <wp:positionV relativeFrom="paragraph">
              <wp:posOffset>503555</wp:posOffset>
            </wp:positionV>
            <wp:extent cx="2247900" cy="2063912"/>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7900" cy="20639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condición “delta” se da por tenerse tres piernas o brazos conectados desde la base fija hasta la base móvil según se aprecia en la figura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p>
    <w:p w:rsidR="007C311F" w:rsidRPr="007C311F" w:rsidRDefault="007C311F" w:rsidP="007C311F">
      <w:pPr>
        <w:tabs>
          <w:tab w:val="center" w:pos="4252"/>
        </w:tabs>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6B0DE3" w:rsidRPr="006A01F2" w:rsidRDefault="006B0DE3" w:rsidP="006B0DE3">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6B0DE3">
      <w:pPr>
        <w:spacing w:line="360"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6B0DE3">
      <w:pPr>
        <w:spacing w:line="360"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7C311F">
      <w:pP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C311F" w:rsidRDefault="007C311F" w:rsidP="007C311F">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p w:rsidR="007C311F" w:rsidRDefault="007C311F" w:rsidP="007C311F">
      <w:pPr>
        <w:jc w:val="cente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B0DE3">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Condición “delta” para un robot paralelo</w:t>
      </w:r>
    </w:p>
    <w:p w:rsidR="007C311F" w:rsidRPr="007C311F" w:rsidRDefault="007C311F" w:rsidP="007C311F">
      <w:pPr>
        <w:spacing w:line="360" w:lineRule="auto"/>
        <w:jc w:val="both"/>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condición de paralelismo que da nombre a los robots delta “paralelo” se atribuye a que la base móvil (sobre la que se posiciona el efector final) siempre tiene un movimiento paralelo con referencia a la base fija del mismo, es decir, </w:t>
      </w: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tendrá un movimiento de traslación pura siguiendo trayectorias rectas o curvas </w:t>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7872" behindDoc="1" locked="0" layoutInCell="1" allowOverlap="1">
            <wp:simplePos x="0" y="0"/>
            <wp:positionH relativeFrom="margin">
              <wp:align>center</wp:align>
            </wp:positionH>
            <wp:positionV relativeFrom="paragraph">
              <wp:posOffset>548005</wp:posOffset>
            </wp:positionV>
            <wp:extent cx="1876425" cy="1953865"/>
            <wp:effectExtent l="0" t="0" r="0" b="889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6425" cy="1953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31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según el posicionamiento deseado, como se observa en la figura 1.7. </w:t>
      </w: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Pr="00D10FE6"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p w:rsidR="007C311F" w:rsidRDefault="007C311F" w:rsidP="007C311F">
      <w:pPr>
        <w:spacing w:line="360"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311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Condición “paralelo” para un robot delta</w:t>
      </w:r>
    </w:p>
    <w:p w:rsidR="002B7C1F" w:rsidRPr="006B0DE3" w:rsidRDefault="002B7C1F" w:rsidP="006B0DE3">
      <w:pPr>
        <w:spacing w:line="360"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7C1F">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Geometría del robot delta diseñad</w:t>
      </w:r>
      <w:r w:rsidR="006B0DE3">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w:t>
      </w:r>
    </w:p>
    <w:p w:rsidR="002B7C1F" w:rsidRPr="005B5347" w:rsidRDefault="002B7C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comprender la geometría del robot delta es necesario hacer un análisis de algunas de las proyecciones ortogonales del robot, en las que se puedan apreciar los vectores de posición de cada uno de los eslabones de las piernas, así como la ubicación de los sistemas de coordenadas fijo (base) y móvil (efector final).  La geometría del del robot paralelo tipo Delta es mostrado en la figura 8, donde se observa la asignación de los ejes en la base fija y en la base móvil. </w:t>
      </w:r>
    </w:p>
    <w:p w:rsidR="002B7C1F" w:rsidRPr="005B5347" w:rsidRDefault="007C31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8176" behindDoc="1" locked="0" layoutInCell="1" allowOverlap="1">
            <wp:simplePos x="0" y="0"/>
            <wp:positionH relativeFrom="column">
              <wp:posOffset>3110865</wp:posOffset>
            </wp:positionH>
            <wp:positionV relativeFrom="paragraph">
              <wp:posOffset>814705</wp:posOffset>
            </wp:positionV>
            <wp:extent cx="1683591" cy="1876425"/>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7358"/>
                    <a:stretch/>
                  </pic:blipFill>
                  <pic:spPr bwMode="auto">
                    <a:xfrm>
                      <a:off x="0" y="0"/>
                      <a:ext cx="1683591" cy="1876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7152" behindDoc="1" locked="0" layoutInCell="1" allowOverlap="1">
            <wp:simplePos x="0" y="0"/>
            <wp:positionH relativeFrom="column">
              <wp:posOffset>529590</wp:posOffset>
            </wp:positionH>
            <wp:positionV relativeFrom="paragraph">
              <wp:posOffset>1033145</wp:posOffset>
            </wp:positionV>
            <wp:extent cx="1499685" cy="1618907"/>
            <wp:effectExtent l="0" t="0" r="5715" b="63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7549"/>
                    <a:stretch/>
                  </pic:blipFill>
                  <pic:spPr bwMode="auto">
                    <a:xfrm>
                      <a:off x="0" y="0"/>
                      <a:ext cx="1499685" cy="16189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7C1F"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las figuras 9, 10 y 11 se aprecian las vistas laterales (perfil), posterior (trasera) y superior (planta) del robot paralelo tipo delta, en ellas se observa la nomenclatura utilizada en este trabajo y que se utilizan para obtener la cinemática directa e inversa. </w:t>
      </w:r>
    </w:p>
    <w:p w:rsidR="0079030A" w:rsidRDefault="0079030A" w:rsidP="002B7C1F">
      <w:pPr>
        <w:spacing w:line="259" w:lineRule="auto"/>
        <w:ind w:left="720"/>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030A" w:rsidRDefault="0079030A" w:rsidP="002B7C1F">
      <w:pPr>
        <w:spacing w:line="259" w:lineRule="auto"/>
        <w:ind w:left="720"/>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0DE3" w:rsidRDefault="006B0DE3" w:rsidP="002B7C1F">
      <w:pPr>
        <w:spacing w:line="259" w:lineRule="auto"/>
        <w:ind w:left="720"/>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P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B7C1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A01F2" w:rsidRDefault="006A01F2" w:rsidP="006A01F2">
      <w:pP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C311F">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9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p w:rsidR="006A01F2" w:rsidRDefault="006B0DE3" w:rsidP="0079030A">
      <w:pPr>
        <w:spacing w:line="360" w:lineRule="auto"/>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A01F2"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Asignación de los sistemas de coordenadas</w:t>
      </w:r>
      <w:r w:rsid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A01F2" w:rsidRPr="006A01F2">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Perfil del robot</w:t>
      </w:r>
    </w:p>
    <w:p w:rsidR="002B7C1F" w:rsidRDefault="002B7C1F"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5347">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99200" behindDoc="1" locked="0" layoutInCell="1" allowOverlap="1">
            <wp:simplePos x="0" y="0"/>
            <wp:positionH relativeFrom="column">
              <wp:posOffset>1710690</wp:posOffset>
            </wp:positionH>
            <wp:positionV relativeFrom="paragraph">
              <wp:posOffset>523240</wp:posOffset>
            </wp:positionV>
            <wp:extent cx="2028316" cy="1838325"/>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6281"/>
                    <a:stretch/>
                  </pic:blipFill>
                  <pic:spPr bwMode="auto">
                    <a:xfrm>
                      <a:off x="0" y="0"/>
                      <a:ext cx="2028316" cy="1838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Como se observa en las figuras 9 y 10, el sistema de coordenadas base fija X,Y,Z se ubica en la base del robot delta por conveniencia, ya que facilita el análisis cinemático y dinámico.</w:t>
      </w: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p>
    <w:p w:rsidR="002B7C1F" w:rsidRDefault="007C311F" w:rsidP="007C311F">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8896" behindDoc="1" locked="0" layoutInCell="1" allowOverlap="1">
            <wp:simplePos x="0" y="0"/>
            <wp:positionH relativeFrom="margin">
              <wp:align>center</wp:align>
            </wp:positionH>
            <wp:positionV relativeFrom="paragraph">
              <wp:posOffset>160934</wp:posOffset>
            </wp:positionV>
            <wp:extent cx="2146576" cy="2228222"/>
            <wp:effectExtent l="0" t="0" r="6350" b="635"/>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b="6056"/>
                    <a:stretch/>
                  </pic:blipFill>
                  <pic:spPr bwMode="auto">
                    <a:xfrm>
                      <a:off x="0" y="0"/>
                      <a:ext cx="2146576" cy="2228222"/>
                    </a:xfrm>
                    <a:prstGeom prst="rect">
                      <a:avLst/>
                    </a:prstGeom>
                    <a:noFill/>
                    <a:ln>
                      <a:noFill/>
                    </a:ln>
                    <a:extLst>
                      <a:ext uri="{53640926-AAD7-44D8-BBD7-CCE9431645EC}">
                        <a14:shadowObscured xmlns:a14="http://schemas.microsoft.com/office/drawing/2010/main"/>
                      </a:ext>
                    </a:extLst>
                  </pic:spPr>
                </pic:pic>
              </a:graphicData>
            </a:graphic>
          </wp:anchor>
        </w:drawing>
      </w:r>
      <w:r w:rsidRPr="007C311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Posterior del robot</w:t>
      </w:r>
    </w:p>
    <w:p w:rsidR="006B0DE3" w:rsidRDefault="006B0DE3"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9030A" w:rsidRDefault="0079030A" w:rsidP="005B5347">
      <w:pPr>
        <w:spacing w:line="259" w:lineRule="auto"/>
        <w:ind w:left="720"/>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7C1F" w:rsidRDefault="002B7C1F" w:rsidP="005B5347">
      <w:pPr>
        <w:spacing w:line="259" w:lineRule="auto"/>
        <w:ind w:left="720"/>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311F" w:rsidRDefault="007C311F" w:rsidP="007C311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sidR="00F9161E">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p w:rsidR="007C311F" w:rsidRDefault="007C311F" w:rsidP="0079030A">
      <w:pPr>
        <w:spacing w:line="360" w:lineRule="auto"/>
        <w:ind w:left="720"/>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C311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Planta del robot y sistema de referencia. </w:t>
      </w:r>
    </w:p>
    <w:p w:rsidR="005B5347" w:rsidRDefault="0079030A"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1248" behindDoc="1" locked="0" layoutInCell="1" allowOverlap="1">
            <wp:simplePos x="0" y="0"/>
            <wp:positionH relativeFrom="rightMargin">
              <wp:posOffset>-1295400</wp:posOffset>
            </wp:positionH>
            <wp:positionV relativeFrom="paragraph">
              <wp:posOffset>595630</wp:posOffset>
            </wp:positionV>
            <wp:extent cx="619125" cy="190500"/>
            <wp:effectExtent l="0" t="0" r="952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25" cy="190500"/>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0224" behindDoc="1" locked="0" layoutInCell="1" allowOverlap="1">
            <wp:simplePos x="0" y="0"/>
            <wp:positionH relativeFrom="column">
              <wp:posOffset>2063115</wp:posOffset>
            </wp:positionH>
            <wp:positionV relativeFrom="paragraph">
              <wp:posOffset>594995</wp:posOffset>
            </wp:positionV>
            <wp:extent cx="942975" cy="200025"/>
            <wp:effectExtent l="0" t="0" r="9525" b="952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42975" cy="20002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2272" behindDoc="1" locked="0" layoutInCell="1" allowOverlap="1">
            <wp:simplePos x="0" y="0"/>
            <wp:positionH relativeFrom="margin">
              <wp:align>center</wp:align>
            </wp:positionH>
            <wp:positionV relativeFrom="paragraph">
              <wp:posOffset>1206500</wp:posOffset>
            </wp:positionV>
            <wp:extent cx="2971800" cy="257175"/>
            <wp:effectExtent l="0" t="0" r="0" b="9525"/>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57175"/>
                    </a:xfrm>
                    <a:prstGeom prst="rect">
                      <a:avLst/>
                    </a:prstGeom>
                    <a:noFill/>
                    <a:ln>
                      <a:noFill/>
                    </a:ln>
                  </pic:spPr>
                </pic:pic>
              </a:graphicData>
            </a:graphic>
          </wp:anchor>
        </w:drawing>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Analizando las figuras 9 y 10 vista lateral y posterior respectivamente, para la pierna i </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w:t>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tiene la posición del punto C respecto de O siguiendo los segmentos</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 </w:t>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igualando con</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quedando de la siguiente manera: </w:t>
      </w:r>
    </w:p>
    <w:p w:rsidR="005B5347" w:rsidRDefault="005B5347"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5347" w:rsidRDefault="0079030A"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3296" behindDoc="1" locked="0" layoutInCell="1" allowOverlap="1">
            <wp:simplePos x="0" y="0"/>
            <wp:positionH relativeFrom="margin">
              <wp:posOffset>1214120</wp:posOffset>
            </wp:positionH>
            <wp:positionV relativeFrom="paragraph">
              <wp:posOffset>267335</wp:posOffset>
            </wp:positionV>
            <wp:extent cx="2686050" cy="219075"/>
            <wp:effectExtent l="0" t="0" r="0" b="952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t="1" r="8144" b="7999"/>
                    <a:stretch/>
                  </pic:blipFill>
                  <pic:spPr bwMode="auto">
                    <a:xfrm>
                      <a:off x="0" y="0"/>
                      <a:ext cx="2686050" cy="219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facilitar el desarrollo de la solución, la ecuación anterior se reescribe como:</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0" w:name="_Hlk16786781"/>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482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D7DD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23482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0"/>
    </w:p>
    <w:p w:rsidR="005B5347" w:rsidRDefault="0079030A"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4320" behindDoc="1" locked="0" layoutInCell="1" allowOverlap="1">
            <wp:simplePos x="0" y="0"/>
            <wp:positionH relativeFrom="page">
              <wp:posOffset>4055110</wp:posOffset>
            </wp:positionH>
            <wp:positionV relativeFrom="paragraph">
              <wp:posOffset>281940</wp:posOffset>
            </wp:positionV>
            <wp:extent cx="1657350" cy="228600"/>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7350" cy="228600"/>
                    </a:xfrm>
                    <a:prstGeom prst="rect">
                      <a:avLst/>
                    </a:prstGeom>
                    <a:noFill/>
                    <a:ln>
                      <a:noFill/>
                    </a:ln>
                  </pic:spPr>
                </pic:pic>
              </a:graphicData>
            </a:graphic>
          </wp:anchor>
        </w:drawing>
      </w:r>
      <w:r w:rsidR="005B5347"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Cada uno de los términos de la ecuación (2) se pueden escribir en un arreglo matricial, además, utilizando</w:t>
      </w:r>
      <w:r w:rsid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B5347" w:rsidRDefault="005B5347" w:rsidP="0079030A">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B5347">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simplificar:</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34828">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6324E" w:rsidRDefault="0086324E" w:rsidP="0086324E">
      <w:pPr>
        <w:spacing w:line="259" w:lineRule="auto"/>
        <w:ind w:left="720"/>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23776" behindDoc="1" locked="0" layoutInCell="1" allowOverlap="1">
            <wp:simplePos x="0" y="0"/>
            <wp:positionH relativeFrom="column">
              <wp:posOffset>1243965</wp:posOffset>
            </wp:positionH>
            <wp:positionV relativeFrom="paragraph">
              <wp:posOffset>1270</wp:posOffset>
            </wp:positionV>
            <wp:extent cx="3371850" cy="2549962"/>
            <wp:effectExtent l="0" t="0" r="0" b="317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71850" cy="2549962"/>
                    </a:xfrm>
                    <a:prstGeom prst="rect">
                      <a:avLst/>
                    </a:prstGeom>
                    <a:noFill/>
                    <a:ln>
                      <a:noFill/>
                    </a:ln>
                  </pic:spPr>
                </pic:pic>
              </a:graphicData>
            </a:graphic>
          </wp:anchor>
        </w:drawing>
      </w:r>
    </w:p>
    <w:p w:rsidR="0086324E" w:rsidRDefault="0086324E" w:rsidP="0086324E">
      <w:pPr>
        <w:spacing w:line="259" w:lineRule="auto"/>
        <w:ind w:left="720"/>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8634D0"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F31C38">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(2b)</w:t>
      </w: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31C38" w:rsidRDefault="00F31C38"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E40DC" w:rsidRDefault="00DE40DC" w:rsidP="0086324E">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6324E"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5344" behindDoc="1" locked="0" layoutInCell="1" allowOverlap="1">
            <wp:simplePos x="0" y="0"/>
            <wp:positionH relativeFrom="column">
              <wp:posOffset>1567815</wp:posOffset>
            </wp:positionH>
            <wp:positionV relativeFrom="paragraph">
              <wp:posOffset>8255</wp:posOffset>
            </wp:positionV>
            <wp:extent cx="219075" cy="180975"/>
            <wp:effectExtent l="0" t="0" r="9525" b="952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Resaltar que, el ángulo</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34D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muestra la orientación de las piernas del robot desde el eje X del sistema de referencia hasta r1, con valores de 0° </w:t>
      </w:r>
    </w:p>
    <w:p w:rsidR="0086324E" w:rsidRDefault="0086324E"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la pierna i = 1, 120° para la pierna i = 2 y 240° para la pierna i = 3, Tsai (1999).  </w:t>
      </w:r>
    </w:p>
    <w:p w:rsidR="0086324E" w:rsidRPr="0086324E" w:rsidRDefault="0086324E" w:rsidP="0079030A">
      <w:pPr>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6324E">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Cinemática inversa </w:t>
      </w:r>
    </w:p>
    <w:p w:rsidR="0079030A"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6368" behindDoc="1" locked="0" layoutInCell="1" allowOverlap="1">
            <wp:simplePos x="0" y="0"/>
            <wp:positionH relativeFrom="column">
              <wp:posOffset>4291965</wp:posOffset>
            </wp:positionH>
            <wp:positionV relativeFrom="paragraph">
              <wp:posOffset>11430</wp:posOffset>
            </wp:positionV>
            <wp:extent cx="933450" cy="17145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33450" cy="171450"/>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 objetivo de la cinemática inversa es conocer los valores de</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86324E"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7392" behindDoc="1" locked="0" layoutInCell="1" allowOverlap="1">
            <wp:simplePos x="0" y="0"/>
            <wp:positionH relativeFrom="column">
              <wp:posOffset>729615</wp:posOffset>
            </wp:positionH>
            <wp:positionV relativeFrom="paragraph">
              <wp:posOffset>259080</wp:posOffset>
            </wp:positionV>
            <wp:extent cx="714375" cy="247650"/>
            <wp:effectExtent l="0" t="0" r="9525"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4375" cy="247650"/>
                    </a:xfrm>
                    <a:prstGeom prst="rect">
                      <a:avLst/>
                    </a:prstGeom>
                    <a:noFill/>
                    <a:ln>
                      <a:noFill/>
                    </a:ln>
                  </pic:spPr>
                </pic:pic>
              </a:graphicData>
            </a:graphic>
          </wp:anchor>
        </w:drawing>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obtener los calores de los ángulos, primero hay que definir las coordenadas del punto c</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 la </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pierna </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 1,</w:t>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Tsai (1999):</w:t>
      </w:r>
    </w:p>
    <w:p w:rsidR="0086324E" w:rsidRDefault="0086324E" w:rsidP="0086324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3286125" cy="39909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6125" cy="3990975"/>
                    </a:xfrm>
                    <a:prstGeom prst="rect">
                      <a:avLst/>
                    </a:prstGeom>
                    <a:noFill/>
                    <a:ln>
                      <a:noFill/>
                    </a:ln>
                  </pic:spPr>
                </pic:pic>
              </a:graphicData>
            </a:graphic>
          </wp:inline>
        </w:drawing>
      </w:r>
    </w:p>
    <w:p w:rsidR="0086324E"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8416" behindDoc="1" locked="0" layoutInCell="1" allowOverlap="1">
            <wp:simplePos x="0" y="0"/>
            <wp:positionH relativeFrom="column">
              <wp:posOffset>3329940</wp:posOffset>
            </wp:positionH>
            <wp:positionV relativeFrom="paragraph">
              <wp:posOffset>10795</wp:posOffset>
            </wp:positionV>
            <wp:extent cx="200025" cy="228600"/>
            <wp:effectExtent l="0" t="0" r="9525"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025" cy="228600"/>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Igualando ecuaciones (3) y (4) se puede obtener</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esto es:</w:t>
      </w:r>
    </w:p>
    <w:p w:rsidR="0086324E" w:rsidRDefault="0086324E" w:rsidP="0086324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114675" cy="5238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4675" cy="523875"/>
                    </a:xfrm>
                    <a:prstGeom prst="rect">
                      <a:avLst/>
                    </a:prstGeom>
                    <a:noFill/>
                    <a:ln>
                      <a:noFill/>
                    </a:ln>
                  </pic:spPr>
                </pic:pic>
              </a:graphicData>
            </a:graphic>
          </wp:inline>
        </w:drawing>
      </w:r>
    </w:p>
    <w:p w:rsidR="0079030A"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42F9" w:rsidRDefault="0079030A" w:rsidP="0079030A">
      <w:pPr>
        <w:spacing w:line="360" w:lineRule="auto"/>
        <w:jc w:val="both"/>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1488" behindDoc="1" locked="0" layoutInCell="1" allowOverlap="1">
            <wp:simplePos x="0" y="0"/>
            <wp:positionH relativeFrom="column">
              <wp:posOffset>4939665</wp:posOffset>
            </wp:positionH>
            <wp:positionV relativeFrom="paragraph">
              <wp:posOffset>16510</wp:posOffset>
            </wp:positionV>
            <wp:extent cx="142875" cy="180975"/>
            <wp:effectExtent l="0" t="0" r="9525" b="952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875" cy="18097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0464" behindDoc="1" locked="0" layoutInCell="1" allowOverlap="1">
            <wp:simplePos x="0" y="0"/>
            <wp:positionH relativeFrom="column">
              <wp:posOffset>4406265</wp:posOffset>
            </wp:positionH>
            <wp:positionV relativeFrom="paragraph">
              <wp:posOffset>6985</wp:posOffset>
            </wp:positionV>
            <wp:extent cx="209550" cy="20955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9440" behindDoc="1" locked="0" layoutInCell="1" allowOverlap="1">
            <wp:simplePos x="0" y="0"/>
            <wp:positionH relativeFrom="column">
              <wp:posOffset>1348740</wp:posOffset>
            </wp:positionH>
            <wp:positionV relativeFrom="paragraph">
              <wp:posOffset>6985</wp:posOffset>
            </wp:positionV>
            <wp:extent cx="180975" cy="180975"/>
            <wp:effectExtent l="0" t="0" r="9525" b="9525"/>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anchor>
        </w:drawing>
      </w:r>
      <w:r w:rsidR="0086324E" w:rsidRP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Notar que el ángulo</w:t>
      </w:r>
      <w:r w:rsidR="0086324E">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tiene valor de cero</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Entonces, el valor de</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w:t>
      </w:r>
      <w:r w:rsidR="00F842F9">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0. Esta dado por:</w:t>
      </w:r>
    </w:p>
    <w:p w:rsidR="0086324E" w:rsidRDefault="00F842F9" w:rsidP="00F842F9">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71800" cy="5048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800" cy="504825"/>
                    </a:xfrm>
                    <a:prstGeom prst="rect">
                      <a:avLst/>
                    </a:prstGeom>
                    <a:noFill/>
                    <a:ln>
                      <a:noFill/>
                    </a:ln>
                  </pic:spPr>
                </pic:pic>
              </a:graphicData>
            </a:graphic>
          </wp:inline>
        </w:drawing>
      </w:r>
    </w:p>
    <w:p w:rsidR="00F842F9" w:rsidRDefault="00F842F9" w:rsidP="00F842F9">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42F9" w:rsidRDefault="00F842F9" w:rsidP="00F842F9">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842F9" w:rsidRDefault="0079030A" w:rsidP="0079030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3536" behindDoc="1" locked="0" layoutInCell="1" allowOverlap="1">
            <wp:simplePos x="0" y="0"/>
            <wp:positionH relativeFrom="column">
              <wp:posOffset>1453515</wp:posOffset>
            </wp:positionH>
            <wp:positionV relativeFrom="paragraph">
              <wp:posOffset>297180</wp:posOffset>
            </wp:positionV>
            <wp:extent cx="295275" cy="219075"/>
            <wp:effectExtent l="0" t="0" r="9525"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275" cy="21907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2512" behindDoc="1" locked="0" layoutInCell="1" allowOverlap="1">
            <wp:simplePos x="0" y="0"/>
            <wp:positionH relativeFrom="column">
              <wp:posOffset>1053465</wp:posOffset>
            </wp:positionH>
            <wp:positionV relativeFrom="paragraph">
              <wp:posOffset>295910</wp:posOffset>
            </wp:positionV>
            <wp:extent cx="238125" cy="190500"/>
            <wp:effectExtent l="0" t="0" r="9525"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5584" behindDoc="1" locked="0" layoutInCell="1" allowOverlap="1">
            <wp:simplePos x="0" y="0"/>
            <wp:positionH relativeFrom="column">
              <wp:posOffset>2777490</wp:posOffset>
            </wp:positionH>
            <wp:positionV relativeFrom="paragraph">
              <wp:posOffset>611505</wp:posOffset>
            </wp:positionV>
            <wp:extent cx="238125" cy="190500"/>
            <wp:effectExtent l="0" t="0" r="952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190500"/>
                    </a:xfrm>
                    <a:prstGeom prst="rect">
                      <a:avLst/>
                    </a:prstGeom>
                    <a:noFill/>
                    <a:ln>
                      <a:noFill/>
                    </a:ln>
                  </pic:spPr>
                </pic:pic>
              </a:graphicData>
            </a:graphic>
          </wp:anchor>
        </w:drawing>
      </w:r>
      <w:r w:rsidR="00F842F9">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4560" behindDoc="1" locked="0" layoutInCell="1" allowOverlap="1">
            <wp:simplePos x="0" y="0"/>
            <wp:positionH relativeFrom="column">
              <wp:posOffset>1205865</wp:posOffset>
            </wp:positionH>
            <wp:positionV relativeFrom="paragraph">
              <wp:posOffset>601980</wp:posOffset>
            </wp:positionV>
            <wp:extent cx="533400" cy="180975"/>
            <wp:effectExtent l="0" t="0" r="0" b="952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 cy="180975"/>
                    </a:xfrm>
                    <a:prstGeom prst="rect">
                      <a:avLst/>
                    </a:prstGeom>
                    <a:noFill/>
                    <a:ln>
                      <a:noFill/>
                    </a:ln>
                  </pic:spPr>
                </pic:pic>
              </a:graphicData>
            </a:graphic>
          </wp:anchor>
        </w:drawing>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Continuando con la solución del problema de la cinemática inversa, cualquiera de los ángulos</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       .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solo se puede obtener de (3). Se hace esta suma de los cuadrados de</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 encontrar</w:t>
      </w:r>
      <w:r w:rsid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rsidR="00F842F9" w:rsidRDefault="00F842F9" w:rsidP="00F842F9">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71800" cy="2952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1800" cy="295275"/>
                    </a:xfrm>
                    <a:prstGeom prst="rect">
                      <a:avLst/>
                    </a:prstGeom>
                    <a:noFill/>
                    <a:ln>
                      <a:noFill/>
                    </a:ln>
                  </pic:spPr>
                </pic:pic>
              </a:graphicData>
            </a:graphic>
          </wp:inline>
        </w:drawing>
      </w:r>
    </w:p>
    <w:p w:rsidR="00F842F9" w:rsidRDefault="00F842F9" w:rsidP="006212F5">
      <w:pPr>
        <w:spacing w:line="360" w:lineRule="auto"/>
        <w:jc w:val="both"/>
        <w:rPr>
          <w:rFonts w:ascii="Arial" w:hAnsi="Arial" w:cs="Arial"/>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Despejando se tiene: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F842F9" w:rsidRDefault="00F842F9" w:rsidP="00F842F9">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2981325" cy="5619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561975"/>
                    </a:xfrm>
                    <a:prstGeom prst="rect">
                      <a:avLst/>
                    </a:prstGeom>
                    <a:noFill/>
                    <a:ln>
                      <a:noFill/>
                    </a:ln>
                  </pic:spPr>
                </pic:pic>
              </a:graphicData>
            </a:graphic>
          </wp:inline>
        </w:drawing>
      </w:r>
    </w:p>
    <w:p w:rsidR="00F842F9" w:rsidRPr="00F842F9" w:rsidRDefault="00F842F9" w:rsidP="006212F5">
      <w:pPr>
        <w:spacing w:line="360" w:lineRule="auto"/>
        <w:jc w:val="both"/>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42F9">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Cinemática directa </w:t>
      </w:r>
    </w:p>
    <w:p w:rsidR="00AF549F" w:rsidRDefault="006212F5"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6608" behindDoc="1" locked="0" layoutInCell="1" allowOverlap="1">
            <wp:simplePos x="0" y="0"/>
            <wp:positionH relativeFrom="column">
              <wp:posOffset>796290</wp:posOffset>
            </wp:positionH>
            <wp:positionV relativeFrom="paragraph">
              <wp:posOffset>388620</wp:posOffset>
            </wp:positionV>
            <wp:extent cx="914400" cy="219075"/>
            <wp:effectExtent l="0" t="0" r="0" b="952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4400" cy="219075"/>
                    </a:xfrm>
                    <a:prstGeom prst="rect">
                      <a:avLst/>
                    </a:prstGeom>
                    <a:noFill/>
                    <a:ln>
                      <a:noFill/>
                    </a:ln>
                  </pic:spPr>
                </pic:pic>
              </a:graphicData>
            </a:graphic>
          </wp:anchor>
        </w:drawing>
      </w:r>
      <w:r w:rsidR="00F842F9"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 la obtener la cinemática directa es necesario tener los </w:t>
      </w:r>
    </w:p>
    <w:p w:rsidR="00AF549F" w:rsidRPr="00AF549F" w:rsidRDefault="00F842F9"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42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valores de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w:t>
      </w:r>
      <w:r w:rsidR="00AF549F"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 ello encontrar los valores del efector final de la plataforma móvil, Tsai (1999). De la ecuación (2) se tiene: </w:t>
      </w:r>
    </w:p>
    <w:p w:rsidR="00F842F9"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09900" cy="3143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9900" cy="314325"/>
                    </a:xfrm>
                    <a:prstGeom prst="rect">
                      <a:avLst/>
                    </a:prstGeom>
                    <a:noFill/>
                    <a:ln>
                      <a:noFill/>
                    </a:ln>
                  </pic:spPr>
                </pic:pic>
              </a:graphicData>
            </a:graphic>
          </wp:inline>
        </w:drawing>
      </w:r>
    </w:p>
    <w:p w:rsid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su representación matricial se tiene:</w:t>
      </w:r>
    </w:p>
    <w:p w:rsidR="00AF549F"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152775" cy="15240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1524000"/>
                    </a:xfrm>
                    <a:prstGeom prst="rect">
                      <a:avLst/>
                    </a:prstGeom>
                    <a:noFill/>
                    <a:ln>
                      <a:noFill/>
                    </a:ln>
                  </pic:spPr>
                </pic:pic>
              </a:graphicData>
            </a:graphic>
          </wp:inline>
        </w:drawing>
      </w:r>
    </w:p>
    <w:p w:rsidR="00AF549F" w:rsidRP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Para la validación de la cinemática directa e inversa, se analiza el robot en tres distintas posiciones, cambiando los ángulos de una pierna en el modelo en SolidWorks, los resultados de los demás ángulos se corroboran con los obtenidos en Matlab, observándose en ellos valores idénticos. </w:t>
      </w:r>
    </w:p>
    <w:p w:rsidR="00AF549F" w:rsidRDefault="00AF549F" w:rsidP="00AF549F">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12F5"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8656" behindDoc="1" locked="0" layoutInCell="1" allowOverlap="1">
            <wp:simplePos x="0" y="0"/>
            <wp:positionH relativeFrom="column">
              <wp:posOffset>15240</wp:posOffset>
            </wp:positionH>
            <wp:positionV relativeFrom="paragraph">
              <wp:posOffset>949325</wp:posOffset>
            </wp:positionV>
            <wp:extent cx="1914525" cy="257175"/>
            <wp:effectExtent l="0" t="0" r="9525" b="9525"/>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4525" cy="257175"/>
                    </a:xfrm>
                    <a:prstGeom prst="rect">
                      <a:avLst/>
                    </a:prstGeom>
                    <a:noFill/>
                    <a:ln>
                      <a:noFill/>
                    </a:ln>
                  </pic:spPr>
                </pic:pic>
              </a:graphicData>
            </a:graphic>
            <wp14:sizeRelV relativeFrom="margin">
              <wp14:pctHeight>0</wp14:pctHeight>
            </wp14:sizeRelV>
          </wp:anchor>
        </w:drawing>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toman de manera arbitraria los valores de</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7632" behindDoc="1" locked="0" layoutInCell="1" allowOverlap="1">
            <wp:simplePos x="0" y="0"/>
            <wp:positionH relativeFrom="column">
              <wp:posOffset>3091815</wp:posOffset>
            </wp:positionH>
            <wp:positionV relativeFrom="paragraph">
              <wp:posOffset>3810</wp:posOffset>
            </wp:positionV>
            <wp:extent cx="2162175" cy="200025"/>
            <wp:effectExtent l="0" t="0" r="9525" b="9525"/>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2175" cy="200025"/>
                    </a:xfrm>
                    <a:prstGeom prst="rect">
                      <a:avLst/>
                    </a:prstGeom>
                    <a:noFill/>
                    <a:ln>
                      <a:noFill/>
                    </a:ln>
                  </pic:spPr>
                </pic:pic>
              </a:graphicData>
            </a:graphic>
          </wp:anchor>
        </w:drawing>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 estos tres </w:t>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ángulos se posiciona el robot delta en 3D realizado en SolidWorks</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se observa la posición angular de las otras dos piernas definida por</w:t>
      </w:r>
      <w:r w:rsidR="006212F5">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los </w:t>
      </w: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valores se ingresan a la ecuación (13) y con la ayuda de Matlab se tiene los siguientes ángulos:</w:t>
      </w:r>
    </w:p>
    <w:p w:rsidR="00AF549F" w:rsidRDefault="00AF549F" w:rsidP="00AF549F">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19680" behindDoc="1" locked="0" layoutInCell="1" allowOverlap="1">
            <wp:simplePos x="0" y="0"/>
            <wp:positionH relativeFrom="margin">
              <wp:align>center</wp:align>
            </wp:positionH>
            <wp:positionV relativeFrom="paragraph">
              <wp:posOffset>129540</wp:posOffset>
            </wp:positionV>
            <wp:extent cx="3019425" cy="857250"/>
            <wp:effectExtent l="0" t="0" r="9525"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9425" cy="857250"/>
                    </a:xfrm>
                    <a:prstGeom prst="rect">
                      <a:avLst/>
                    </a:prstGeom>
                    <a:noFill/>
                    <a:ln>
                      <a:noFill/>
                    </a:ln>
                  </pic:spPr>
                </pic:pic>
              </a:graphicData>
            </a:graphic>
          </wp:anchor>
        </w:drawing>
      </w:r>
    </w:p>
    <w:p w:rsidR="0086324E" w:rsidRPr="0086324E" w:rsidRDefault="0086324E" w:rsidP="0086324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6324E" w:rsidRDefault="0086324E"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F549F" w:rsidRDefault="00AF549F" w:rsidP="00AF549F">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F549F" w:rsidRDefault="00AF549F"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posición angular para la pierna 1 y 3 se muestra en la figura 12, y para la pierna 2 se obtienen desde una nueva orientación del croquis 3D, señalada en la figura 13.  </w:t>
      </w:r>
    </w:p>
    <w:p w:rsidR="006212F5" w:rsidRDefault="006212F5" w:rsidP="00AF549F">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F549F"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95625" cy="2676525"/>
            <wp:effectExtent l="0" t="0" r="952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a:extLst>
                        <a:ext uri="{28A0092B-C50C-407E-A947-70E740481C1C}">
                          <a14:useLocalDpi xmlns:a14="http://schemas.microsoft.com/office/drawing/2010/main" val="0"/>
                        </a:ext>
                      </a:extLst>
                    </a:blip>
                    <a:srcRect b="7868"/>
                    <a:stretch/>
                  </pic:blipFill>
                  <pic:spPr bwMode="auto">
                    <a:xfrm>
                      <a:off x="0" y="0"/>
                      <a:ext cx="3095625" cy="2676525"/>
                    </a:xfrm>
                    <a:prstGeom prst="rect">
                      <a:avLst/>
                    </a:prstGeom>
                    <a:noFill/>
                    <a:ln>
                      <a:noFill/>
                    </a:ln>
                    <a:extLst>
                      <a:ext uri="{53640926-AAD7-44D8-BBD7-CCE9431645EC}">
                        <a14:shadowObscured xmlns:a14="http://schemas.microsoft.com/office/drawing/2010/main"/>
                      </a:ext>
                    </a:extLst>
                  </pic:spPr>
                </pic:pic>
              </a:graphicData>
            </a:graphic>
          </wp:inline>
        </w:drawing>
      </w: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w:t>
      </w:r>
    </w:p>
    <w:p w:rsidR="006212F5" w:rsidRPr="00F9161E" w:rsidRDefault="00F9161E" w:rsidP="00F9161E">
      <w:pPr>
        <w:spacing w:line="360" w:lineRule="auto"/>
        <w:ind w:left="720"/>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9161E">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Croquis 3D para las piernas 1 y 3</w:t>
      </w:r>
    </w:p>
    <w:p w:rsidR="00AF549F" w:rsidRDefault="00AF549F" w:rsidP="00AF549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276600" cy="24193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3">
                      <a:extLst>
                        <a:ext uri="{28A0092B-C50C-407E-A947-70E740481C1C}">
                          <a14:useLocalDpi xmlns:a14="http://schemas.microsoft.com/office/drawing/2010/main" val="0"/>
                        </a:ext>
                      </a:extLst>
                    </a:blip>
                    <a:srcRect b="7637"/>
                    <a:stretch/>
                  </pic:blipFill>
                  <pic:spPr bwMode="auto">
                    <a:xfrm>
                      <a:off x="0" y="0"/>
                      <a:ext cx="3276600" cy="2419350"/>
                    </a:xfrm>
                    <a:prstGeom prst="rect">
                      <a:avLst/>
                    </a:prstGeom>
                    <a:noFill/>
                    <a:ln>
                      <a:noFill/>
                    </a:ln>
                    <a:extLst>
                      <a:ext uri="{53640926-AAD7-44D8-BBD7-CCE9431645EC}">
                        <a14:shadowObscured xmlns:a14="http://schemas.microsoft.com/office/drawing/2010/main"/>
                      </a:ext>
                    </a:extLst>
                  </pic:spPr>
                </pic:pic>
              </a:graphicData>
            </a:graphic>
          </wp:inline>
        </w:drawing>
      </w: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3F77EF">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p w:rsidR="00F9161E" w:rsidRDefault="00F9161E" w:rsidP="00F9161E">
      <w:pPr>
        <w:spacing w:line="360" w:lineRule="auto"/>
        <w:ind w:left="720"/>
        <w:jc w:val="both"/>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9161E">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Croquis 3D en SolidWorks para pierna 2.</w:t>
      </w:r>
    </w:p>
    <w:p w:rsidR="00AF549F" w:rsidRDefault="00AF549F" w:rsidP="00F9161E">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9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Los ángulos mostrados en SolidWorks son introducidos a la ecuación (14) y se tienen los siguientes resultados para las coordenadas de posición del punto P desde O.</w:t>
      </w:r>
    </w:p>
    <w:p w:rsidR="006212F5" w:rsidRDefault="009E1751" w:rsidP="00F9161E">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17520" cy="8229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7520" cy="822960"/>
                    </a:xfrm>
                    <a:prstGeom prst="rect">
                      <a:avLst/>
                    </a:prstGeom>
                    <a:noFill/>
                    <a:ln>
                      <a:noFill/>
                    </a:ln>
                  </pic:spPr>
                </pic:pic>
              </a:graphicData>
            </a:graphic>
          </wp:inline>
        </w:drawing>
      </w:r>
    </w:p>
    <w:p w:rsidR="009E1751" w:rsidRPr="00AF549F" w:rsidRDefault="006212F5"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0704" behindDoc="1" locked="0" layoutInCell="1" allowOverlap="1">
            <wp:simplePos x="0" y="0"/>
            <wp:positionH relativeFrom="column">
              <wp:posOffset>4758690</wp:posOffset>
            </wp:positionH>
            <wp:positionV relativeFrom="paragraph">
              <wp:posOffset>595630</wp:posOffset>
            </wp:positionV>
            <wp:extent cx="304800" cy="190500"/>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anchor>
        </w:drawing>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 elementos de la columna 1 en (16) corresponden a las coordenadas del punto P desde el sistema de referencia predeterminado ubicado en O y están dados en milímetros, ver figura 12 y visto para la pierna 1 donde</w:t>
      </w:r>
      <w:r w:rsid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E1751">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61950" cy="1714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p>
    <w:p w:rsidR="009E1751" w:rsidRDefault="00F9161E" w:rsidP="00F9161E">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2752" behindDoc="1" locked="0" layoutInCell="1" allowOverlap="1">
            <wp:simplePos x="0" y="0"/>
            <wp:positionH relativeFrom="column">
              <wp:posOffset>1196340</wp:posOffset>
            </wp:positionH>
            <wp:positionV relativeFrom="paragraph">
              <wp:posOffset>306705</wp:posOffset>
            </wp:positionV>
            <wp:extent cx="333375" cy="161925"/>
            <wp:effectExtent l="0" t="0" r="9525" b="9525"/>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375" cy="161925"/>
                    </a:xfrm>
                    <a:prstGeom prst="rect">
                      <a:avLst/>
                    </a:prstGeom>
                    <a:noFill/>
                    <a:ln>
                      <a:noFill/>
                    </a:ln>
                  </pic:spPr>
                </pic:pic>
              </a:graphicData>
            </a:graphic>
          </wp:anchor>
        </w:drawing>
      </w: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1728" behindDoc="1" locked="0" layoutInCell="1" allowOverlap="1">
            <wp:simplePos x="0" y="0"/>
            <wp:positionH relativeFrom="column">
              <wp:posOffset>358140</wp:posOffset>
            </wp:positionH>
            <wp:positionV relativeFrom="paragraph">
              <wp:posOffset>287655</wp:posOffset>
            </wp:positionV>
            <wp:extent cx="342900" cy="190500"/>
            <wp:effectExtent l="0" t="0" r="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 cy="190500"/>
                    </a:xfrm>
                    <a:prstGeom prst="rect">
                      <a:avLst/>
                    </a:prstGeom>
                    <a:noFill/>
                    <a:ln>
                      <a:noFill/>
                    </a:ln>
                  </pic:spPr>
                </pic:pic>
              </a:graphicData>
            </a:graphic>
          </wp:anchor>
        </w:drawing>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 mismo ocurre para la segunda y tercera columna con las piernas 2 y 3 con</w:t>
      </w:r>
      <w:r w:rsidR="009E1751">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2EFAC8" wp14:editId="53577451">
            <wp:extent cx="361950" cy="1714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sid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 </w:t>
      </w:r>
      <w:r w:rsidR="009E1751">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0DC8D5" wp14:editId="69DE67D2">
            <wp:extent cx="361950" cy="17145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950" cy="171450"/>
                    </a:xfrm>
                    <a:prstGeom prst="rect">
                      <a:avLst/>
                    </a:prstGeom>
                    <a:noFill/>
                    <a:ln>
                      <a:noFill/>
                    </a:ln>
                  </pic:spPr>
                </pic:pic>
              </a:graphicData>
            </a:graphic>
          </wp:inline>
        </w:drawing>
      </w:r>
      <w:r w:rsid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E1751" w:rsidRDefault="000C0BF2"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espectivamente. Las figuras 14, 15 y 16 muestran el resumen y la medición realizada en SolidWorks y por la ecuación de (14) realizada en Matlab. En la figura 14, se observa el eje x orientado en dirección de la que se considera la pierna 1, se observa los valores obtenidos en SolidWorks corresponden a los obtenidos en Matlab, ver los resultados en la ecuación (16).  </w:t>
      </w:r>
    </w:p>
    <w:p w:rsidR="009E1751" w:rsidRDefault="00F9161E" w:rsidP="006212F5">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29920" behindDoc="1" locked="0" layoutInCell="1" allowOverlap="1">
            <wp:simplePos x="0" y="0"/>
            <wp:positionH relativeFrom="margin">
              <wp:align>center</wp:align>
            </wp:positionH>
            <wp:positionV relativeFrom="paragraph">
              <wp:posOffset>1626235</wp:posOffset>
            </wp:positionV>
            <wp:extent cx="1990725" cy="1984505"/>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9">
                      <a:extLst>
                        <a:ext uri="{28A0092B-C50C-407E-A947-70E740481C1C}">
                          <a14:useLocalDpi xmlns:a14="http://schemas.microsoft.com/office/drawing/2010/main" val="0"/>
                        </a:ext>
                      </a:extLst>
                    </a:blip>
                    <a:srcRect b="7536"/>
                    <a:stretch/>
                  </pic:blipFill>
                  <pic:spPr bwMode="auto">
                    <a:xfrm>
                      <a:off x="0" y="0"/>
                      <a:ext cx="1990725" cy="198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la figura 15, el eje x ahora está orientado con una rotación de 120°, es decir, hacia donde se ubica la pierna 2, de igual manera coinciden los datos obtenidos tanto en SolidWorks y Matlab. Lo mismo sucede, en la figura 16, el eje x está orientado con una rotación de 240°, es decir, hacia donde se ubica la pierna 3, y como se observa los datos son los mismos obtenidos por los dos softwares. Por lo que se puede concluir que la cinemática directa e inversa están bien calculados. </w:t>
      </w:r>
    </w:p>
    <w:p w:rsidR="006212F5" w:rsidRDefault="006212F5"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F9161E" w:rsidRDefault="00F9161E" w:rsidP="00F9161E">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3F77EF">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p w:rsidR="006212F5" w:rsidRDefault="00F9161E" w:rsidP="003F77EF">
      <w:pPr>
        <w:spacing w:line="360" w:lineRule="auto"/>
        <w:ind w:left="720"/>
        <w:jc w:val="both"/>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F77EF"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Validación para P (Px,Py,Pz) con φ1 = 0°</w:t>
      </w: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30944" behindDoc="1" locked="0" layoutInCell="1" allowOverlap="1">
            <wp:simplePos x="0" y="0"/>
            <wp:positionH relativeFrom="column">
              <wp:posOffset>539115</wp:posOffset>
            </wp:positionH>
            <wp:positionV relativeFrom="paragraph">
              <wp:posOffset>100330</wp:posOffset>
            </wp:positionV>
            <wp:extent cx="2409825" cy="2828290"/>
            <wp:effectExtent l="0" t="0" r="9525"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0">
                      <a:extLst>
                        <a:ext uri="{28A0092B-C50C-407E-A947-70E740481C1C}">
                          <a14:useLocalDpi xmlns:a14="http://schemas.microsoft.com/office/drawing/2010/main" val="0"/>
                        </a:ext>
                      </a:extLst>
                    </a:blip>
                    <a:srcRect r="32891" b="7941"/>
                    <a:stretch/>
                  </pic:blipFill>
                  <pic:spPr bwMode="auto">
                    <a:xfrm>
                      <a:off x="0" y="0"/>
                      <a:ext cx="2410134" cy="28286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212F5" w:rsidRDefault="006212F5"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3F77E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16</w:t>
      </w:r>
    </w:p>
    <w:p w:rsidR="003F77EF" w:rsidRDefault="003F77EF" w:rsidP="003F77EF">
      <w:pPr>
        <w:spacing w:line="360" w:lineRule="auto"/>
        <w:ind w:left="720"/>
        <w:jc w:val="both"/>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Validación para P (Px,Py,Pz) con φ2 = 120°</w:t>
      </w: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31968" behindDoc="1" locked="0" layoutInCell="1" allowOverlap="1">
            <wp:simplePos x="0" y="0"/>
            <wp:positionH relativeFrom="column">
              <wp:posOffset>710565</wp:posOffset>
            </wp:positionH>
            <wp:positionV relativeFrom="paragraph">
              <wp:posOffset>129540</wp:posOffset>
            </wp:positionV>
            <wp:extent cx="2219325" cy="2990850"/>
            <wp:effectExtent l="0" t="0" r="952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1">
                      <a:extLst>
                        <a:ext uri="{28A0092B-C50C-407E-A947-70E740481C1C}">
                          <a14:useLocalDpi xmlns:a14="http://schemas.microsoft.com/office/drawing/2010/main" val="0"/>
                        </a:ext>
                      </a:extLst>
                    </a:blip>
                    <a:srcRect r="36688" b="4849"/>
                    <a:stretch/>
                  </pic:blipFill>
                  <pic:spPr bwMode="auto">
                    <a:xfrm>
                      <a:off x="0" y="0"/>
                      <a:ext cx="2219325" cy="299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F77EF" w:rsidRDefault="003F77EF"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3F77EF">
      <w:pPr>
        <w:jc w:val="cente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74B00">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Figura 1.</w:t>
      </w:r>
      <w:r>
        <w:rPr>
          <w:rFonts w:asciiTheme="majorHAnsi" w:hAnsiTheme="majorHAnsi" w:cstheme="majorHAnsi"/>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17</w:t>
      </w:r>
    </w:p>
    <w:p w:rsidR="003F77EF" w:rsidRDefault="003F77EF" w:rsidP="003F77EF">
      <w:pPr>
        <w:spacing w:line="360" w:lineRule="auto"/>
        <w:ind w:left="720"/>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Validación para P </w:t>
      </w:r>
      <w:r>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F77EF">
        <w:rPr>
          <w:rFonts w:asciiTheme="majorHAnsi" w:hAnsiTheme="majorHAnsi" w:cstheme="majorHAnsi"/>
          <w:color w:val="4472C4" w:themeColor="accent1"/>
          <w:sz w:val="16"/>
          <w:szCs w:val="1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Px,Py,Pz) con φ3 = 240°</w:t>
      </w: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Otra forma de validar la cinemática directa e inversa es mostrada en la figura 18, el primer bloque consiste en diseñar una trayectoria cartesiana deseada como se observa en la ecuación (17):</w:t>
      </w: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38475" cy="6953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38475" cy="695325"/>
                    </a:xfrm>
                    <a:prstGeom prst="rect">
                      <a:avLst/>
                    </a:prstGeom>
                    <a:noFill/>
                    <a:ln>
                      <a:noFill/>
                    </a:ln>
                  </pic:spPr>
                </pic:pic>
              </a:graphicData>
            </a:graphic>
          </wp:inline>
        </w:drawing>
      </w: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Después, los datos se envían al siguiente bloque que es la cinemática inversa y por último los datos se asignan al bloque de cinemática directa</w:t>
      </w: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12F5" w:rsidRDefault="006212F5" w:rsidP="009E1751">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9E1751">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extent cx="3152775" cy="11525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3">
                      <a:extLst>
                        <a:ext uri="{28A0092B-C50C-407E-A947-70E740481C1C}">
                          <a14:useLocalDpi xmlns:a14="http://schemas.microsoft.com/office/drawing/2010/main" val="0"/>
                        </a:ext>
                      </a:extLst>
                    </a:blip>
                    <a:srcRect b="17124"/>
                    <a:stretch/>
                  </pic:blipFill>
                  <pic:spPr bwMode="auto">
                    <a:xfrm>
                      <a:off x="0" y="0"/>
                      <a:ext cx="3152775" cy="1152525"/>
                    </a:xfrm>
                    <a:prstGeom prst="rect">
                      <a:avLst/>
                    </a:prstGeom>
                    <a:noFill/>
                    <a:ln>
                      <a:noFill/>
                    </a:ln>
                    <a:extLst>
                      <a:ext uri="{53640926-AAD7-44D8-BBD7-CCE9431645EC}">
                        <a14:shadowObscured xmlns:a14="http://schemas.microsoft.com/office/drawing/2010/main"/>
                      </a:ext>
                    </a:extLst>
                  </pic:spPr>
                </pic:pic>
              </a:graphicData>
            </a:graphic>
          </wp:inline>
        </w:drawing>
      </w:r>
    </w:p>
    <w:p w:rsidR="009E1751" w:rsidRPr="009E1751" w:rsidRDefault="000C0BF2"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0BF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6419C2" w:rsidRPr="000C0BF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w:t>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comparada con la trayectoria que se obtiene después del bloque de la cinemática directa, como se puede observar son idénticas, la línea roja es la deseada y la línea azul corresponde a la obtenida de la </w:t>
      </w:r>
      <w:r w:rsidR="004D4FF3"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cinemática</w:t>
      </w:r>
      <w:r w:rsidR="009E1751"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directa. </w:t>
      </w:r>
    </w:p>
    <w:p w:rsidR="009E1751" w:rsidRP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Los ángulos de cada uno de las articulaciones de cada pierna del robot Delta son mostradas en la figura 20, están son obtenidas de emplear </w:t>
      </w:r>
      <w:r w:rsidR="004D4FF3"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cinemática inversa</w:t>
      </w: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6212F5" w:rsidRDefault="006212F5" w:rsidP="006419C2">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6419C2" w:rsidP="006419C2">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333750" cy="26098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4">
                      <a:extLst>
                        <a:ext uri="{28A0092B-C50C-407E-A947-70E740481C1C}">
                          <a14:useLocalDpi xmlns:a14="http://schemas.microsoft.com/office/drawing/2010/main" val="0"/>
                        </a:ext>
                      </a:extLst>
                    </a:blip>
                    <a:srcRect b="12460"/>
                    <a:stretch/>
                  </pic:blipFill>
                  <pic:spPr bwMode="auto">
                    <a:xfrm>
                      <a:off x="0" y="0"/>
                      <a:ext cx="3333750" cy="2609850"/>
                    </a:xfrm>
                    <a:prstGeom prst="rect">
                      <a:avLst/>
                    </a:prstGeom>
                    <a:noFill/>
                    <a:ln>
                      <a:noFill/>
                    </a:ln>
                    <a:extLst>
                      <a:ext uri="{53640926-AAD7-44D8-BBD7-CCE9431645EC}">
                        <a14:shadowObscured xmlns:a14="http://schemas.microsoft.com/office/drawing/2010/main"/>
                      </a:ext>
                    </a:extLst>
                  </pic:spPr>
                </pic:pic>
              </a:graphicData>
            </a:graphic>
          </wp:inline>
        </w:drawing>
      </w:r>
    </w:p>
    <w:p w:rsidR="006212F5" w:rsidRDefault="006212F5" w:rsidP="006419C2">
      <w:pPr>
        <w:jc w:val="cente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419C2" w:rsidRPr="009E1751" w:rsidRDefault="006419C2" w:rsidP="006419C2">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0000" w:themeColor="text1"/>
          <w:sz w:val="24"/>
          <w:szCs w:val="24"/>
          <w:lang w:val="es-MX" w:eastAsia="es-MX"/>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3076575" cy="23907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5">
                      <a:extLst>
                        <a:ext uri="{28A0092B-C50C-407E-A947-70E740481C1C}">
                          <a14:useLocalDpi xmlns:a14="http://schemas.microsoft.com/office/drawing/2010/main" val="0"/>
                        </a:ext>
                      </a:extLst>
                    </a:blip>
                    <a:srcRect b="8394"/>
                    <a:stretch/>
                  </pic:blipFill>
                  <pic:spPr bwMode="auto">
                    <a:xfrm>
                      <a:off x="0" y="0"/>
                      <a:ext cx="30765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9E1751" w:rsidRP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175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rsidR="009E1751" w:rsidRPr="009E1751" w:rsidRDefault="009E1751" w:rsidP="009E1751">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E1751" w:rsidRDefault="009E1751" w:rsidP="002B7C1F">
      <w:pPr>
        <w:spacing w:line="259" w:lineRule="auto"/>
        <w:ind w:left="72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0FE6" w:rsidRPr="003F77EF" w:rsidRDefault="00D10FE6" w:rsidP="003F77EF">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E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Dependiendo del tipo de movimiento que produzcan las articulaciones del robot pueden ser de tipo rotacional o lineal.</w:t>
      </w:r>
    </w:p>
    <w:p w:rsidR="00D10FE6" w:rsidRDefault="00D10FE6" w:rsidP="00D10FE6">
      <w:pPr>
        <w:jc w:val="center"/>
        <w:rPr>
          <w:rFonts w:ascii="Arial" w:hAnsi="Arial" w:cs="Arial"/>
          <w:sz w:val="24"/>
          <w:szCs w:val="24"/>
        </w:rPr>
      </w:pPr>
    </w:p>
    <w:p w:rsidR="00D10FE6" w:rsidRDefault="003F77EF" w:rsidP="00D10FE6">
      <w:pPr>
        <w:jc w:val="center"/>
        <w:rPr>
          <w:rFonts w:ascii="Arial" w:hAnsi="Arial" w:cs="Arial"/>
          <w:sz w:val="24"/>
          <w:szCs w:val="24"/>
        </w:rPr>
      </w:pPr>
      <w:r>
        <w:rPr>
          <w:noProof/>
          <w:lang w:val="es-MX" w:eastAsia="es-MX"/>
        </w:rPr>
        <w:drawing>
          <wp:inline distT="0" distB="0" distL="0" distR="0" wp14:anchorId="2ED7A9F7" wp14:editId="22A03AEE">
            <wp:extent cx="5400040" cy="43999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399915"/>
                    </a:xfrm>
                    <a:prstGeom prst="rect">
                      <a:avLst/>
                    </a:prstGeom>
                  </pic:spPr>
                </pic:pic>
              </a:graphicData>
            </a:graphic>
          </wp:inline>
        </w:drawing>
      </w:r>
    </w:p>
    <w:p w:rsidR="00D10FE6" w:rsidRDefault="00D10FE6" w:rsidP="00D10FE6">
      <w:pPr>
        <w:jc w:val="center"/>
        <w:rPr>
          <w:rFonts w:ascii="Arial" w:hAnsi="Arial" w:cs="Arial"/>
          <w:sz w:val="24"/>
          <w:szCs w:val="24"/>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77EF" w:rsidRDefault="003F77EF"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0BF2" w:rsidRDefault="00AE6D17"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6D17">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Diseño</w:t>
      </w:r>
      <w:r w:rsidR="00281CB4">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E6D17" w:rsidRPr="00AE6D17" w:rsidRDefault="00281CB4" w:rsidP="00AE6D17">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AE6D17" w:rsidRPr="00AE6D17">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 SolidWorks</w:t>
      </w:r>
    </w:p>
    <w:p w:rsidR="00AE6D17" w:rsidRDefault="00AE6D17" w:rsidP="00AE6D17">
      <w:pPr>
        <w:tabs>
          <w:tab w:val="left" w:pos="2745"/>
        </w:tabs>
        <w:rPr>
          <w:rStyle w:val="nfasisintenso"/>
          <w:rFonts w:ascii="Arial" w:hAnsi="Arial" w:cs="Arial"/>
          <w:i w:val="0"/>
          <w:iCs w:val="0"/>
          <w:sz w:val="24"/>
          <w:szCs w:val="28"/>
        </w:rPr>
      </w:pPr>
      <w:r>
        <w:rPr>
          <w:rStyle w:val="nfasisintenso"/>
          <w:rFonts w:ascii="Arial" w:hAnsi="Arial" w:cs="Arial"/>
          <w:i w:val="0"/>
          <w:iCs w:val="0"/>
          <w:sz w:val="24"/>
          <w:szCs w:val="28"/>
        </w:rPr>
        <w:t>Diseño de las piezas en CAD</w:t>
      </w:r>
    </w:p>
    <w:p w:rsidR="00AE6D17" w:rsidRPr="00AE6D17" w:rsidRDefault="00AE6D17" w:rsidP="00AE6D17">
      <w:pPr>
        <w:tabs>
          <w:tab w:val="left" w:pos="2745"/>
        </w:tabs>
        <w:jc w:val="center"/>
        <w:rPr>
          <w:rStyle w:val="nfasisintenso"/>
          <w:rFonts w:ascii="Arial" w:hAnsi="Arial" w:cs="Arial"/>
          <w:i w:val="0"/>
          <w:iCs w:val="0"/>
          <w:sz w:val="24"/>
          <w:szCs w:val="28"/>
        </w:rPr>
      </w:pPr>
      <w:r>
        <w:rPr>
          <w:rStyle w:val="nfasisintenso"/>
          <w:i w:val="0"/>
          <w:iCs w:val="0"/>
          <w:noProof/>
          <w:lang w:val="es-MX" w:eastAsia="es-MX"/>
        </w:rPr>
        <w:drawing>
          <wp:inline distT="0" distB="0" distL="0" distR="0" wp14:anchorId="7E87B342" wp14:editId="36F4D9A6">
            <wp:extent cx="3911193" cy="21780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15673" cy="2180545"/>
                    </a:xfrm>
                    <a:prstGeom prst="rect">
                      <a:avLst/>
                    </a:prstGeom>
                    <a:noFill/>
                    <a:ln>
                      <a:noFill/>
                    </a:ln>
                  </pic:spPr>
                </pic:pic>
              </a:graphicData>
            </a:graphic>
          </wp:inline>
        </w:drawing>
      </w:r>
    </w:p>
    <w:p w:rsidR="00AE6D17" w:rsidRDefault="00281CB4" w:rsidP="00AE6D17">
      <w:pPr>
        <w:jc w:val="center"/>
        <w:rPr>
          <w:rStyle w:val="nfasisintenso"/>
          <w:i w:val="0"/>
          <w:iCs w:val="0"/>
        </w:rPr>
      </w:pPr>
      <w:r>
        <w:rPr>
          <w:rStyle w:val="nfasisintenso"/>
        </w:rPr>
        <w:t>2.</w:t>
      </w:r>
      <w:r w:rsidR="006212F5">
        <w:rPr>
          <w:rStyle w:val="nfasisintenso"/>
        </w:rPr>
        <w:t>1</w:t>
      </w:r>
      <w:r w:rsidR="00AE6D17">
        <w:rPr>
          <w:rStyle w:val="nfasisintenso"/>
        </w:rPr>
        <w:t>PLACA FIJA</w:t>
      </w:r>
    </w:p>
    <w:p w:rsidR="004C37C0" w:rsidRDefault="004C37C0"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la placa fija del robot donde se montarán los dispositivos electrónicos como motores, tarjeta de programación, drivers, etc. Con el propósito de que no estorbe al brazo que se situara a abajo de dicha placa.</w:t>
      </w:r>
    </w:p>
    <w:p w:rsidR="004C37C0" w:rsidRDefault="00ED75E6" w:rsidP="00ED75E6">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drawing>
          <wp:inline distT="0" distB="0" distL="0" distR="0" wp14:anchorId="26614832" wp14:editId="7D1B7C1A">
            <wp:extent cx="4086225" cy="225470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93189" cy="2258552"/>
                    </a:xfrm>
                    <a:prstGeom prst="rect">
                      <a:avLst/>
                    </a:prstGeom>
                    <a:noFill/>
                    <a:ln>
                      <a:noFill/>
                    </a:ln>
                  </pic:spPr>
                </pic:pic>
              </a:graphicData>
            </a:graphic>
          </wp:inline>
        </w:drawing>
      </w:r>
    </w:p>
    <w:p w:rsidR="00ED75E6" w:rsidRDefault="00281CB4" w:rsidP="00ED75E6">
      <w:pPr>
        <w:jc w:val="center"/>
        <w:rPr>
          <w:rStyle w:val="nfasisintenso"/>
          <w:i w:val="0"/>
          <w:iCs w:val="0"/>
        </w:rPr>
      </w:pPr>
      <w:r>
        <w:rPr>
          <w:rStyle w:val="nfasisintenso"/>
        </w:rPr>
        <w:t>2.</w:t>
      </w:r>
      <w:r w:rsidR="006212F5">
        <w:rPr>
          <w:rStyle w:val="nfasisintenso"/>
        </w:rPr>
        <w:t>2</w:t>
      </w:r>
      <w:r w:rsidR="00ED75E6">
        <w:rPr>
          <w:rStyle w:val="nfasisintenso"/>
        </w:rPr>
        <w:t>BARRA GUÍA</w:t>
      </w:r>
    </w:p>
    <w:p w:rsidR="00ED75E6" w:rsidRDefault="00ED75E6" w:rsidP="00D266FA">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barra guía es la que se relaciona con el motor (el que transmite el movimiento) y da movimiento en 2 direcciones (arriba y abajo).</w:t>
      </w:r>
    </w:p>
    <w:p w:rsidR="00ED75E6" w:rsidRDefault="00ED75E6" w:rsidP="00ED75E6">
      <w:pPr>
        <w:jc w:val="cente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lastRenderedPageBreak/>
        <w:drawing>
          <wp:inline distT="0" distB="0" distL="0" distR="0" wp14:anchorId="3526BC3A" wp14:editId="2A0FBA23">
            <wp:extent cx="4705350" cy="2875936"/>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1166" cy="2885603"/>
                    </a:xfrm>
                    <a:prstGeom prst="rect">
                      <a:avLst/>
                    </a:prstGeom>
                    <a:noFill/>
                    <a:ln>
                      <a:noFill/>
                    </a:ln>
                  </pic:spPr>
                </pic:pic>
              </a:graphicData>
            </a:graphic>
          </wp:inline>
        </w:drawing>
      </w:r>
    </w:p>
    <w:p w:rsidR="00ED75E6" w:rsidRDefault="00281CB4" w:rsidP="00ED75E6">
      <w:pPr>
        <w:jc w:val="center"/>
        <w:rPr>
          <w:rStyle w:val="nfasisintenso"/>
          <w:i w:val="0"/>
          <w:iCs w:val="0"/>
        </w:rPr>
      </w:pPr>
      <w:r>
        <w:rPr>
          <w:rStyle w:val="nfasisintenso"/>
        </w:rPr>
        <w:t>2.</w:t>
      </w:r>
      <w:r w:rsidR="006212F5">
        <w:rPr>
          <w:rStyle w:val="nfasisintenso"/>
        </w:rPr>
        <w:t>3</w:t>
      </w:r>
      <w:r w:rsidR="00ED75E6">
        <w:rPr>
          <w:rStyle w:val="nfasisintenso"/>
        </w:rPr>
        <w:t>BARRA</w:t>
      </w:r>
    </w:p>
    <w:p w:rsidR="00ED75E6" w:rsidRDefault="00ED75E6" w:rsidP="00D266FA">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barra se relaciona con las uniones que darán a su vez la articulación de los 3 brazos y sus direcciones de Izquierda a Derecha y viceversa.</w:t>
      </w:r>
    </w:p>
    <w:p w:rsidR="00ED75E6" w:rsidRPr="00ED75E6" w:rsidRDefault="00ED75E6" w:rsidP="00ED75E6">
      <w:pP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37C0" w:rsidRDefault="004C37C0" w:rsidP="004C37C0">
      <w:pPr>
        <w:jc w:val="center"/>
        <w:rPr>
          <w:rStyle w:val="nfasisintenso"/>
          <w:i w:val="0"/>
          <w:iCs w:val="0"/>
          <w:noProof/>
        </w:rPr>
      </w:pPr>
      <w:r>
        <w:rPr>
          <w:rStyle w:val="nfasisintenso"/>
          <w:i w:val="0"/>
          <w:iCs w:val="0"/>
          <w:noProof/>
          <w:lang w:val="es-MX" w:eastAsia="es-MX"/>
        </w:rPr>
        <w:drawing>
          <wp:inline distT="0" distB="0" distL="0" distR="0" wp14:anchorId="099630E5" wp14:editId="61DE66F4">
            <wp:extent cx="3943350" cy="21357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1412" cy="2140069"/>
                    </a:xfrm>
                    <a:prstGeom prst="rect">
                      <a:avLst/>
                    </a:prstGeom>
                    <a:noFill/>
                    <a:ln>
                      <a:noFill/>
                    </a:ln>
                  </pic:spPr>
                </pic:pic>
              </a:graphicData>
            </a:graphic>
          </wp:inline>
        </w:drawing>
      </w:r>
    </w:p>
    <w:p w:rsidR="004C37C0" w:rsidRDefault="00281CB4" w:rsidP="004C37C0">
      <w:pPr>
        <w:jc w:val="center"/>
        <w:rPr>
          <w:rStyle w:val="nfasisintenso"/>
          <w:i w:val="0"/>
          <w:iCs w:val="0"/>
        </w:rPr>
      </w:pPr>
      <w:r>
        <w:rPr>
          <w:rStyle w:val="nfasisintenso"/>
        </w:rPr>
        <w:t>2.</w:t>
      </w:r>
      <w:r w:rsidR="006212F5">
        <w:rPr>
          <w:rStyle w:val="nfasisintenso"/>
        </w:rPr>
        <w:t>4</w:t>
      </w:r>
      <w:r w:rsidR="004C37C0">
        <w:rPr>
          <w:rStyle w:val="nfasisintenso"/>
        </w:rPr>
        <w:t>PLACA MOVIBLE</w:t>
      </w:r>
    </w:p>
    <w:p w:rsidR="004C37C0" w:rsidRDefault="004C37C0"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la placa que se moverá con respecto a su eje de movimiento y a las articulaciones.</w:t>
      </w:r>
    </w:p>
    <w:p w:rsidR="004C37C0" w:rsidRDefault="004C37C0" w:rsidP="004C37C0">
      <w:pPr>
        <w:jc w:val="center"/>
        <w:rPr>
          <w:rStyle w:val="nfasisintenso"/>
          <w:i w:val="0"/>
          <w:iCs w:val="0"/>
          <w:noProof/>
        </w:rPr>
      </w:pPr>
      <w:r>
        <w:rPr>
          <w:rStyle w:val="nfasisintenso"/>
          <w:i w:val="0"/>
          <w:iCs w:val="0"/>
          <w:noProof/>
          <w:lang w:val="es-MX" w:eastAsia="es-MX"/>
        </w:rPr>
        <w:lastRenderedPageBreak/>
        <w:drawing>
          <wp:inline distT="0" distB="0" distL="0" distR="0" wp14:anchorId="33CF84C3" wp14:editId="3B24FF90">
            <wp:extent cx="4448175" cy="2507291"/>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60774" cy="2514393"/>
                    </a:xfrm>
                    <a:prstGeom prst="rect">
                      <a:avLst/>
                    </a:prstGeom>
                    <a:noFill/>
                    <a:ln>
                      <a:noFill/>
                    </a:ln>
                  </pic:spPr>
                </pic:pic>
              </a:graphicData>
            </a:graphic>
          </wp:inline>
        </w:drawing>
      </w:r>
    </w:p>
    <w:p w:rsidR="004C37C0" w:rsidRDefault="00281CB4" w:rsidP="004C37C0">
      <w:pPr>
        <w:jc w:val="center"/>
        <w:rPr>
          <w:rStyle w:val="nfasisintenso"/>
        </w:rPr>
      </w:pPr>
      <w:r>
        <w:rPr>
          <w:rStyle w:val="nfasisintenso"/>
        </w:rPr>
        <w:t>2.</w:t>
      </w:r>
      <w:r w:rsidR="006212F5">
        <w:rPr>
          <w:rStyle w:val="nfasisintenso"/>
        </w:rPr>
        <w:t>5</w:t>
      </w:r>
      <w:r w:rsidR="004C37C0">
        <w:rPr>
          <w:rStyle w:val="nfasisintenso"/>
        </w:rPr>
        <w:t>UNION DE MOVIMIENTO</w:t>
      </w:r>
    </w:p>
    <w:p w:rsidR="004C37C0" w:rsidRDefault="004C37C0" w:rsidP="00D266FA">
      <w:pPr>
        <w:spacing w:line="360" w:lineRule="auto"/>
        <w:jc w:val="both"/>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 unión se relaciona con la placa movible ya que es la que le transmitirá el movimiento junto con la barra.</w:t>
      </w:r>
    </w:p>
    <w:p w:rsidR="006E61CF" w:rsidRDefault="006E61CF" w:rsidP="004C37C0">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61CF" w:rsidRDefault="00D266FA" w:rsidP="004C37C0">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drawing>
          <wp:inline distT="0" distB="0" distL="0" distR="0" wp14:anchorId="7C82A3B5" wp14:editId="3ACF420D">
            <wp:extent cx="4914900" cy="278705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17346" cy="2788444"/>
                    </a:xfrm>
                    <a:prstGeom prst="rect">
                      <a:avLst/>
                    </a:prstGeom>
                    <a:noFill/>
                    <a:ln>
                      <a:noFill/>
                    </a:ln>
                  </pic:spPr>
                </pic:pic>
              </a:graphicData>
            </a:graphic>
          </wp:inline>
        </w:drawing>
      </w:r>
    </w:p>
    <w:p w:rsidR="00D266FA" w:rsidRDefault="00281CB4" w:rsidP="00D266FA">
      <w:pPr>
        <w:spacing w:line="360" w:lineRule="auto"/>
        <w:jc w:val="center"/>
        <w:rPr>
          <w:rStyle w:val="nfasisintenso"/>
        </w:rPr>
      </w:pPr>
      <w:r>
        <w:rPr>
          <w:rStyle w:val="nfasisintenso"/>
        </w:rPr>
        <w:t>2.</w:t>
      </w:r>
      <w:r w:rsidR="006212F5">
        <w:rPr>
          <w:rStyle w:val="nfasisintenso"/>
        </w:rPr>
        <w:t>6</w:t>
      </w:r>
      <w:r w:rsidR="00D266FA">
        <w:rPr>
          <w:rStyle w:val="nfasisintenso"/>
        </w:rPr>
        <w:t xml:space="preserve"> </w:t>
      </w:r>
      <w:r w:rsidR="006E61CF">
        <w:rPr>
          <w:rStyle w:val="nfasisintenso"/>
        </w:rPr>
        <w:t>SOPORTE SUPERIOR</w:t>
      </w:r>
    </w:p>
    <w:p w:rsidR="00D266FA" w:rsidRDefault="00D266FA" w:rsidP="00D266FA">
      <w:pPr>
        <w:rPr>
          <w:rStyle w:val="nfasisintenso"/>
        </w:rPr>
      </w:pPr>
    </w:p>
    <w:p w:rsidR="00D266FA" w:rsidRPr="00D266FA" w:rsidRDefault="00D266FA" w:rsidP="00D266FA">
      <w:pPr>
        <w:spacing w:line="360" w:lineRule="auto"/>
        <w:jc w:val="both"/>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 el soporte superior donde se montará la placa fija y esta a su vez va relacionada con las varillas y el soporte base.</w:t>
      </w:r>
    </w:p>
    <w:p w:rsidR="006E61CF" w:rsidRDefault="00D266FA" w:rsidP="00D266FA">
      <w:pPr>
        <w:spacing w:line="360" w:lineRule="auto"/>
        <w:jc w:val="both"/>
        <w:rPr>
          <w:i/>
          <w:iCs/>
          <w:color w:val="4472C4" w:themeColor="accent1"/>
        </w:rPr>
      </w:pPr>
      <w:r>
        <w:rPr>
          <w:rStyle w:val="nfasisintenso"/>
          <w:i w:val="0"/>
          <w:iCs w:val="0"/>
          <w:noProof/>
          <w:lang w:val="es-MX" w:eastAsia="es-MX"/>
        </w:rPr>
        <w:lastRenderedPageBreak/>
        <w:drawing>
          <wp:inline distT="0" distB="0" distL="0" distR="0" wp14:anchorId="2C815CA4" wp14:editId="79CBDD03">
            <wp:extent cx="5049203" cy="28289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2428" cy="2830732"/>
                    </a:xfrm>
                    <a:prstGeom prst="rect">
                      <a:avLst/>
                    </a:prstGeom>
                    <a:noFill/>
                    <a:ln>
                      <a:noFill/>
                    </a:ln>
                  </pic:spPr>
                </pic:pic>
              </a:graphicData>
            </a:graphic>
          </wp:inline>
        </w:drawing>
      </w:r>
    </w:p>
    <w:p w:rsidR="00D266FA" w:rsidRDefault="00D266FA" w:rsidP="00D266FA">
      <w:pPr>
        <w:jc w:val="center"/>
        <w:rPr>
          <w:rStyle w:val="nfasisintenso"/>
          <w:i w:val="0"/>
          <w:iCs w:val="0"/>
        </w:rPr>
      </w:pPr>
      <w:r>
        <w:rPr>
          <w:rStyle w:val="nfasisintenso"/>
        </w:rPr>
        <w:t>2.7 SOPORTE BASE</w:t>
      </w:r>
    </w:p>
    <w:p w:rsidR="00D266FA" w:rsidRDefault="00D266FA"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base de toda la estructura que se une con el soporte superior junto con las varillas.</w:t>
      </w:r>
    </w:p>
    <w:p w:rsidR="00D266FA" w:rsidRPr="00D266FA" w:rsidRDefault="00D266FA" w:rsidP="00D266FA">
      <w:pPr>
        <w:spacing w:line="360" w:lineRule="auto"/>
        <w:jc w:val="both"/>
        <w:rPr>
          <w:i/>
          <w:iCs/>
          <w:color w:val="4472C4" w:themeColor="accent1"/>
        </w:rPr>
      </w:pPr>
    </w:p>
    <w:p w:rsidR="006E61CF" w:rsidRDefault="006E61CF" w:rsidP="006E61CF">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i w:val="0"/>
          <w:iCs w:val="0"/>
          <w:noProof/>
          <w:lang w:val="es-MX" w:eastAsia="es-MX"/>
        </w:rPr>
        <w:drawing>
          <wp:inline distT="0" distB="0" distL="0" distR="0" wp14:anchorId="6F957EB8" wp14:editId="552B585F">
            <wp:extent cx="4695825" cy="2742553"/>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1134" cy="2745654"/>
                    </a:xfrm>
                    <a:prstGeom prst="rect">
                      <a:avLst/>
                    </a:prstGeom>
                    <a:noFill/>
                    <a:ln>
                      <a:noFill/>
                    </a:ln>
                  </pic:spPr>
                </pic:pic>
              </a:graphicData>
            </a:graphic>
          </wp:inline>
        </w:drawing>
      </w:r>
    </w:p>
    <w:p w:rsidR="006E61CF" w:rsidRDefault="00281CB4" w:rsidP="006E61CF">
      <w:pPr>
        <w:jc w:val="center"/>
        <w:rPr>
          <w:rStyle w:val="nfasisintenso"/>
        </w:rPr>
      </w:pPr>
      <w:r>
        <w:rPr>
          <w:rStyle w:val="nfasisintenso"/>
        </w:rPr>
        <w:t>2.</w:t>
      </w:r>
      <w:r w:rsidR="00D266FA">
        <w:rPr>
          <w:rStyle w:val="nfasisintenso"/>
        </w:rPr>
        <w:t>8</w:t>
      </w:r>
      <w:r w:rsidR="006E61CF">
        <w:rPr>
          <w:rStyle w:val="nfasisintenso"/>
        </w:rPr>
        <w:t>VARILLA DE SOPORTE</w:t>
      </w:r>
    </w:p>
    <w:p w:rsidR="006E61CF" w:rsidRDefault="000C0BF2" w:rsidP="00D266FA">
      <w:pPr>
        <w:jc w:val="both"/>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6E61CF">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unión entre el soporte base y superior.</w:t>
      </w:r>
    </w:p>
    <w:p w:rsidR="006E61CF" w:rsidRDefault="006E61CF" w:rsidP="006E61CF">
      <w:pPr>
        <w:rPr>
          <w:rStyle w:val="nfasisintenso"/>
          <w:rFonts w:ascii="Arial" w:hAnsi="Arial" w:cs="Arial"/>
          <w:i w:val="0"/>
          <w:iCs w:val="0"/>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61CF" w:rsidRPr="006E61CF" w:rsidRDefault="006E61CF" w:rsidP="006E61CF">
      <w:pPr>
        <w:jc w:val="cente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49FA" w:rsidRDefault="009B49FA"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49FA" w:rsidRDefault="009B49FA"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C0BF2" w:rsidRDefault="000C0BF2"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E61CF" w:rsidRDefault="006E61CF" w:rsidP="006E61CF">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61CF">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Diseño ensamblado</w:t>
      </w:r>
      <w: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en SolidWorks</w:t>
      </w:r>
    </w:p>
    <w:p w:rsidR="006E61CF" w:rsidRDefault="006E61CF" w:rsidP="006E61CF">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inline distT="0" distB="0" distL="0" distR="0" wp14:anchorId="2774C7C2" wp14:editId="462027E1">
            <wp:extent cx="4371111" cy="292396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5227" cy="2933411"/>
                    </a:xfrm>
                    <a:prstGeom prst="rect">
                      <a:avLst/>
                    </a:prstGeom>
                    <a:noFill/>
                    <a:ln>
                      <a:noFill/>
                    </a:ln>
                  </pic:spPr>
                </pic:pic>
              </a:graphicData>
            </a:graphic>
          </wp:inline>
        </w:drawing>
      </w:r>
    </w:p>
    <w:p w:rsidR="00B02799" w:rsidRDefault="006240D5" w:rsidP="00D266FA">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estructura es bastante solida además los soportes que tiene son para tenerlo en diferentes espacios y no solo limitarlo en áreas en las que quede tendido.</w:t>
      </w:r>
    </w:p>
    <w:p w:rsidR="000D6A31" w:rsidRPr="000833D5" w:rsidRDefault="000C0BF2" w:rsidP="006240D5">
      <w:pP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r w:rsidR="000D6A31" w:rsidRPr="000833D5">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Medidas </w:t>
      </w:r>
    </w:p>
    <w:p w:rsidR="006212F5" w:rsidRDefault="006212F5" w:rsidP="006212F5">
      <w:pPr>
        <w:jc w:val="center"/>
        <w:rPr>
          <w:rStyle w:val="nfasisintenso"/>
        </w:rPr>
      </w:pPr>
      <w:r>
        <w:rPr>
          <w:rFonts w:ascii="Arial" w:hAnsi="Arial" w:cs="Arial"/>
          <w:noProof/>
          <w:sz w:val="24"/>
          <w:szCs w:val="24"/>
          <w:lang w:val="es-MX" w:eastAsia="es-MX"/>
        </w:rPr>
        <w:drawing>
          <wp:inline distT="0" distB="0" distL="0" distR="0" wp14:anchorId="5451A8FB" wp14:editId="5BCC9619">
            <wp:extent cx="2171700" cy="13716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r="59291" b="60734"/>
                    <a:stretch/>
                  </pic:blipFill>
                  <pic:spPr bwMode="auto">
                    <a:xfrm>
                      <a:off x="0" y="0"/>
                      <a:ext cx="21717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6212F5" w:rsidRDefault="006212F5" w:rsidP="006212F5">
      <w:pPr>
        <w:jc w:val="center"/>
        <w:rPr>
          <w:rStyle w:val="nfasisintenso"/>
        </w:rPr>
      </w:pPr>
      <w:r>
        <w:rPr>
          <w:rStyle w:val="nfasisintenso"/>
        </w:rPr>
        <w:t>2.</w:t>
      </w:r>
      <w:r w:rsidR="003F77EF">
        <w:rPr>
          <w:rStyle w:val="nfasisintenso"/>
        </w:rPr>
        <w:t>2.</w:t>
      </w:r>
      <w:r>
        <w:rPr>
          <w:rStyle w:val="nfasisintenso"/>
        </w:rPr>
        <w:t>1</w:t>
      </w:r>
      <w:r w:rsidR="003F77EF">
        <w:rPr>
          <w:rStyle w:val="nfasisintenso"/>
        </w:rPr>
        <w:t xml:space="preserve"> placa fija</w:t>
      </w:r>
    </w:p>
    <w:p w:rsidR="006212F5" w:rsidRDefault="003F77EF" w:rsidP="006212F5">
      <w:pPr>
        <w:jc w:val="center"/>
        <w:rPr>
          <w:rStyle w:val="nfasisintenso"/>
          <w:i w:val="0"/>
          <w:iCs w:val="0"/>
        </w:rPr>
      </w:pPr>
      <w:r>
        <w:rPr>
          <w:rFonts w:ascii="Arial" w:hAnsi="Arial" w:cs="Arial"/>
          <w:noProof/>
          <w:sz w:val="24"/>
          <w:szCs w:val="24"/>
          <w:lang w:val="es-MX" w:eastAsia="es-MX"/>
        </w:rPr>
        <w:drawing>
          <wp:inline distT="0" distB="0" distL="0" distR="0" wp14:anchorId="20737E52" wp14:editId="09C1D45A">
            <wp:extent cx="2352675" cy="59055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44087" r="12356" b="83554"/>
                    <a:stretch/>
                  </pic:blipFill>
                  <pic:spPr bwMode="auto">
                    <a:xfrm>
                      <a:off x="0" y="0"/>
                      <a:ext cx="2352675" cy="590550"/>
                    </a:xfrm>
                    <a:prstGeom prst="rect">
                      <a:avLst/>
                    </a:prstGeom>
                    <a:noFill/>
                    <a:ln>
                      <a:noFill/>
                    </a:ln>
                    <a:extLst>
                      <a:ext uri="{53640926-AAD7-44D8-BBD7-CCE9431645EC}">
                        <a14:shadowObscured xmlns:a14="http://schemas.microsoft.com/office/drawing/2010/main"/>
                      </a:ext>
                    </a:extLst>
                  </pic:spPr>
                </pic:pic>
              </a:graphicData>
            </a:graphic>
          </wp:inline>
        </w:drawing>
      </w:r>
    </w:p>
    <w:p w:rsidR="003F77EF" w:rsidRDefault="003F77EF" w:rsidP="003F77EF">
      <w:pPr>
        <w:jc w:val="center"/>
        <w:rPr>
          <w:rStyle w:val="nfasisintenso"/>
        </w:rPr>
      </w:pPr>
      <w:r>
        <w:rPr>
          <w:rStyle w:val="nfasisintenso"/>
        </w:rPr>
        <w:t>2.2.2 barra guía</w:t>
      </w:r>
    </w:p>
    <w:p w:rsidR="003F77EF" w:rsidRDefault="003F77EF" w:rsidP="006212F5">
      <w:pPr>
        <w:jc w:val="center"/>
        <w:rPr>
          <w:rStyle w:val="nfasisintenso"/>
          <w:i w:val="0"/>
          <w:iCs w:val="0"/>
        </w:rPr>
      </w:pPr>
      <w:r>
        <w:rPr>
          <w:rFonts w:ascii="Arial" w:hAnsi="Arial" w:cs="Arial"/>
          <w:noProof/>
          <w:sz w:val="24"/>
          <w:szCs w:val="24"/>
          <w:lang w:val="es-MX" w:eastAsia="es-MX"/>
        </w:rPr>
        <w:drawing>
          <wp:inline distT="0" distB="0" distL="0" distR="0" wp14:anchorId="5281CD4E" wp14:editId="58AE07D2">
            <wp:extent cx="2428875" cy="26670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r="55032" b="92573"/>
                    <a:stretch/>
                  </pic:blipFill>
                  <pic:spPr bwMode="auto">
                    <a:xfrm>
                      <a:off x="0" y="0"/>
                      <a:ext cx="2428875" cy="266700"/>
                    </a:xfrm>
                    <a:prstGeom prst="rect">
                      <a:avLst/>
                    </a:prstGeom>
                    <a:noFill/>
                    <a:ln>
                      <a:noFill/>
                    </a:ln>
                    <a:extLst>
                      <a:ext uri="{53640926-AAD7-44D8-BBD7-CCE9431645EC}">
                        <a14:shadowObscured xmlns:a14="http://schemas.microsoft.com/office/drawing/2010/main"/>
                      </a:ext>
                    </a:extLst>
                  </pic:spPr>
                </pic:pic>
              </a:graphicData>
            </a:graphic>
          </wp:inline>
        </w:drawing>
      </w:r>
    </w:p>
    <w:p w:rsidR="003F77EF" w:rsidRDefault="003F77EF" w:rsidP="003F77EF">
      <w:pPr>
        <w:jc w:val="center"/>
        <w:rPr>
          <w:rStyle w:val="nfasisintenso"/>
        </w:rPr>
      </w:pPr>
      <w:r>
        <w:rPr>
          <w:rStyle w:val="nfasisintenso"/>
        </w:rPr>
        <w:t>2.2.3 barra</w:t>
      </w:r>
    </w:p>
    <w:p w:rsidR="003F77EF" w:rsidRDefault="003F77EF" w:rsidP="003F77EF">
      <w:pPr>
        <w:tabs>
          <w:tab w:val="left" w:pos="3030"/>
        </w:tabs>
        <w:jc w:val="center"/>
        <w:rPr>
          <w:rStyle w:val="nfasisintenso"/>
        </w:rPr>
      </w:pPr>
      <w:r>
        <w:rPr>
          <w:rFonts w:ascii="Arial" w:hAnsi="Arial" w:cs="Arial"/>
          <w:noProof/>
          <w:sz w:val="24"/>
          <w:szCs w:val="24"/>
          <w:lang w:val="es-MX" w:eastAsia="es-MX"/>
        </w:rPr>
        <w:lastRenderedPageBreak/>
        <w:drawing>
          <wp:inline distT="0" distB="0" distL="0" distR="0" wp14:anchorId="58C02A50" wp14:editId="5F2425DD">
            <wp:extent cx="2152650" cy="10953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49906" t="40584" r="10240" b="28912"/>
                    <a:stretch/>
                  </pic:blipFill>
                  <pic:spPr bwMode="auto">
                    <a:xfrm>
                      <a:off x="0" y="0"/>
                      <a:ext cx="2152650" cy="1095375"/>
                    </a:xfrm>
                    <a:prstGeom prst="rect">
                      <a:avLst/>
                    </a:prstGeom>
                    <a:noFill/>
                    <a:ln>
                      <a:noFill/>
                    </a:ln>
                    <a:extLst>
                      <a:ext uri="{53640926-AAD7-44D8-BBD7-CCE9431645EC}">
                        <a14:shadowObscured xmlns:a14="http://schemas.microsoft.com/office/drawing/2010/main"/>
                      </a:ext>
                    </a:extLst>
                  </pic:spPr>
                </pic:pic>
              </a:graphicData>
            </a:graphic>
          </wp:inline>
        </w:drawing>
      </w:r>
    </w:p>
    <w:p w:rsidR="003F77EF" w:rsidRDefault="003F77EF" w:rsidP="003F77EF">
      <w:pPr>
        <w:jc w:val="center"/>
        <w:rPr>
          <w:rStyle w:val="nfasisintenso"/>
        </w:rPr>
      </w:pPr>
      <w:r>
        <w:rPr>
          <w:rStyle w:val="nfasisintenso"/>
        </w:rPr>
        <w:t>2.2.4 placa movible</w:t>
      </w:r>
    </w:p>
    <w:p w:rsidR="00D266FA" w:rsidRDefault="00D266FA" w:rsidP="006240D5">
      <w:pPr>
        <w:rPr>
          <w:noProof/>
          <w:lang w:val="es-MX" w:eastAsia="es-MX"/>
        </w:rPr>
      </w:pPr>
    </w:p>
    <w:p w:rsidR="000D6A31" w:rsidRDefault="000D6A31" w:rsidP="00D266FA">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val="es-MX" w:eastAsia="es-MX"/>
        </w:rPr>
        <w:drawing>
          <wp:inline distT="0" distB="0" distL="0" distR="0" wp14:anchorId="5688C07B" wp14:editId="5F3EAA8C">
            <wp:extent cx="2552700" cy="1400175"/>
            <wp:effectExtent l="0" t="0" r="0"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7993" r="52728" b="13028"/>
                    <a:stretch/>
                  </pic:blipFill>
                  <pic:spPr bwMode="auto">
                    <a:xfrm>
                      <a:off x="0" y="0"/>
                      <a:ext cx="2552700" cy="1400175"/>
                    </a:xfrm>
                    <a:prstGeom prst="rect">
                      <a:avLst/>
                    </a:prstGeom>
                    <a:ln>
                      <a:noFill/>
                    </a:ln>
                    <a:extLst>
                      <a:ext uri="{53640926-AAD7-44D8-BBD7-CCE9431645EC}">
                        <a14:shadowObscured xmlns:a14="http://schemas.microsoft.com/office/drawing/2010/main"/>
                      </a:ext>
                    </a:extLst>
                  </pic:spPr>
                </pic:pic>
              </a:graphicData>
            </a:graphic>
          </wp:inline>
        </w:drawing>
      </w:r>
    </w:p>
    <w:p w:rsidR="00D266FA" w:rsidRDefault="00D266FA" w:rsidP="00D266FA">
      <w:pPr>
        <w:jc w:val="center"/>
        <w:rPr>
          <w:rStyle w:val="nfasisintenso"/>
        </w:rPr>
      </w:pPr>
      <w:r>
        <w:rPr>
          <w:rStyle w:val="nfasisintenso"/>
        </w:rPr>
        <w:t>2.2.5 unión de movimiento</w:t>
      </w:r>
    </w:p>
    <w:p w:rsidR="00D266FA" w:rsidRDefault="00D266FA" w:rsidP="00D266FA">
      <w:pPr>
        <w:jc w:val="center"/>
        <w:rPr>
          <w:rStyle w:val="nfasisintenso"/>
        </w:rPr>
      </w:pPr>
      <w:r>
        <w:rPr>
          <w:rFonts w:ascii="Arial" w:hAnsi="Arial" w:cs="Arial"/>
          <w:noProof/>
          <w:sz w:val="24"/>
          <w:szCs w:val="24"/>
          <w:lang w:val="es-MX" w:eastAsia="es-MX"/>
        </w:rPr>
        <w:drawing>
          <wp:inline distT="0" distB="0" distL="0" distR="0" wp14:anchorId="61589B1B" wp14:editId="1F43443C">
            <wp:extent cx="2381250" cy="22479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43924" t="31085" r="11439" b="4563"/>
                    <a:stretch/>
                  </pic:blipFill>
                  <pic:spPr bwMode="auto">
                    <a:xfrm>
                      <a:off x="0" y="0"/>
                      <a:ext cx="2381250"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D266FA" w:rsidRDefault="00D266FA" w:rsidP="00D266FA">
      <w:pPr>
        <w:jc w:val="center"/>
        <w:rPr>
          <w:rStyle w:val="nfasisintenso"/>
        </w:rPr>
      </w:pPr>
      <w:r>
        <w:rPr>
          <w:rStyle w:val="nfasisintenso"/>
        </w:rPr>
        <w:t>2.2.6 soporte superior</w:t>
      </w:r>
    </w:p>
    <w:p w:rsidR="00D266FA" w:rsidRDefault="00D266FA" w:rsidP="00D266FA">
      <w:pPr>
        <w:jc w:val="center"/>
        <w:rPr>
          <w:rStyle w:val="nfasisintenso"/>
        </w:rPr>
      </w:pPr>
      <w:r>
        <w:rPr>
          <w:rFonts w:ascii="Arial" w:hAnsi="Arial" w:cs="Arial"/>
          <w:noProof/>
          <w:sz w:val="24"/>
          <w:szCs w:val="24"/>
          <w:lang w:val="es-MX" w:eastAsia="es-MX"/>
        </w:rPr>
        <w:drawing>
          <wp:inline distT="0" distB="0" distL="0" distR="0" wp14:anchorId="0AD2F0D9" wp14:editId="596E611D">
            <wp:extent cx="2371725" cy="197167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38448" r="55541" b="5108"/>
                    <a:stretch/>
                  </pic:blipFill>
                  <pic:spPr bwMode="auto">
                    <a:xfrm>
                      <a:off x="0" y="0"/>
                      <a:ext cx="2371725" cy="1971675"/>
                    </a:xfrm>
                    <a:prstGeom prst="rect">
                      <a:avLst/>
                    </a:prstGeom>
                    <a:noFill/>
                    <a:ln>
                      <a:noFill/>
                    </a:ln>
                    <a:extLst>
                      <a:ext uri="{53640926-AAD7-44D8-BBD7-CCE9431645EC}">
                        <a14:shadowObscured xmlns:a14="http://schemas.microsoft.com/office/drawing/2010/main"/>
                      </a:ext>
                    </a:extLst>
                  </pic:spPr>
                </pic:pic>
              </a:graphicData>
            </a:graphic>
          </wp:inline>
        </w:drawing>
      </w:r>
    </w:p>
    <w:p w:rsidR="00D266FA" w:rsidRDefault="00D266FA" w:rsidP="00D266FA">
      <w:pPr>
        <w:jc w:val="center"/>
        <w:rPr>
          <w:rStyle w:val="nfasisintenso"/>
        </w:rPr>
      </w:pPr>
      <w:r>
        <w:rPr>
          <w:rStyle w:val="nfasisintenso"/>
        </w:rPr>
        <w:t>2.2.7 soporte base</w:t>
      </w:r>
    </w:p>
    <w:p w:rsidR="00D266FA" w:rsidRDefault="00D266FA" w:rsidP="00D266FA">
      <w:pPr>
        <w:jc w:val="center"/>
        <w:rPr>
          <w:rStyle w:val="nfasisintenso"/>
        </w:rPr>
      </w:pPr>
    </w:p>
    <w:p w:rsidR="009B49FA" w:rsidRDefault="009B49FA" w:rsidP="00B02799">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49FA" w:rsidRDefault="009B49FA" w:rsidP="00B02799">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D00BA" w:rsidRDefault="009B49FA" w:rsidP="00B02799">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40D5">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Análisis en ANSYS</w:t>
      </w:r>
    </w:p>
    <w:p w:rsidR="009B5932" w:rsidRPr="009B5932" w:rsidRDefault="009B5932" w:rsidP="009B5932">
      <w:pPr>
        <w:pStyle w:val="centered"/>
        <w:rPr>
          <w:b/>
          <w:bCs/>
          <w:sz w:val="40"/>
          <w:szCs w:val="40"/>
        </w:rPr>
      </w:pPr>
      <w:r w:rsidRPr="009B5932">
        <w:rPr>
          <w:b/>
          <w:bCs/>
          <w:sz w:val="40"/>
          <w:szCs w:val="40"/>
        </w:rPr>
        <w:t>Anexo A</w:t>
      </w:r>
    </w:p>
    <w:p w:rsidR="009B5932" w:rsidRDefault="00D266FA" w:rsidP="00D266FA">
      <w:pPr>
        <w:spacing w:line="360" w:lineRule="auto"/>
        <w:jc w:val="both"/>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66FA">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009B5932">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continuación,</w:t>
      </w: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muestra el reporte que se obtuvo al analizar partes del robot brazo delta </w:t>
      </w:r>
      <w:r w:rsidR="009B5932">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 ANSYS </w:t>
      </w:r>
      <w: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 respecto a la estructura del mismo y como </w:t>
      </w:r>
      <w:r w:rsidR="009B5932">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fue afectando el tiempo en el por medio de la fuerza suministrada en el eje de la placa de movible cuyos componentes mecánicos fueron analizados por diferentes tipos de magnitudes físicas.</w:t>
      </w:r>
    </w:p>
    <w:p w:rsidR="00D266FA" w:rsidRPr="00D266FA" w:rsidRDefault="00BA3AA0" w:rsidP="00BA3AA0">
      <w:pPr>
        <w:spacing w:line="360" w:lineRule="auto"/>
        <w:jc w:val="center"/>
        <w:rPr>
          <w:rFonts w:ascii="Arial" w:hAnsi="Arial" w:cs="Arial"/>
          <w:color w:val="000000" w:themeColor="text1"/>
          <w:sz w:val="2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val="es-MX" w:eastAsia="es-MX"/>
        </w:rPr>
        <w:drawing>
          <wp:inline distT="0" distB="0" distL="0" distR="0" wp14:anchorId="5940CB9D" wp14:editId="25D03EBF">
            <wp:extent cx="4537878" cy="2137024"/>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51085" cy="2143244"/>
                    </a:xfrm>
                    <a:prstGeom prst="rect">
                      <a:avLst/>
                    </a:prstGeom>
                  </pic:spPr>
                </pic:pic>
              </a:graphicData>
            </a:graphic>
          </wp:inline>
        </w:drawing>
      </w:r>
    </w:p>
    <w:p w:rsidR="00D266FA" w:rsidRPr="00BA3AA0" w:rsidRDefault="00BA3AA0" w:rsidP="00BA3AA0">
      <w:pPr>
        <w:pStyle w:val="centered"/>
        <w:spacing w:line="360" w:lineRule="auto"/>
        <w:jc w:val="both"/>
        <w:rPr>
          <w:rFonts w:ascii="Arial" w:hAnsi="Arial" w:cs="Arial"/>
        </w:rPr>
      </w:pPr>
      <w:r w:rsidRPr="00BA3AA0">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la imagen se representa la energía que hace como máx. y min en la parte que extiende el</w:t>
      </w: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motor</w:t>
      </w:r>
      <w:r w:rsidRPr="00BA3AA0">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sobre la barra guía con una magnitud física como la fuerza</w:t>
      </w:r>
      <w:r>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A3AA0">
        <w:rPr>
          <w:rFonts w:ascii="Arial"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BA3AA0" w:rsidRDefault="00BA3AA0" w:rsidP="00BA3AA0">
      <w:pPr>
        <w:pStyle w:val="Descripcin1"/>
      </w:pPr>
      <w:r>
        <w:t>Valores del material</w:t>
      </w:r>
      <w:r>
        <w:br/>
        <w:t>Polyethylene &gt; Constants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536"/>
        <w:gridCol w:w="1711"/>
      </w:tblGrid>
      <w:tr w:rsidR="00BA3AA0" w:rsidTr="00B11463">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B11463">
            <w:pPr>
              <w:jc w:val="right"/>
              <w:rPr>
                <w:rFonts w:ascii="Arial" w:eastAsia="Times New Roman" w:hAnsi="Arial" w:cs="Arial"/>
                <w:sz w:val="20"/>
                <w:szCs w:val="20"/>
              </w:rPr>
            </w:pPr>
            <w:r>
              <w:rPr>
                <w:rFonts w:ascii="Arial" w:eastAsia="Times New Roman" w:hAnsi="Arial" w:cs="Arial"/>
                <w:sz w:val="20"/>
                <w:szCs w:val="20"/>
              </w:rPr>
              <w:t xml:space="preserve">Density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B11463">
            <w:pPr>
              <w:jc w:val="center"/>
              <w:rPr>
                <w:rFonts w:ascii="Arial" w:eastAsia="Times New Roman" w:hAnsi="Arial" w:cs="Arial"/>
                <w:sz w:val="20"/>
                <w:szCs w:val="20"/>
              </w:rPr>
            </w:pPr>
            <w:r>
              <w:rPr>
                <w:rFonts w:ascii="Arial" w:eastAsia="Times New Roman" w:hAnsi="Arial" w:cs="Arial"/>
                <w:sz w:val="20"/>
                <w:szCs w:val="20"/>
              </w:rPr>
              <w:t>950 kg m^-3</w:t>
            </w:r>
          </w:p>
        </w:tc>
      </w:tr>
      <w:tr w:rsidR="00BA3AA0" w:rsidTr="00B11463">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B11463">
            <w:pPr>
              <w:jc w:val="right"/>
              <w:rPr>
                <w:rFonts w:ascii="Arial" w:eastAsia="Times New Roman" w:hAnsi="Arial" w:cs="Arial"/>
                <w:sz w:val="20"/>
                <w:szCs w:val="20"/>
              </w:rPr>
            </w:pPr>
            <w:r>
              <w:rPr>
                <w:rFonts w:ascii="Arial" w:eastAsia="Times New Roman" w:hAnsi="Arial" w:cs="Arial"/>
                <w:sz w:val="20"/>
                <w:szCs w:val="20"/>
              </w:rPr>
              <w:t>Isotropic Secant Coefficient of Thermal Expansion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B11463">
            <w:pPr>
              <w:jc w:val="center"/>
              <w:rPr>
                <w:rFonts w:ascii="Arial" w:eastAsia="Times New Roman" w:hAnsi="Arial" w:cs="Arial"/>
                <w:sz w:val="20"/>
                <w:szCs w:val="20"/>
              </w:rPr>
            </w:pPr>
            <w:r>
              <w:rPr>
                <w:rFonts w:ascii="Arial" w:eastAsia="Times New Roman" w:hAnsi="Arial" w:cs="Arial"/>
                <w:sz w:val="20"/>
                <w:szCs w:val="20"/>
              </w:rPr>
              <w:t>2.3e-004 C^-1</w:t>
            </w:r>
          </w:p>
        </w:tc>
      </w:tr>
      <w:tr w:rsidR="00BA3AA0" w:rsidTr="00B11463">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B11463">
            <w:pPr>
              <w:jc w:val="right"/>
              <w:rPr>
                <w:rFonts w:ascii="Arial" w:eastAsia="Times New Roman" w:hAnsi="Arial" w:cs="Arial"/>
                <w:sz w:val="20"/>
                <w:szCs w:val="20"/>
              </w:rPr>
            </w:pPr>
            <w:r>
              <w:rPr>
                <w:rFonts w:ascii="Arial" w:eastAsia="Times New Roman" w:hAnsi="Arial" w:cs="Arial"/>
                <w:sz w:val="20"/>
                <w:szCs w:val="20"/>
              </w:rPr>
              <w:t xml:space="preserve">Specific Heat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B11463">
            <w:pPr>
              <w:jc w:val="center"/>
              <w:rPr>
                <w:rFonts w:ascii="Arial" w:eastAsia="Times New Roman" w:hAnsi="Arial" w:cs="Arial"/>
                <w:sz w:val="20"/>
                <w:szCs w:val="20"/>
              </w:rPr>
            </w:pPr>
            <w:r>
              <w:rPr>
                <w:rFonts w:ascii="Arial" w:eastAsia="Times New Roman" w:hAnsi="Arial" w:cs="Arial"/>
                <w:sz w:val="20"/>
                <w:szCs w:val="20"/>
              </w:rPr>
              <w:t>2300 J kg^-1 C^-1</w:t>
            </w:r>
          </w:p>
        </w:tc>
      </w:tr>
      <w:tr w:rsidR="00BA3AA0" w:rsidTr="00B11463">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BA3AA0" w:rsidRDefault="00BA3AA0" w:rsidP="00B11463">
            <w:pPr>
              <w:jc w:val="right"/>
              <w:rPr>
                <w:rFonts w:ascii="Arial" w:eastAsia="Times New Roman" w:hAnsi="Arial" w:cs="Arial"/>
                <w:sz w:val="20"/>
                <w:szCs w:val="20"/>
              </w:rPr>
            </w:pPr>
            <w:r>
              <w:rPr>
                <w:rFonts w:ascii="Arial" w:eastAsia="Times New Roman" w:hAnsi="Arial" w:cs="Arial"/>
                <w:sz w:val="20"/>
                <w:szCs w:val="20"/>
              </w:rPr>
              <w:t>Isotropic Thermal Conductivity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BA3AA0" w:rsidRDefault="00BA3AA0" w:rsidP="00B11463">
            <w:pPr>
              <w:jc w:val="center"/>
              <w:rPr>
                <w:rFonts w:ascii="Arial" w:eastAsia="Times New Roman" w:hAnsi="Arial" w:cs="Arial"/>
                <w:sz w:val="20"/>
                <w:szCs w:val="20"/>
              </w:rPr>
            </w:pPr>
            <w:r>
              <w:rPr>
                <w:rFonts w:ascii="Arial" w:eastAsia="Times New Roman" w:hAnsi="Arial" w:cs="Arial"/>
                <w:sz w:val="20"/>
                <w:szCs w:val="20"/>
              </w:rPr>
              <w:t>0.28 W m^-1 C^-1</w:t>
            </w:r>
          </w:p>
        </w:tc>
      </w:tr>
    </w:tbl>
    <w:p w:rsidR="00F97016" w:rsidRDefault="00F97016" w:rsidP="00F97016">
      <w:pPr>
        <w:pStyle w:val="centered"/>
      </w:pPr>
    </w:p>
    <w:p w:rsidR="00F97016" w:rsidRDefault="00F97016" w:rsidP="00B02799">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D00BA" w:rsidRDefault="00CD00BA" w:rsidP="00B02799">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D00BA" w:rsidRDefault="00CD00BA" w:rsidP="00B02799">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Pr="00B02799" w:rsidRDefault="009B5932" w:rsidP="009B5932">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02799">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Materiales propuestos</w:t>
      </w:r>
    </w:p>
    <w:tbl>
      <w:tblPr>
        <w:tblStyle w:val="Tabladecuadrcula2-nfasis5"/>
        <w:tblW w:w="0" w:type="auto"/>
        <w:tblLook w:val="04A0" w:firstRow="1" w:lastRow="0" w:firstColumn="1" w:lastColumn="0" w:noHBand="0" w:noVBand="1"/>
      </w:tblPr>
      <w:tblGrid>
        <w:gridCol w:w="2831"/>
        <w:gridCol w:w="2831"/>
        <w:gridCol w:w="2832"/>
      </w:tblGrid>
      <w:tr w:rsidR="00B901CF" w:rsidTr="00B90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Default="00B901CF"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831" w:type="dxa"/>
          </w:tcPr>
          <w:p w:rsidR="00B901CF" w:rsidRDefault="00B901CF" w:rsidP="009D7DD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832" w:type="dxa"/>
          </w:tcPr>
          <w:p w:rsidR="00B901CF" w:rsidRDefault="00B901CF" w:rsidP="009D7DD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B901CF">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materiales</w:t>
            </w:r>
          </w:p>
        </w:tc>
        <w:tc>
          <w:tcPr>
            <w:tcW w:w="2831"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cantidad</w:t>
            </w:r>
          </w:p>
        </w:tc>
        <w:tc>
          <w:tcPr>
            <w:tcW w:w="2832"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Precio</w:t>
            </w:r>
            <w:r w:rsidRPr="00B901CF">
              <w:rPr>
                <w:rFonts w:ascii="Arial" w:hAnsi="Arial" w:cs="Arial"/>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c>
      </w:tr>
      <w:tr w:rsidR="00B901CF"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9D7DD0">
            <w:pPr>
              <w:jc w:val="center"/>
              <w:rPr>
                <w:rFonts w:ascii="Arial" w:hAnsi="Arial" w:cs="Arial"/>
                <w:b w:val="0"/>
                <w:bCs w:val="0"/>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Madera en capas</w:t>
            </w:r>
          </w:p>
        </w:tc>
        <w:tc>
          <w:tcPr>
            <w:tcW w:w="2831"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593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 120m * A 81m</w:t>
            </w:r>
          </w:p>
        </w:tc>
        <w:tc>
          <w:tcPr>
            <w:tcW w:w="2832"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B593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MXN</w:t>
            </w:r>
          </w:p>
        </w:tc>
      </w:tr>
      <w:tr w:rsidR="00B901CF" w:rsidRPr="00B901CF" w:rsidTr="00B901CF">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B901CF">
            <w:pPr>
              <w:pStyle w:val="Prrafodelista"/>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CF">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Baleros</w:t>
            </w:r>
          </w:p>
        </w:tc>
        <w:tc>
          <w:tcPr>
            <w:tcW w:w="2831"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tc>
        <w:tc>
          <w:tcPr>
            <w:tcW w:w="2832" w:type="dxa"/>
          </w:tcPr>
          <w:p w:rsidR="00B901CF" w:rsidRPr="00B901CF"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B901CF">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MXN</w:t>
            </w:r>
          </w:p>
        </w:tc>
      </w:tr>
      <w:tr w:rsidR="00B901CF"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901CF" w:rsidRPr="00B901CF" w:rsidRDefault="00B901CF" w:rsidP="009D7DD0">
            <w:pPr>
              <w:jc w:val="center"/>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Motores nema 17</w:t>
            </w:r>
          </w:p>
        </w:tc>
        <w:tc>
          <w:tcPr>
            <w:tcW w:w="2831"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832" w:type="dxa"/>
          </w:tcPr>
          <w:p w:rsidR="00B901CF" w:rsidRPr="00B901CF"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01CF">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$750 MXN</w:t>
            </w:r>
          </w:p>
        </w:tc>
      </w:tr>
      <w:tr w:rsidR="00B901CF"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Pr="00B507E4" w:rsidRDefault="00B901CF" w:rsidP="00B507E4">
            <w:pPr>
              <w:pStyle w:val="Prrafodelista"/>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Shield CNC</w:t>
            </w:r>
          </w:p>
        </w:tc>
        <w:tc>
          <w:tcPr>
            <w:tcW w:w="2831" w:type="dxa"/>
          </w:tcPr>
          <w:p w:rsidR="00B901CF" w:rsidRPr="00B507E4"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c>
        <w:tc>
          <w:tcPr>
            <w:tcW w:w="2832" w:type="dxa"/>
          </w:tcPr>
          <w:p w:rsidR="00B901CF" w:rsidRPr="00B507E4"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$350 MXN</w:t>
            </w:r>
          </w:p>
        </w:tc>
      </w:tr>
      <w:tr w:rsidR="00B901CF"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901CF" w:rsidRPr="00B507E4" w:rsidRDefault="00B901CF" w:rsidP="009D7DD0">
            <w:pPr>
              <w:jc w:val="center"/>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Drivers A4988</w:t>
            </w:r>
          </w:p>
        </w:tc>
        <w:tc>
          <w:tcPr>
            <w:tcW w:w="2831" w:type="dxa"/>
          </w:tcPr>
          <w:p w:rsidR="00B901CF" w:rsidRPr="00B507E4"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832" w:type="dxa"/>
          </w:tcPr>
          <w:p w:rsidR="00B901CF" w:rsidRPr="00B507E4" w:rsidRDefault="00B901CF"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$120 MXN</w:t>
            </w:r>
          </w:p>
        </w:tc>
      </w:tr>
      <w:tr w:rsidR="00B901CF"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901CF" w:rsidRPr="00B507E4" w:rsidRDefault="00B901CF" w:rsidP="009D7DD0">
            <w:pPr>
              <w:jc w:val="center"/>
              <w:rPr>
                <w:rFonts w:ascii="Arial" w:hAnsi="Arial" w:cs="Arial"/>
                <w:b w:val="0"/>
                <w:bCs w:val="0"/>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Tuerca</w:t>
            </w:r>
            <w:r w:rsid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 mm</w:t>
            </w:r>
          </w:p>
        </w:tc>
        <w:tc>
          <w:tcPr>
            <w:tcW w:w="2831" w:type="dxa"/>
          </w:tcPr>
          <w:p w:rsidR="00B901CF" w:rsidRPr="00B507E4" w:rsidRDefault="00B901CF"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tc>
        <w:tc>
          <w:tcPr>
            <w:tcW w:w="2832" w:type="dxa"/>
          </w:tcPr>
          <w:p w:rsidR="00B901CF"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507E4">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$ 6 MXN</w:t>
            </w: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Espárrago</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8 mm</w:t>
            </w:r>
          </w:p>
        </w:tc>
        <w:tc>
          <w:tcPr>
            <w:tcW w:w="2831"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2832"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$ 36 MXN</w:t>
            </w: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Tornillo</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mm</w:t>
            </w: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832"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$ 9 MXN</w:t>
            </w: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Rondana </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mm</w:t>
            </w:r>
          </w:p>
        </w:tc>
        <w:tc>
          <w:tcPr>
            <w:tcW w:w="2831"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832"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$ 4.50 MXN</w:t>
            </w: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Tuerca </w:t>
            </w:r>
            <w: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B507E4">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mm</w:t>
            </w: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2832"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$ 5 MXN</w:t>
            </w: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557786" w:rsidRDefault="00557786" w:rsidP="009D7DD0">
            <w:pPr>
              <w:jc w:val="center"/>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7786">
              <w:rPr>
                <w:rFonts w:ascii="Arial" w:hAnsi="Arial" w:cs="Arial"/>
                <w:b w:val="0"/>
                <w:b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Corte láser</w:t>
            </w:r>
          </w:p>
        </w:tc>
        <w:tc>
          <w:tcPr>
            <w:tcW w:w="2831" w:type="dxa"/>
          </w:tcPr>
          <w:p w:rsidR="00B507E4" w:rsidRPr="00B507E4" w:rsidRDefault="00557786"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 1 min</w:t>
            </w:r>
          </w:p>
        </w:tc>
        <w:tc>
          <w:tcPr>
            <w:tcW w:w="2832" w:type="dxa"/>
          </w:tcPr>
          <w:p w:rsidR="00B507E4" w:rsidRPr="00B507E4" w:rsidRDefault="00557786"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$ 50 MXN</w:t>
            </w: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2"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507E4" w:rsidRPr="00B901CF" w:rsidTr="00B901CF">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B507E4"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1"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2" w:type="dxa"/>
          </w:tcPr>
          <w:p w:rsidR="00B507E4" w:rsidRPr="00B507E4" w:rsidRDefault="00B507E4" w:rsidP="009D7DD0">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B507E4" w:rsidRPr="00B901CF" w:rsidTr="00B90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B507E4" w:rsidRPr="00B507E4" w:rsidRDefault="00557786" w:rsidP="009D7DD0">
            <w:pPr>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w:t>
            </w:r>
          </w:p>
        </w:tc>
        <w:tc>
          <w:tcPr>
            <w:tcW w:w="2831" w:type="dxa"/>
          </w:tcPr>
          <w:p w:rsidR="00B507E4" w:rsidRPr="00B507E4" w:rsidRDefault="00B507E4"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832" w:type="dxa"/>
          </w:tcPr>
          <w:p w:rsidR="00B507E4" w:rsidRPr="00B507E4" w:rsidRDefault="00557786" w:rsidP="009D7DD0">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$1,465.50 MXN</w:t>
            </w:r>
          </w:p>
        </w:tc>
      </w:tr>
    </w:tbl>
    <w:p w:rsidR="009B5932" w:rsidRPr="00B901CF"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691008" behindDoc="1" locked="0" layoutInCell="1" allowOverlap="1">
            <wp:simplePos x="0" y="0"/>
            <wp:positionH relativeFrom="column">
              <wp:posOffset>2591603</wp:posOffset>
            </wp:positionH>
            <wp:positionV relativeFrom="paragraph">
              <wp:posOffset>215301</wp:posOffset>
            </wp:positionV>
            <wp:extent cx="1161415" cy="1161415"/>
            <wp:effectExtent l="0" t="0" r="635" b="63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ador-de-motores-paso-a-paso-stepper-a4988.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61415" cy="1161415"/>
                    </a:xfrm>
                    <a:prstGeom prst="rect">
                      <a:avLst/>
                    </a:prstGeom>
                  </pic:spPr>
                </pic:pic>
              </a:graphicData>
            </a:graphic>
          </wp:anchor>
        </w:drawing>
      </w:r>
      <w:r>
        <w:rPr>
          <w:noProof/>
          <w:lang w:val="es-MX" w:eastAsia="es-MX"/>
        </w:rPr>
        <w:drawing>
          <wp:anchor distT="0" distB="0" distL="114300" distR="114300" simplePos="0" relativeHeight="251735040" behindDoc="1" locked="0" layoutInCell="1" allowOverlap="1" wp14:anchorId="3D6BB1E7" wp14:editId="6794D204">
            <wp:simplePos x="0" y="0"/>
            <wp:positionH relativeFrom="column">
              <wp:posOffset>228600</wp:posOffset>
            </wp:positionH>
            <wp:positionV relativeFrom="paragraph">
              <wp:posOffset>93345</wp:posOffset>
            </wp:positionV>
            <wp:extent cx="1924050" cy="1590675"/>
            <wp:effectExtent l="0" t="0" r="0" b="952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7442000149.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4050" cy="1590675"/>
                    </a:xfrm>
                    <a:prstGeom prst="rect">
                      <a:avLst/>
                    </a:prstGeom>
                  </pic:spPr>
                </pic:pic>
              </a:graphicData>
            </a:graphic>
          </wp:anchor>
        </w:drawing>
      </w:r>
    </w:p>
    <w:p w:rsidR="009B5932"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692032" behindDoc="1" locked="0" layoutInCell="1" allowOverlap="1">
            <wp:simplePos x="0" y="0"/>
            <wp:positionH relativeFrom="column">
              <wp:posOffset>4023875</wp:posOffset>
            </wp:positionH>
            <wp:positionV relativeFrom="paragraph">
              <wp:posOffset>158235</wp:posOffset>
            </wp:positionV>
            <wp:extent cx="1247775" cy="1247775"/>
            <wp:effectExtent l="0" t="0" r="9525"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HQ0ZVD76.jpg"/>
                    <pic:cNvPicPr/>
                  </pic:nvPicPr>
                  <pic:blipFill>
                    <a:blip r:embed="rId82" cstate="print">
                      <a:extLst>
                        <a:ext uri="{28A0092B-C50C-407E-A947-70E740481C1C}">
                          <a14:useLocalDpi xmlns:a14="http://schemas.microsoft.com/office/drawing/2010/main" val="0"/>
                        </a:ext>
                      </a:extLst>
                    </a:blip>
                    <a:stretch>
                      <a:fillRect/>
                    </a:stretch>
                  </pic:blipFill>
                  <pic:spPr>
                    <a:xfrm flipH="1">
                      <a:off x="0" y="0"/>
                      <a:ext cx="1247775" cy="1247775"/>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694080" behindDoc="1" locked="0" layoutInCell="1" allowOverlap="1">
            <wp:simplePos x="0" y="0"/>
            <wp:positionH relativeFrom="column">
              <wp:posOffset>2042759</wp:posOffset>
            </wp:positionH>
            <wp:positionV relativeFrom="paragraph">
              <wp:posOffset>83497</wp:posOffset>
            </wp:positionV>
            <wp:extent cx="1889125" cy="141922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89125" cy="1419225"/>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B507E4"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737088" behindDoc="1" locked="0" layoutInCell="1" allowOverlap="1" wp14:anchorId="43148F78" wp14:editId="06D0CDC2">
            <wp:simplePos x="0" y="0"/>
            <wp:positionH relativeFrom="column">
              <wp:posOffset>3588337</wp:posOffset>
            </wp:positionH>
            <wp:positionV relativeFrom="paragraph">
              <wp:posOffset>134979</wp:posOffset>
            </wp:positionV>
            <wp:extent cx="1656715" cy="1656715"/>
            <wp:effectExtent l="0" t="0" r="635" b="63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NC-GRBL-Shield-V3-Driver-A4988-Impresora-RepRap-3D-0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6715" cy="1656715"/>
                    </a:xfrm>
                    <a:prstGeom prst="rect">
                      <a:avLst/>
                    </a:prstGeom>
                  </pic:spPr>
                </pic:pic>
              </a:graphicData>
            </a:graphic>
          </wp:anchor>
        </w:drawing>
      </w:r>
      <w:r>
        <w:rPr>
          <w:noProof/>
          <w:lang w:val="es-MX" w:eastAsia="es-MX"/>
        </w:rPr>
        <w:drawing>
          <wp:anchor distT="0" distB="0" distL="114300" distR="114300" simplePos="0" relativeHeight="251695104" behindDoc="1" locked="0" layoutInCell="1" allowOverlap="1">
            <wp:simplePos x="0" y="0"/>
            <wp:positionH relativeFrom="column">
              <wp:posOffset>64986</wp:posOffset>
            </wp:positionH>
            <wp:positionV relativeFrom="paragraph">
              <wp:posOffset>333651</wp:posOffset>
            </wp:positionV>
            <wp:extent cx="2128520" cy="1456055"/>
            <wp:effectExtent l="0" t="0" r="508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OSCAS DE TORNILLOS.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28520" cy="1456055"/>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557786"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anchor distT="0" distB="0" distL="114300" distR="114300" simplePos="0" relativeHeight="251738112" behindDoc="1" locked="0" layoutInCell="1" allowOverlap="1">
            <wp:simplePos x="0" y="0"/>
            <wp:positionH relativeFrom="column">
              <wp:posOffset>3584827</wp:posOffset>
            </wp:positionH>
            <wp:positionV relativeFrom="paragraph">
              <wp:posOffset>330224</wp:posOffset>
            </wp:positionV>
            <wp:extent cx="1733909" cy="1733909"/>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CD99CCCD9D9D269A6ED25313CB93D263C8C16346D2CAC6CEC6D2029DCF9CC99C9C73CAEE534653CDF53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33909" cy="1733909"/>
                    </a:xfrm>
                    <a:prstGeom prst="rect">
                      <a:avLst/>
                    </a:prstGeom>
                  </pic:spPr>
                </pic:pic>
              </a:graphicData>
            </a:graphic>
            <wp14:sizeRelH relativeFrom="margin">
              <wp14:pctWidth>0</wp14:pctWidth>
            </wp14:sizeRelH>
            <wp14:sizeRelV relativeFrom="margin">
              <wp14:pctHeight>0</wp14:pctHeight>
            </wp14:sizeRelV>
          </wp:anchor>
        </w:drawing>
      </w:r>
    </w:p>
    <w:p w:rsidR="009B5932" w:rsidRDefault="00557786"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val="es-MX" w:eastAsia="es-MX"/>
        </w:rPr>
        <w:drawing>
          <wp:anchor distT="0" distB="0" distL="114300" distR="114300" simplePos="0" relativeHeight="251696128" behindDoc="1" locked="0" layoutInCell="1" allowOverlap="1">
            <wp:simplePos x="0" y="0"/>
            <wp:positionH relativeFrom="column">
              <wp:posOffset>642728</wp:posOffset>
            </wp:positionH>
            <wp:positionV relativeFrom="paragraph">
              <wp:posOffset>113198</wp:posOffset>
            </wp:positionV>
            <wp:extent cx="2664000" cy="1613938"/>
            <wp:effectExtent l="0" t="0" r="3175" b="571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190be147d643d89e287b8bde429da95.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64000" cy="1613938"/>
                    </a:xfrm>
                    <a:prstGeom prst="rect">
                      <a:avLst/>
                    </a:prstGeom>
                  </pic:spPr>
                </pic:pic>
              </a:graphicData>
            </a:graphic>
          </wp:anchor>
        </w:drawing>
      </w: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5932" w:rsidRDefault="009B5932" w:rsidP="009D7DD0">
      <w:pPr>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507E4" w:rsidRPr="00557786" w:rsidRDefault="00281CB4" w:rsidP="00557786">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4472C4" w:themeColor="accent1"/>
          <w:sz w:val="40"/>
          <w:szCs w:val="40"/>
        </w:rPr>
        <w:lastRenderedPageBreak/>
        <w:t>Resultados</w:t>
      </w:r>
      <w:r w:rsidR="00594EA0">
        <w:rPr>
          <w:rFonts w:ascii="Arial" w:hAnsi="Arial" w:cs="Arial"/>
          <w:noProof/>
          <w:color w:val="4472C4" w:themeColor="accent1"/>
          <w:sz w:val="40"/>
          <w:szCs w:val="40"/>
        </w:rPr>
        <w:t xml:space="preserve"> del brazo terminad</w:t>
      </w:r>
      <w:r w:rsidR="00B507E4">
        <w:rPr>
          <w:rFonts w:ascii="Arial" w:hAnsi="Arial" w:cs="Arial"/>
          <w:noProof/>
          <w:color w:val="4472C4" w:themeColor="accent1"/>
          <w:sz w:val="40"/>
          <w:szCs w:val="40"/>
        </w:rPr>
        <w:t>o</w:t>
      </w:r>
    </w:p>
    <w:p w:rsidR="00B507E4" w:rsidRDefault="00B507E4" w:rsidP="00557786">
      <w:pPr>
        <w:spacing w:line="259" w:lineRule="auto"/>
        <w:rPr>
          <w:rFonts w:ascii="Arial" w:hAnsi="Arial" w:cs="Arial"/>
          <w:noProof/>
          <w:color w:val="4472C4" w:themeColor="accent1"/>
          <w:sz w:val="40"/>
          <w:szCs w:val="40"/>
          <w:lang w:val="es-MX" w:eastAsia="es-MX"/>
        </w:rPr>
      </w:pPr>
    </w:p>
    <w:p w:rsidR="00594EA0" w:rsidRPr="00594EA0" w:rsidRDefault="00B507E4" w:rsidP="00557786">
      <w:pPr>
        <w:spacing w:line="259" w:lineRule="auto"/>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inline distT="0" distB="0" distL="0" distR="0" wp14:anchorId="27804276" wp14:editId="7E826448">
            <wp:extent cx="5400040" cy="4050030"/>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8850307_2722803447753320_1021910313290694656_n.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rsidR="00B507E4" w:rsidRPr="00557786" w:rsidRDefault="00557786" w:rsidP="00557786">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anchor distT="0" distB="0" distL="114300" distR="114300" simplePos="0" relativeHeight="251739136" behindDoc="1" locked="0" layoutInCell="1" allowOverlap="1">
            <wp:simplePos x="0" y="0"/>
            <wp:positionH relativeFrom="column">
              <wp:posOffset>2093979</wp:posOffset>
            </wp:positionH>
            <wp:positionV relativeFrom="paragraph">
              <wp:posOffset>835348</wp:posOffset>
            </wp:positionV>
            <wp:extent cx="2898476" cy="2173857"/>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8598725_917971995237136_5381328799067537408_n (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98476" cy="2173857"/>
                    </a:xfrm>
                    <a:prstGeom prst="rect">
                      <a:avLst/>
                    </a:prstGeom>
                  </pic:spPr>
                </pic:pic>
              </a:graphicData>
            </a:graphic>
            <wp14:sizeRelH relativeFrom="margin">
              <wp14:pctWidth>0</wp14:pctWidth>
            </wp14:sizeRelH>
            <wp14:sizeRelV relativeFrom="margin">
              <wp14:pctHeight>0</wp14:pctHeight>
            </wp14:sizeRelV>
          </wp:anchor>
        </w:drawing>
      </w:r>
      <w:r w:rsidRPr="0055778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la imagen se muestra el desplazamiento a lo que vendría siendo nuestra perspectiva hacia arriba con el propósito de observar que no hay una dificultad en hacer el movimiento mostrado</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Además de cómo está la unión hecha por medio de turcas y tornillos.</w:t>
      </w: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57786" w:rsidRDefault="00557786" w:rsidP="00557786">
      <w:pPr>
        <w:spacing w:line="259" w:lineRule="auto"/>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507E4" w:rsidRPr="005C2D31" w:rsidRDefault="00557786" w:rsidP="005C2D31">
      <w:pPr>
        <w:spacing w:line="360" w:lineRule="auto"/>
        <w:jc w:val="both"/>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Vista del montaje de los motores </w:t>
      </w:r>
      <w:r w:rsidR="005C2D31">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por medio de placas de fierro que lo sujetan y cómo va la Shield puesta de tal manera que no hace contacto o estorba a los motores.</w:t>
      </w:r>
    </w:p>
    <w:p w:rsidR="00594EA0" w:rsidRDefault="00594EA0" w:rsidP="005C2D31">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lastRenderedPageBreak/>
        <w:drawing>
          <wp:inline distT="0" distB="0" distL="0" distR="0">
            <wp:extent cx="4009015" cy="44100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7956725_2345525565670515_2957423937820033024_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13476" cy="4414983"/>
                    </a:xfrm>
                    <a:prstGeom prst="rect">
                      <a:avLst/>
                    </a:prstGeom>
                  </pic:spPr>
                </pic:pic>
              </a:graphicData>
            </a:graphic>
          </wp:inline>
        </w:drawing>
      </w:r>
    </w:p>
    <w:p w:rsidR="005C2D31" w:rsidRPr="005C2D31" w:rsidRDefault="005C2D31" w:rsidP="005C2D31">
      <w:pPr>
        <w:spacing w:line="259" w:lineRule="auto"/>
        <w:jc w:val="cente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C2D31">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Una mejor vista del robot con las partes que la componen</w:t>
      </w:r>
    </w:p>
    <w:p w:rsidR="00594EA0" w:rsidRDefault="00594EA0"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hAnsi="Arial" w:cs="Arial"/>
          <w:noProof/>
          <w:color w:val="4472C4" w:themeColor="accent1"/>
          <w:sz w:val="40"/>
          <w:szCs w:val="40"/>
          <w:lang w:val="es-MX" w:eastAsia="es-MX"/>
        </w:rPr>
        <w:drawing>
          <wp:inline distT="0" distB="0" distL="0" distR="0">
            <wp:extent cx="3209026" cy="24067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7959600_951263958543386_428724223897239552_n.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11145" cy="2408359"/>
                    </a:xfrm>
                    <a:prstGeom prst="rect">
                      <a:avLst/>
                    </a:prstGeom>
                  </pic:spPr>
                </pic:pic>
              </a:graphicData>
            </a:graphic>
          </wp:inline>
        </w:drawing>
      </w:r>
    </w:p>
    <w:p w:rsidR="005C2D31" w:rsidRPr="005C2D31" w:rsidRDefault="005C2D31" w:rsidP="00E71CE3">
      <w:pPr>
        <w:spacing w:line="259" w:lineRule="auto"/>
        <w:jc w:val="center"/>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C2D31">
        <w:rPr>
          <w:rFonts w:ascii="Arial" w:hAnsi="Arial" w:cs="Arial"/>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Los baleros como lucen en las articulaciones con referencia a la placa movible.</w:t>
      </w:r>
    </w:p>
    <w:p w:rsidR="005C2D31" w:rsidRDefault="005C2D31"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A3AA0" w:rsidRDefault="00BA3AA0"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71CE3" w:rsidRDefault="00E71CE3" w:rsidP="00E71CE3">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71CE3">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Conclusiones</w:t>
      </w:r>
    </w:p>
    <w:p w:rsidR="00B11463" w:rsidRPr="00B11463" w:rsidRDefault="00B11463" w:rsidP="00B11463">
      <w:pPr>
        <w:rPr>
          <w:rFonts w:ascii="Arial" w:hAnsi="Arial" w:cs="Arial"/>
          <w:b/>
          <w:sz w:val="28"/>
          <w:szCs w:val="20"/>
          <w:lang w:bidi="es-ES"/>
        </w:rPr>
      </w:pPr>
      <w:r w:rsidRPr="00B11463">
        <w:rPr>
          <w:rFonts w:ascii="Arial" w:hAnsi="Arial" w:cs="Arial"/>
          <w:b/>
          <w:sz w:val="28"/>
          <w:szCs w:val="20"/>
          <w:lang w:bidi="es-ES"/>
        </w:rPr>
        <w:t>David Santamaría Velázquez</w:t>
      </w:r>
    </w:p>
    <w:p w:rsidR="007F7CD7" w:rsidRDefault="00E71CE3" w:rsidP="00355EF9">
      <w:pPr>
        <w:spacing w:after="0"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 información que abarca el robot brazo delta es bastante compleja sin conocimientos de los vectores al hacer </w:t>
      </w:r>
      <w:r w:rsidR="00857A1B"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este análisis matemático por medio de las reglas D-H, no obstante, en la comunicación de ros con el microcontrolador es bastante fácil sabiendo programación básica lo difícil si acaso es la comunicación, pero para eso es necesario las librerías para el uso de este micro en este caso no usamos programación por coordenadas si no</w:t>
      </w:r>
      <w:r w:rsidR="007E1F19"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57A1B" w:rsidRPr="005C2D31">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como usar un motor con interfaz y proporcionarle movimiento por medio de pasos.</w:t>
      </w:r>
    </w:p>
    <w:p w:rsidR="005C2D31" w:rsidRDefault="005C2D31" w:rsidP="00355EF9">
      <w:pPr>
        <w:spacing w:line="360" w:lineRule="auto"/>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1463" w:rsidRPr="00B11463" w:rsidRDefault="00B11463" w:rsidP="00355EF9">
      <w:pPr>
        <w:spacing w:line="360" w:lineRule="auto"/>
        <w:rPr>
          <w:rFonts w:ascii="Arial" w:hAnsi="Arial" w:cs="Arial"/>
          <w:b/>
          <w:sz w:val="28"/>
          <w:szCs w:val="20"/>
          <w:lang w:bidi="es-ES"/>
        </w:rPr>
      </w:pPr>
      <w:r w:rsidRPr="00B11463">
        <w:rPr>
          <w:rFonts w:ascii="Arial" w:hAnsi="Arial" w:cs="Arial"/>
          <w:b/>
          <w:sz w:val="28"/>
          <w:szCs w:val="20"/>
          <w:lang w:bidi="es-ES"/>
        </w:rPr>
        <w:t>Jonathan Alejandro Capuchin</w:t>
      </w:r>
      <w:r w:rsidR="00355EF9">
        <w:rPr>
          <w:rFonts w:ascii="Arial" w:hAnsi="Arial" w:cs="Arial"/>
          <w:b/>
          <w:sz w:val="28"/>
          <w:szCs w:val="20"/>
          <w:lang w:bidi="es-ES"/>
        </w:rPr>
        <w:t>o</w:t>
      </w:r>
    </w:p>
    <w:p w:rsidR="005C2D31" w:rsidRPr="00B11463" w:rsidRDefault="005C2D31" w:rsidP="00355EF9">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146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 muestra un estado del arte de los robots paralelos tipo delta, así como algunos conceptos de los mismos. Además, se hace un análisis de la cinemática directa e inversa de forma detallada, se valida experimentalmente el diseño mecánico para demostrar que no tiene errores en el diseño mecánico.</w:t>
      </w:r>
    </w:p>
    <w:p w:rsidR="00355EF9" w:rsidRDefault="005C2D31" w:rsidP="00355EF9">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146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 ecuaciones del modelo cinemático se programan en Matlab y los resultados obtenidos, son comparados con el diseño real del robot paralelo tipo delta en Solid</w:t>
      </w:r>
      <w:r w:rsidR="00B11463" w:rsidRPr="00B1146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1463">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ambos resultados son idénticos, además se muestra otra forma para validar el modelo cinemático, el cual consiste en utilizar los diagramas de bloques y programar la cinemática directa e inversa</w:t>
      </w:r>
      <w:r w:rsid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355EF9" w:rsidRDefault="00355EF9" w:rsidP="00355EF9">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55EF9" w:rsidRDefault="00355EF9" w:rsidP="00355EF9">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55EF9" w:rsidRDefault="00355EF9" w:rsidP="00355EF9">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55EF9" w:rsidRDefault="00355EF9" w:rsidP="00355EF9">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55EF9" w:rsidRDefault="00355EF9" w:rsidP="00355EF9">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55EF9" w:rsidRDefault="00355EF9" w:rsidP="00355EF9">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55EF9" w:rsidRDefault="00355EF9" w:rsidP="00355EF9">
      <w:pPr>
        <w:spacing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Joel De Jesus Lopez Ascencio</w:t>
      </w:r>
    </w:p>
    <w:p w:rsid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este trabajo de tesis los objetivos siguientes fueron alcanzados:</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 describió al robot delta y algunas de sus aplicaciones.</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 modelo la cinemática del robot en estudio usando la rotación</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usual de los números complejos.</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 </w:t>
      </w: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programó</w:t>
      </w: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 modelo de posicionamiento.</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este trabajo de tesis se han construido las ecuaciones cinemáticas de</w:t>
      </w:r>
    </w:p>
    <w:p w:rsid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posicionamiento, velocidad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 aceleración de un robot delta.</w:t>
      </w:r>
    </w:p>
    <w:p w:rsidR="00355EF9" w:rsidRPr="00E52ADE" w:rsidRDefault="00355EF9" w:rsidP="00355EF9">
      <w:pPr>
        <w:spacing w:after="0" w:line="360" w:lineRule="auto"/>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GoBack"/>
    </w:p>
    <w:p w:rsidR="00355EF9" w:rsidRPr="00E52ADE" w:rsidRDefault="00355EF9" w:rsidP="00355EF9">
      <w:pPr>
        <w:spacing w:after="0" w:line="360" w:lineRule="auto"/>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2ADE">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Cesar Arturo Sevilla Cordero </w:t>
      </w:r>
    </w:p>
    <w:bookmarkEnd w:id="1"/>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 análisis y modelación realizado al robot delta usando la rotación usual</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parametrizada en el espacio vectorial de números complejos muestra la</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consistencia de las aplicaciones en la diversidad de multicuerpos rígidos</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usando distintas álgebras y distintas trasformaciones lineales que se</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caracterizan por ser rotaciones y reflexiones.</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Finalmente, futuros trabajos por desarrollar relacionados con esta tesis</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son los siguientes:</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Modelación de posicionamiento de un robot delta usando la rotación</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variante de los números complejos. </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Conclusiones 49</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Modelación dinámica de un robot paralelo tipo RRR usando una</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rotación variante.</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Síntesis plana de mecanismos usando rotaciones del espacio</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5EF9">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vectorial de números complejos.</w:t>
      </w:r>
    </w:p>
    <w:p w:rsidR="00355EF9" w:rsidRPr="00355EF9" w:rsidRDefault="00355EF9" w:rsidP="00355EF9">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11463" w:rsidRPr="00B11463" w:rsidRDefault="00B11463" w:rsidP="00B11463">
      <w:pPr>
        <w:spacing w:after="0" w:line="360" w:lineRule="auto"/>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C2D31" w:rsidRDefault="005C2D31" w:rsidP="005C2D31">
      <w:pPr>
        <w:spacing w:after="0"/>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71CE3" w:rsidRDefault="00E71CE3" w:rsidP="005C2D31">
      <w:pPr>
        <w:spacing w:line="259" w:lineRule="auto"/>
        <w:jc w:val="center"/>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71CE3">
        <w:rPr>
          <w:rFonts w:ascii="Arial" w:hAnsi="Arial" w:cs="Arial"/>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Referencias</w:t>
      </w:r>
    </w:p>
    <w:p w:rsidR="00E71CE3" w:rsidRDefault="00B11463" w:rsidP="00E71CE3">
      <w:hyperlink r:id="rId92" w:history="1">
        <w:r w:rsidR="00E71CE3">
          <w:rPr>
            <w:rStyle w:val="Hipervnculo"/>
          </w:rPr>
          <w:t>http://www.ecorfan.org/spain/researchjournals/Aplicacion_Cientifica_y_Tecnica/vol3num8/Revista_de_Aplicacion_Cientifica_y_Tecnica_V3_N8_2.pdf</w:t>
        </w:r>
      </w:hyperlink>
    </w:p>
    <w:p w:rsidR="00E71CE3" w:rsidRDefault="00B11463" w:rsidP="00E71CE3">
      <w:hyperlink r:id="rId93" w:history="1">
        <w:r w:rsidR="00213825" w:rsidRPr="006A6B0F">
          <w:rPr>
            <w:rStyle w:val="Hipervnculo"/>
          </w:rPr>
          <w:t>https://es.wikipedia.org/wiki/Robot_Delta</w:t>
        </w:r>
      </w:hyperlink>
    </w:p>
    <w:p w:rsidR="00213825" w:rsidRDefault="00213825" w:rsidP="00213825"/>
    <w:p w:rsidR="00E71CE3" w:rsidRDefault="00E71CE3" w:rsidP="00E71CE3">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7DD0" w:rsidRDefault="009D7DD0" w:rsidP="00E71CE3">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D7DD0" w:rsidRDefault="009D7DD0" w:rsidP="009D7DD0">
      <w:pPr>
        <w:pStyle w:val="Ttulo2"/>
        <w:pageBreakBefore/>
        <w:rPr>
          <w:rFonts w:eastAsia="Times New Roman"/>
        </w:rPr>
      </w:pPr>
      <w:r>
        <w:rPr>
          <w:rFonts w:eastAsia="Times New Roman"/>
        </w:rPr>
        <w:lastRenderedPageBreak/>
        <w:t>ANEXO 1 contents</w:t>
      </w:r>
    </w:p>
    <w:p w:rsidR="009D7DD0" w:rsidRDefault="00B11463" w:rsidP="009D7DD0">
      <w:pPr>
        <w:numPr>
          <w:ilvl w:val="0"/>
          <w:numId w:val="10"/>
        </w:numPr>
        <w:spacing w:before="100" w:beforeAutospacing="1" w:after="100" w:afterAutospacing="1"/>
        <w:rPr>
          <w:rFonts w:eastAsia="Times New Roman"/>
        </w:rPr>
      </w:pPr>
      <w:hyperlink w:anchor="UNITS" w:history="1">
        <w:r w:rsidR="009D7DD0">
          <w:rPr>
            <w:rStyle w:val="Hipervnculo"/>
            <w:rFonts w:ascii="Arial" w:eastAsia="Times New Roman" w:hAnsi="Arial" w:cs="Arial"/>
            <w:b/>
            <w:bCs/>
            <w:sz w:val="20"/>
            <w:szCs w:val="20"/>
          </w:rPr>
          <w:t>Units</w:t>
        </w:r>
      </w:hyperlink>
    </w:p>
    <w:p w:rsidR="009D7DD0" w:rsidRDefault="00B11463" w:rsidP="009D7DD0">
      <w:pPr>
        <w:numPr>
          <w:ilvl w:val="0"/>
          <w:numId w:val="11"/>
        </w:numPr>
        <w:spacing w:before="100" w:beforeAutospacing="1" w:after="100" w:afterAutospacing="1"/>
        <w:rPr>
          <w:rFonts w:eastAsia="Times New Roman"/>
        </w:rPr>
      </w:pPr>
      <w:hyperlink w:anchor="12" w:history="1">
        <w:r w:rsidR="009D7DD0">
          <w:rPr>
            <w:rStyle w:val="Hipervnculo"/>
            <w:rFonts w:ascii="Arial" w:eastAsia="Times New Roman" w:hAnsi="Arial" w:cs="Arial"/>
            <w:b/>
            <w:bCs/>
            <w:sz w:val="20"/>
            <w:szCs w:val="20"/>
          </w:rPr>
          <w:t>Model (B4)</w:t>
        </w:r>
      </w:hyperlink>
    </w:p>
    <w:p w:rsidR="009D7DD0" w:rsidRDefault="00B11463" w:rsidP="009D7DD0">
      <w:pPr>
        <w:numPr>
          <w:ilvl w:val="1"/>
          <w:numId w:val="11"/>
        </w:numPr>
        <w:spacing w:before="100" w:beforeAutospacing="1" w:after="100" w:afterAutospacing="1"/>
        <w:rPr>
          <w:rFonts w:eastAsia="Times New Roman"/>
        </w:rPr>
      </w:pPr>
      <w:hyperlink w:anchor="13" w:history="1">
        <w:r w:rsidR="009D7DD0">
          <w:rPr>
            <w:rStyle w:val="Hipervnculo"/>
            <w:rFonts w:ascii="Arial" w:eastAsia="Times New Roman" w:hAnsi="Arial" w:cs="Arial"/>
            <w:sz w:val="20"/>
            <w:szCs w:val="20"/>
          </w:rPr>
          <w:t>Geometry</w:t>
        </w:r>
      </w:hyperlink>
    </w:p>
    <w:p w:rsidR="009D7DD0" w:rsidRDefault="00B11463" w:rsidP="009D7DD0">
      <w:pPr>
        <w:numPr>
          <w:ilvl w:val="2"/>
          <w:numId w:val="11"/>
        </w:numPr>
        <w:spacing w:before="100" w:beforeAutospacing="1" w:after="100" w:afterAutospacing="1"/>
        <w:rPr>
          <w:rFonts w:eastAsia="Times New Roman"/>
        </w:rPr>
      </w:pPr>
      <w:hyperlink w:anchor="17" w:history="1">
        <w:r w:rsidR="009D7DD0">
          <w:rPr>
            <w:rStyle w:val="Hipervnculo"/>
            <w:rFonts w:ascii="Arial" w:eastAsia="Times New Roman" w:hAnsi="Arial" w:cs="Arial"/>
            <w:sz w:val="20"/>
            <w:szCs w:val="20"/>
          </w:rPr>
          <w:t>Parts</w:t>
        </w:r>
      </w:hyperlink>
    </w:p>
    <w:p w:rsidR="009D7DD0" w:rsidRDefault="00B11463" w:rsidP="009D7DD0">
      <w:pPr>
        <w:numPr>
          <w:ilvl w:val="1"/>
          <w:numId w:val="11"/>
        </w:numPr>
        <w:spacing w:before="100" w:beforeAutospacing="1" w:after="100" w:afterAutospacing="1"/>
        <w:rPr>
          <w:rFonts w:eastAsia="Times New Roman"/>
        </w:rPr>
      </w:pPr>
      <w:hyperlink w:anchor="104" w:history="1">
        <w:r w:rsidR="009D7DD0">
          <w:rPr>
            <w:rStyle w:val="Hipervnculo"/>
            <w:rFonts w:ascii="Arial" w:eastAsia="Times New Roman" w:hAnsi="Arial" w:cs="Arial"/>
            <w:sz w:val="20"/>
            <w:szCs w:val="20"/>
          </w:rPr>
          <w:t>Coordinate Systems</w:t>
        </w:r>
      </w:hyperlink>
    </w:p>
    <w:p w:rsidR="009D7DD0" w:rsidRDefault="00B11463" w:rsidP="009D7DD0">
      <w:pPr>
        <w:numPr>
          <w:ilvl w:val="1"/>
          <w:numId w:val="11"/>
        </w:numPr>
        <w:spacing w:before="100" w:beforeAutospacing="1" w:after="100" w:afterAutospacing="1"/>
        <w:rPr>
          <w:rFonts w:eastAsia="Times New Roman"/>
        </w:rPr>
      </w:pPr>
      <w:hyperlink w:anchor="103" w:history="1">
        <w:r w:rsidR="009D7DD0">
          <w:rPr>
            <w:rStyle w:val="Hipervnculo"/>
            <w:rFonts w:ascii="Arial" w:eastAsia="Times New Roman" w:hAnsi="Arial" w:cs="Arial"/>
            <w:sz w:val="20"/>
            <w:szCs w:val="20"/>
          </w:rPr>
          <w:t>Connections</w:t>
        </w:r>
      </w:hyperlink>
    </w:p>
    <w:p w:rsidR="009D7DD0" w:rsidRDefault="00B11463" w:rsidP="009D7DD0">
      <w:pPr>
        <w:numPr>
          <w:ilvl w:val="2"/>
          <w:numId w:val="11"/>
        </w:numPr>
        <w:spacing w:before="100" w:beforeAutospacing="1" w:after="100" w:afterAutospacing="1"/>
        <w:rPr>
          <w:rFonts w:eastAsia="Times New Roman"/>
        </w:rPr>
      </w:pPr>
      <w:hyperlink w:anchor="106" w:history="1">
        <w:r w:rsidR="009D7DD0">
          <w:rPr>
            <w:rStyle w:val="Hipervnculo"/>
            <w:rFonts w:ascii="Arial" w:eastAsia="Times New Roman" w:hAnsi="Arial" w:cs="Arial"/>
            <w:sz w:val="20"/>
            <w:szCs w:val="20"/>
          </w:rPr>
          <w:t>Contacts</w:t>
        </w:r>
      </w:hyperlink>
    </w:p>
    <w:p w:rsidR="009D7DD0" w:rsidRDefault="00B11463" w:rsidP="009D7DD0">
      <w:pPr>
        <w:numPr>
          <w:ilvl w:val="3"/>
          <w:numId w:val="11"/>
        </w:numPr>
        <w:spacing w:before="100" w:beforeAutospacing="1" w:after="100" w:afterAutospacing="1"/>
        <w:rPr>
          <w:rFonts w:eastAsia="Times New Roman"/>
        </w:rPr>
      </w:pPr>
      <w:hyperlink w:anchor="107" w:history="1">
        <w:r w:rsidR="009D7DD0">
          <w:rPr>
            <w:rStyle w:val="Hipervnculo"/>
            <w:rFonts w:ascii="Arial" w:eastAsia="Times New Roman" w:hAnsi="Arial" w:cs="Arial"/>
            <w:sz w:val="20"/>
            <w:szCs w:val="20"/>
          </w:rPr>
          <w:t>Contact Regions</w:t>
        </w:r>
      </w:hyperlink>
    </w:p>
    <w:p w:rsidR="009D7DD0" w:rsidRDefault="00B11463" w:rsidP="009D7DD0">
      <w:pPr>
        <w:numPr>
          <w:ilvl w:val="1"/>
          <w:numId w:val="11"/>
        </w:numPr>
        <w:spacing w:before="100" w:beforeAutospacing="1" w:after="100" w:afterAutospacing="1"/>
        <w:rPr>
          <w:rFonts w:eastAsia="Times New Roman"/>
        </w:rPr>
      </w:pPr>
      <w:hyperlink w:anchor="14" w:history="1">
        <w:r w:rsidR="009D7DD0">
          <w:rPr>
            <w:rStyle w:val="Hipervnculo"/>
            <w:rFonts w:ascii="Arial" w:eastAsia="Times New Roman" w:hAnsi="Arial" w:cs="Arial"/>
            <w:sz w:val="20"/>
            <w:szCs w:val="20"/>
          </w:rPr>
          <w:t>Mesh</w:t>
        </w:r>
      </w:hyperlink>
    </w:p>
    <w:p w:rsidR="009D7DD0" w:rsidRDefault="00B11463" w:rsidP="009D7DD0">
      <w:pPr>
        <w:numPr>
          <w:ilvl w:val="1"/>
          <w:numId w:val="11"/>
        </w:numPr>
        <w:spacing w:before="100" w:beforeAutospacing="1" w:after="100" w:afterAutospacing="1"/>
        <w:rPr>
          <w:rFonts w:eastAsia="Times New Roman"/>
        </w:rPr>
      </w:pPr>
      <w:hyperlink w:anchor="222" w:history="1">
        <w:r w:rsidR="009D7DD0">
          <w:rPr>
            <w:rStyle w:val="Hipervnculo"/>
            <w:rFonts w:ascii="Arial" w:eastAsia="Times New Roman" w:hAnsi="Arial" w:cs="Arial"/>
            <w:sz w:val="20"/>
            <w:szCs w:val="20"/>
          </w:rPr>
          <w:t>Named Selections</w:t>
        </w:r>
      </w:hyperlink>
    </w:p>
    <w:p w:rsidR="009D7DD0" w:rsidRDefault="00B11463" w:rsidP="009D7DD0">
      <w:pPr>
        <w:numPr>
          <w:ilvl w:val="1"/>
          <w:numId w:val="11"/>
        </w:numPr>
        <w:spacing w:before="100" w:beforeAutospacing="1" w:after="100" w:afterAutospacing="1"/>
        <w:rPr>
          <w:rFonts w:eastAsia="Times New Roman"/>
        </w:rPr>
      </w:pPr>
      <w:hyperlink w:anchor="218" w:history="1">
        <w:r w:rsidR="009D7DD0">
          <w:rPr>
            <w:rStyle w:val="Hipervnculo"/>
            <w:rFonts w:ascii="Arial" w:eastAsia="Times New Roman" w:hAnsi="Arial" w:cs="Arial"/>
            <w:b/>
            <w:bCs/>
            <w:sz w:val="20"/>
            <w:szCs w:val="20"/>
          </w:rPr>
          <w:t>Static Structural (B5)</w:t>
        </w:r>
      </w:hyperlink>
    </w:p>
    <w:p w:rsidR="009D7DD0" w:rsidRDefault="00B11463" w:rsidP="009D7DD0">
      <w:pPr>
        <w:numPr>
          <w:ilvl w:val="2"/>
          <w:numId w:val="11"/>
        </w:numPr>
        <w:spacing w:before="100" w:beforeAutospacing="1" w:after="100" w:afterAutospacing="1"/>
        <w:rPr>
          <w:rFonts w:eastAsia="Times New Roman"/>
        </w:rPr>
      </w:pPr>
      <w:hyperlink w:anchor="221" w:history="1">
        <w:r w:rsidR="009D7DD0">
          <w:rPr>
            <w:rStyle w:val="Hipervnculo"/>
            <w:rFonts w:ascii="Arial" w:eastAsia="Times New Roman" w:hAnsi="Arial" w:cs="Arial"/>
            <w:sz w:val="20"/>
            <w:szCs w:val="20"/>
          </w:rPr>
          <w:t>Analysis Settings</w:t>
        </w:r>
      </w:hyperlink>
    </w:p>
    <w:p w:rsidR="009D7DD0" w:rsidRDefault="00B11463" w:rsidP="009D7DD0">
      <w:pPr>
        <w:numPr>
          <w:ilvl w:val="2"/>
          <w:numId w:val="11"/>
        </w:numPr>
        <w:spacing w:before="100" w:beforeAutospacing="1" w:after="100" w:afterAutospacing="1"/>
        <w:rPr>
          <w:rFonts w:eastAsia="Times New Roman"/>
        </w:rPr>
      </w:pPr>
      <w:hyperlink w:anchor="228" w:history="1">
        <w:r w:rsidR="009D7DD0">
          <w:rPr>
            <w:rStyle w:val="Hipervnculo"/>
            <w:rFonts w:ascii="Arial" w:eastAsia="Times New Roman" w:hAnsi="Arial" w:cs="Arial"/>
            <w:sz w:val="20"/>
            <w:szCs w:val="20"/>
          </w:rPr>
          <w:t>Loads</w:t>
        </w:r>
      </w:hyperlink>
    </w:p>
    <w:p w:rsidR="009D7DD0" w:rsidRDefault="00B11463" w:rsidP="009D7DD0">
      <w:pPr>
        <w:numPr>
          <w:ilvl w:val="2"/>
          <w:numId w:val="11"/>
        </w:numPr>
        <w:spacing w:before="100" w:beforeAutospacing="1" w:after="100" w:afterAutospacing="1"/>
        <w:rPr>
          <w:rFonts w:eastAsia="Times New Roman"/>
        </w:rPr>
      </w:pPr>
      <w:hyperlink w:anchor="219" w:history="1">
        <w:r w:rsidR="009D7DD0">
          <w:rPr>
            <w:rStyle w:val="Hipervnculo"/>
            <w:rFonts w:ascii="Arial" w:eastAsia="Times New Roman" w:hAnsi="Arial" w:cs="Arial"/>
            <w:sz w:val="20"/>
            <w:szCs w:val="20"/>
          </w:rPr>
          <w:t>Solution (B6)</w:t>
        </w:r>
      </w:hyperlink>
    </w:p>
    <w:p w:rsidR="009D7DD0" w:rsidRDefault="00B11463" w:rsidP="009D7DD0">
      <w:pPr>
        <w:numPr>
          <w:ilvl w:val="3"/>
          <w:numId w:val="11"/>
        </w:numPr>
        <w:spacing w:before="100" w:beforeAutospacing="1" w:after="100" w:afterAutospacing="1"/>
        <w:rPr>
          <w:rFonts w:eastAsia="Times New Roman"/>
        </w:rPr>
      </w:pPr>
      <w:hyperlink w:anchor="220" w:history="1">
        <w:r w:rsidR="009D7DD0">
          <w:rPr>
            <w:rStyle w:val="Hipervnculo"/>
            <w:rFonts w:ascii="Arial" w:eastAsia="Times New Roman" w:hAnsi="Arial" w:cs="Arial"/>
            <w:sz w:val="20"/>
            <w:szCs w:val="20"/>
          </w:rPr>
          <w:t>Solution Information</w:t>
        </w:r>
      </w:hyperlink>
    </w:p>
    <w:p w:rsidR="009D7DD0" w:rsidRDefault="00B11463" w:rsidP="009D7DD0">
      <w:pPr>
        <w:numPr>
          <w:ilvl w:val="3"/>
          <w:numId w:val="11"/>
        </w:numPr>
        <w:spacing w:before="100" w:beforeAutospacing="1" w:after="100" w:afterAutospacing="1"/>
        <w:rPr>
          <w:rFonts w:eastAsia="Times New Roman"/>
        </w:rPr>
      </w:pPr>
      <w:hyperlink w:anchor="234" w:history="1">
        <w:r w:rsidR="009D7DD0">
          <w:rPr>
            <w:rStyle w:val="Hipervnculo"/>
            <w:rFonts w:ascii="Arial" w:eastAsia="Times New Roman" w:hAnsi="Arial" w:cs="Arial"/>
            <w:sz w:val="20"/>
            <w:szCs w:val="20"/>
          </w:rPr>
          <w:t>Results</w:t>
        </w:r>
      </w:hyperlink>
    </w:p>
    <w:p w:rsidR="009D7DD0" w:rsidRDefault="00B11463" w:rsidP="009D7DD0">
      <w:pPr>
        <w:numPr>
          <w:ilvl w:val="0"/>
          <w:numId w:val="12"/>
        </w:numPr>
        <w:spacing w:before="100" w:beforeAutospacing="1" w:after="100" w:afterAutospacing="1"/>
        <w:rPr>
          <w:rFonts w:eastAsia="Times New Roman"/>
        </w:rPr>
      </w:pPr>
      <w:hyperlink w:anchor="Materials" w:history="1">
        <w:r w:rsidR="009D7DD0">
          <w:rPr>
            <w:rStyle w:val="Hipervnculo"/>
            <w:rFonts w:ascii="Arial" w:eastAsia="Times New Roman" w:hAnsi="Arial" w:cs="Arial"/>
            <w:b/>
            <w:bCs/>
            <w:sz w:val="20"/>
            <w:szCs w:val="20"/>
          </w:rPr>
          <w:t>Material Data</w:t>
        </w:r>
      </w:hyperlink>
    </w:p>
    <w:p w:rsidR="009D7DD0" w:rsidRDefault="00B11463" w:rsidP="009D7DD0">
      <w:pPr>
        <w:numPr>
          <w:ilvl w:val="1"/>
          <w:numId w:val="12"/>
        </w:numPr>
        <w:spacing w:before="100" w:beforeAutospacing="1" w:after="100" w:afterAutospacing="1"/>
        <w:rPr>
          <w:rFonts w:eastAsia="Times New Roman"/>
        </w:rPr>
      </w:pPr>
      <w:hyperlink w:anchor="EngineeringData1" w:history="1">
        <w:r w:rsidR="009D7DD0">
          <w:rPr>
            <w:rStyle w:val="Hipervnculo"/>
            <w:rFonts w:ascii="Arial" w:eastAsia="Times New Roman" w:hAnsi="Arial" w:cs="Arial"/>
            <w:sz w:val="20"/>
            <w:szCs w:val="20"/>
          </w:rPr>
          <w:t>Polyethylene</w:t>
        </w:r>
      </w:hyperlink>
    </w:p>
    <w:p w:rsidR="009D7DD0" w:rsidRDefault="00B11463" w:rsidP="009D7DD0">
      <w:pPr>
        <w:numPr>
          <w:ilvl w:val="1"/>
          <w:numId w:val="12"/>
        </w:numPr>
        <w:spacing w:before="100" w:beforeAutospacing="1" w:after="100" w:afterAutospacing="1"/>
        <w:rPr>
          <w:rFonts w:eastAsia="Times New Roman"/>
        </w:rPr>
      </w:pPr>
      <w:hyperlink w:anchor="EngineeringData2" w:history="1">
        <w:r w:rsidR="009D7DD0">
          <w:rPr>
            <w:rStyle w:val="Hipervnculo"/>
            <w:rFonts w:ascii="Arial" w:eastAsia="Times New Roman" w:hAnsi="Arial" w:cs="Arial"/>
            <w:sz w:val="20"/>
            <w:szCs w:val="20"/>
          </w:rPr>
          <w:t>Structural Steel</w:t>
        </w:r>
      </w:hyperlink>
    </w:p>
    <w:p w:rsidR="009D7DD0" w:rsidRDefault="009D7DD0" w:rsidP="009D7DD0">
      <w:pPr>
        <w:pStyle w:val="Ttulo2"/>
        <w:rPr>
          <w:rFonts w:eastAsia="Times New Roman"/>
        </w:rPr>
      </w:pPr>
      <w:r>
        <w:rPr>
          <w:rFonts w:eastAsia="Times New Roman"/>
        </w:rPr>
        <w:t>Report Not Finalized</w:t>
      </w:r>
    </w:p>
    <w:p w:rsidR="009D7DD0" w:rsidRDefault="009D7DD0" w:rsidP="009D7DD0">
      <w:pPr>
        <w:pStyle w:val="Normal1"/>
      </w:pPr>
      <w:r>
        <w:rPr>
          <w:b/>
          <w:bCs/>
        </w:rPr>
        <w:t>Not all objects described below are in a finalized state.</w:t>
      </w:r>
      <w:r>
        <w:t xml:space="preserve"> As a result, data may be incomplete, obsolete or in error. View first state problem. To finalize this report, edit objects as needed and solve the analyses. </w:t>
      </w:r>
    </w:p>
    <w:p w:rsidR="009D7DD0" w:rsidRDefault="009D7DD0" w:rsidP="009D7DD0">
      <w:pPr>
        <w:pStyle w:val="Ttulo2"/>
        <w:rPr>
          <w:rFonts w:eastAsia="Times New Roman"/>
        </w:rPr>
      </w:pPr>
      <w:bookmarkStart w:id="2" w:name="UNITS"/>
      <w:r>
        <w:rPr>
          <w:rFonts w:eastAsia="Times New Roman"/>
        </w:rPr>
        <w:t>Units</w:t>
      </w:r>
      <w:bookmarkEnd w:id="2"/>
    </w:p>
    <w:p w:rsidR="009D7DD0" w:rsidRDefault="009D7DD0" w:rsidP="009D7DD0">
      <w:pPr>
        <w:pStyle w:val="Descripcin1"/>
      </w:pPr>
      <w:r>
        <w:t>TABLE 1</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757"/>
        <w:gridCol w:w="430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Unit System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Metric (m, kg, N, s, V, A) Degrees rad/s Celsius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Angle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Degrees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Rotational Velocity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rad/s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Temperature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Celsius</w:t>
            </w:r>
          </w:p>
        </w:tc>
      </w:tr>
    </w:tbl>
    <w:p w:rsidR="009D7DD0" w:rsidRDefault="009D7DD0" w:rsidP="009D7DD0">
      <w:pPr>
        <w:pStyle w:val="Ttulo2"/>
        <w:rPr>
          <w:rFonts w:ascii="Arial" w:eastAsia="Times New Roman" w:hAnsi="Arial" w:cs="Arial"/>
          <w:szCs w:val="36"/>
        </w:rPr>
      </w:pPr>
      <w:bookmarkStart w:id="3" w:name="12"/>
      <w:r>
        <w:rPr>
          <w:rFonts w:eastAsia="Times New Roman"/>
        </w:rPr>
        <w:t>Model (B4)</w:t>
      </w:r>
      <w:bookmarkEnd w:id="3"/>
    </w:p>
    <w:p w:rsidR="009D7DD0" w:rsidRDefault="009D7DD0" w:rsidP="009D7DD0">
      <w:pPr>
        <w:pStyle w:val="Ttulo3"/>
        <w:rPr>
          <w:rFonts w:eastAsia="Times New Roman"/>
        </w:rPr>
      </w:pPr>
      <w:r>
        <w:rPr>
          <w:rFonts w:eastAsia="Times New Roman"/>
        </w:rPr>
        <w:t>Geometry</w:t>
      </w:r>
    </w:p>
    <w:p w:rsidR="009D7DD0" w:rsidRDefault="009D7DD0" w:rsidP="009D7DD0">
      <w:pPr>
        <w:pStyle w:val="Descripcin1"/>
      </w:pPr>
      <w:bookmarkStart w:id="4" w:name="13"/>
      <w:r>
        <w:t>TABLE 2</w:t>
      </w:r>
      <w:r>
        <w:br/>
        <w:t>Model (B4) &gt; Geometry</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32"/>
        <w:gridCol w:w="565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Geometry</w:t>
            </w:r>
          </w:p>
        </w:tc>
      </w:tr>
      <w:bookmarkEnd w:id="4"/>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Source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C:\Users\cesar\OneDrive\Desktop\braso garabito\delta_man_asm.IGS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Iges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Unit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Meters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 Control</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Style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Body Color</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0.22905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0.23273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0.22097 m</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2.7017e-004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0.35028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Scale Factor Value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29</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Active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326253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71893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Basic Geometry Options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Solid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Surface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Parameters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Independent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Parameter Key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ANS;DS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Attributes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Named Selections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Material Properties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 Geometry Options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 Associativity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Reader Mode Saves Updated File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 Instances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Smart CAD Update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Compare Parts On Update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Attach File Via Temp File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Temporary Directory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C:\Users\cesar\AppData\Local\Temp</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Analysis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Mixed Import Resolution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Decompose Disjoint Geometry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Enclosure and Symmetry Processing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bl>
    <w:p w:rsidR="009D7DD0" w:rsidRDefault="009D7DD0" w:rsidP="009D7DD0">
      <w:pPr>
        <w:pStyle w:val="Descripcin1"/>
      </w:pPr>
      <w:bookmarkStart w:id="5" w:name="17"/>
      <w:r>
        <w:t>TABLE 3</w:t>
      </w:r>
      <w:r>
        <w:br/>
        <w:t>Model (B4) &gt; Geometry &gt; Parts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032"/>
        <w:gridCol w:w="701"/>
        <w:gridCol w:w="650"/>
        <w:gridCol w:w="650"/>
        <w:gridCol w:w="650"/>
        <w:gridCol w:w="701"/>
        <w:gridCol w:w="701"/>
        <w:gridCol w:w="701"/>
        <w:gridCol w:w="701"/>
        <w:gridCol w:w="701"/>
        <w:gridCol w:w="650"/>
        <w:gridCol w:w="65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Part 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 w:name="20"/>
            <w:r>
              <w:rPr>
                <w:rFonts w:ascii="Arial" w:eastAsia="Times New Roman" w:hAnsi="Arial" w:cs="Arial"/>
                <w:i/>
                <w:iCs/>
                <w:sz w:val="20"/>
                <w:szCs w:val="20"/>
              </w:rPr>
              <w:t>Part 2</w:t>
            </w:r>
            <w:bookmarkEnd w:id="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 w:name="23"/>
            <w:r>
              <w:rPr>
                <w:rFonts w:ascii="Arial" w:eastAsia="Times New Roman" w:hAnsi="Arial" w:cs="Arial"/>
                <w:i/>
                <w:iCs/>
                <w:sz w:val="20"/>
                <w:szCs w:val="20"/>
              </w:rPr>
              <w:t>Part 3</w:t>
            </w:r>
            <w:bookmarkEnd w:id="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8" w:name="26"/>
            <w:r>
              <w:rPr>
                <w:rFonts w:ascii="Arial" w:eastAsia="Times New Roman" w:hAnsi="Arial" w:cs="Arial"/>
                <w:i/>
                <w:iCs/>
                <w:sz w:val="20"/>
                <w:szCs w:val="20"/>
              </w:rPr>
              <w:t>Part 4</w:t>
            </w:r>
            <w:bookmarkEnd w:id="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9" w:name="29"/>
            <w:r>
              <w:rPr>
                <w:rFonts w:ascii="Arial" w:eastAsia="Times New Roman" w:hAnsi="Arial" w:cs="Arial"/>
                <w:i/>
                <w:iCs/>
                <w:sz w:val="20"/>
                <w:szCs w:val="20"/>
              </w:rPr>
              <w:t>Part 5</w:t>
            </w:r>
            <w:bookmarkEnd w:id="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0" w:name="32"/>
            <w:r>
              <w:rPr>
                <w:rFonts w:ascii="Arial" w:eastAsia="Times New Roman" w:hAnsi="Arial" w:cs="Arial"/>
                <w:i/>
                <w:iCs/>
                <w:sz w:val="20"/>
                <w:szCs w:val="20"/>
              </w:rPr>
              <w:t>Part 6</w:t>
            </w:r>
            <w:bookmarkEnd w:id="1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1" w:name="35"/>
            <w:r>
              <w:rPr>
                <w:rFonts w:ascii="Arial" w:eastAsia="Times New Roman" w:hAnsi="Arial" w:cs="Arial"/>
                <w:i/>
                <w:iCs/>
                <w:sz w:val="20"/>
                <w:szCs w:val="20"/>
              </w:rPr>
              <w:t>Part 7</w:t>
            </w:r>
            <w:bookmarkEnd w:id="1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2" w:name="38"/>
            <w:r>
              <w:rPr>
                <w:rFonts w:ascii="Arial" w:eastAsia="Times New Roman" w:hAnsi="Arial" w:cs="Arial"/>
                <w:i/>
                <w:iCs/>
                <w:sz w:val="20"/>
                <w:szCs w:val="20"/>
              </w:rPr>
              <w:t>Part 8</w:t>
            </w:r>
            <w:bookmarkEnd w:id="1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3" w:name="41"/>
            <w:r>
              <w:rPr>
                <w:rFonts w:ascii="Arial" w:eastAsia="Times New Roman" w:hAnsi="Arial" w:cs="Arial"/>
                <w:i/>
                <w:iCs/>
                <w:sz w:val="20"/>
                <w:szCs w:val="20"/>
              </w:rPr>
              <w:t>Part 9</w:t>
            </w:r>
            <w:bookmarkEnd w:id="1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4" w:name="44"/>
            <w:r>
              <w:rPr>
                <w:rFonts w:ascii="Arial" w:eastAsia="Times New Roman" w:hAnsi="Arial" w:cs="Arial"/>
                <w:i/>
                <w:iCs/>
                <w:sz w:val="20"/>
                <w:szCs w:val="20"/>
              </w:rPr>
              <w:t>Part 10</w:t>
            </w:r>
            <w:bookmarkEnd w:id="1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5" w:name="47"/>
            <w:r>
              <w:rPr>
                <w:rFonts w:ascii="Arial" w:eastAsia="Times New Roman" w:hAnsi="Arial" w:cs="Arial"/>
                <w:i/>
                <w:iCs/>
                <w:sz w:val="20"/>
                <w:szCs w:val="20"/>
              </w:rPr>
              <w:t>Part 11</w:t>
            </w:r>
            <w:bookmarkEnd w:id="15"/>
          </w:p>
        </w:tc>
      </w:tr>
      <w:bookmarkEnd w:id="5"/>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Meshed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Graphics 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Transparency</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Stiffness 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Flexible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Coordinate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Reference Temperature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By Environment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Material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Assignment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Nonlinear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Thermal Strain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7.2087e-002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6.289e-002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2.9154e-002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7.1367e-002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3.9435e-002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3.9503e-002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6.699e-002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8.2152e-002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4.9068e-002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6.6793e-002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1.4001e-002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5.3737e-002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5.3751e-002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2.6909e-002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0.10057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0.12459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0.10479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2.5569e-002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3.5104e-002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3.5057e-002 m</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1.523e-005 m³</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7.5864e-006 m³</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3.6861e-006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1.4468e-002 kg</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7.2071e-003 kg</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3.5018e-003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9.2043e-002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0.1683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0.1488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0.10315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6.4152e-002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3.2837e-002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5.2337e-002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9.2543e-002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6.5382e-002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0.12807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0.18009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0.23475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0.19192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0.1598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0.29898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0.21661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0.18449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0.2724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0.22347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0.21264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0.14209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0.24108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0.19139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0.20185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0.16286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0.20226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0.21272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0.21994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0.25442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0.23864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0.14718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3.2336e-006 kg·m²</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8.1323e-008 kg·m²</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1.5646e-007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3.2394e-006 kg·m²</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9.6938e-006 kg·m²</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6.2956e-007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6.3857e-006 kg·m²</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9.6557e-006 kg·m²</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4.9449e-007 kg·m²</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11613</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1989</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5558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6199</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241</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2878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16" w:name="50"/>
      <w:r>
        <w:t>TABLE 4</w:t>
      </w:r>
      <w:r>
        <w:br/>
        <w:t>Model (B4) &gt; Geometry &gt; Parts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Part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7" w:name="53"/>
            <w:r>
              <w:rPr>
                <w:rFonts w:ascii="Arial" w:eastAsia="Times New Roman" w:hAnsi="Arial" w:cs="Arial"/>
                <w:i/>
                <w:iCs/>
                <w:sz w:val="20"/>
                <w:szCs w:val="20"/>
              </w:rPr>
              <w:t>Part 13</w:t>
            </w:r>
            <w:bookmarkEnd w:id="1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8" w:name="56"/>
            <w:r>
              <w:rPr>
                <w:rFonts w:ascii="Arial" w:eastAsia="Times New Roman" w:hAnsi="Arial" w:cs="Arial"/>
                <w:i/>
                <w:iCs/>
                <w:sz w:val="20"/>
                <w:szCs w:val="20"/>
              </w:rPr>
              <w:t>Part 14</w:t>
            </w:r>
            <w:bookmarkEnd w:id="1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19" w:name="59"/>
            <w:r>
              <w:rPr>
                <w:rFonts w:ascii="Arial" w:eastAsia="Times New Roman" w:hAnsi="Arial" w:cs="Arial"/>
                <w:i/>
                <w:iCs/>
                <w:sz w:val="20"/>
                <w:szCs w:val="20"/>
              </w:rPr>
              <w:t>Part 15</w:t>
            </w:r>
            <w:bookmarkEnd w:id="1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0" w:name="62"/>
            <w:r>
              <w:rPr>
                <w:rFonts w:ascii="Arial" w:eastAsia="Times New Roman" w:hAnsi="Arial" w:cs="Arial"/>
                <w:i/>
                <w:iCs/>
                <w:sz w:val="20"/>
                <w:szCs w:val="20"/>
              </w:rPr>
              <w:t>Part 16</w:t>
            </w:r>
            <w:bookmarkEnd w:id="2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1" w:name="65"/>
            <w:r>
              <w:rPr>
                <w:rFonts w:ascii="Arial" w:eastAsia="Times New Roman" w:hAnsi="Arial" w:cs="Arial"/>
                <w:i/>
                <w:iCs/>
                <w:sz w:val="20"/>
                <w:szCs w:val="20"/>
              </w:rPr>
              <w:t>Part 17</w:t>
            </w:r>
            <w:bookmarkEnd w:id="2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2" w:name="68"/>
            <w:r>
              <w:rPr>
                <w:rFonts w:ascii="Arial" w:eastAsia="Times New Roman" w:hAnsi="Arial" w:cs="Arial"/>
                <w:i/>
                <w:iCs/>
                <w:sz w:val="20"/>
                <w:szCs w:val="20"/>
              </w:rPr>
              <w:t>Part 18</w:t>
            </w:r>
            <w:bookmarkEnd w:id="2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3" w:name="71"/>
            <w:r>
              <w:rPr>
                <w:rFonts w:ascii="Arial" w:eastAsia="Times New Roman" w:hAnsi="Arial" w:cs="Arial"/>
                <w:i/>
                <w:iCs/>
                <w:sz w:val="20"/>
                <w:szCs w:val="20"/>
              </w:rPr>
              <w:t>Part 19</w:t>
            </w:r>
            <w:bookmarkEnd w:id="2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4" w:name="74"/>
            <w:r>
              <w:rPr>
                <w:rFonts w:ascii="Arial" w:eastAsia="Times New Roman" w:hAnsi="Arial" w:cs="Arial"/>
                <w:i/>
                <w:iCs/>
                <w:sz w:val="20"/>
                <w:szCs w:val="20"/>
              </w:rPr>
              <w:t>Part 20</w:t>
            </w:r>
            <w:bookmarkEnd w:id="2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5" w:name="77"/>
            <w:r>
              <w:rPr>
                <w:rFonts w:ascii="Arial" w:eastAsia="Times New Roman" w:hAnsi="Arial" w:cs="Arial"/>
                <w:i/>
                <w:iCs/>
                <w:sz w:val="20"/>
                <w:szCs w:val="20"/>
              </w:rPr>
              <w:t>Part 21</w:t>
            </w:r>
            <w:bookmarkEnd w:id="2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6" w:name="80"/>
            <w:r>
              <w:rPr>
                <w:rFonts w:ascii="Arial" w:eastAsia="Times New Roman" w:hAnsi="Arial" w:cs="Arial"/>
                <w:i/>
                <w:iCs/>
                <w:sz w:val="20"/>
                <w:szCs w:val="20"/>
              </w:rPr>
              <w:t>Part 22</w:t>
            </w:r>
            <w:bookmarkEnd w:id="26"/>
          </w:p>
        </w:tc>
      </w:tr>
      <w:bookmarkEnd w:id="16"/>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Meshed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Graphics 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Transparency</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Stiffness 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Flexible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Coordinate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Reference Temperature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By Environment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Material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Assignment</w:t>
            </w:r>
          </w:p>
        </w:tc>
        <w:tc>
          <w:tcPr>
            <w:tcW w:w="0" w:type="auto"/>
            <w:gridSpan w:val="5"/>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Structural Steel</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Nonlinear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Thermal Strain Effects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3.9435e-002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9.1047e-002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3.3924e-002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5.3265e-002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4.9653e-002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3.7641e-002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3.7641e-002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1.4001e-002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5.3737e-002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4.5928e-002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0.10418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4.7882e-002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6.379e-002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3.0103e-002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6.6174e-002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3.6341e-002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3.6341e-002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2.5569e-002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3.5104e-002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8.4786e-002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6.3059e-002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0.10042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4.0468e-002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2.9885e-002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3.8591e-002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4.5835e-002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4.5835e-002 m</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3.6861e-006 m³</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8.4687e-006 m³</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4.5227e-006 m³</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9.1671e-006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3.5018e-003 kg</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8.0452e-003 kg</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3.5503e-002 kg</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8.7088e-003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Centroid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7.476e-002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1.0827e-002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0.14112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7.4261e-002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2.2125e-002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3.3543e-002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6.311e-002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0.12601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2.1381e-002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8.7261e-002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0.11414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0.31424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0.17459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0.15388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0.26391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0.16704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0.15356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0.2391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0.17223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0.17366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0.23951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0.15225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0.10177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0.16794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0.10885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7.668e-002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0.12181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0.10075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7.3314e-002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9.4983e-002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9.5052e-002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7.3615e-002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0.10202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Ip1</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1.5646e-007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3.4825e-007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9.5682e-006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2.2705e-006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Ip2</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6.2956e-007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6.9181e-006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9.5315e-006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1.1625e-006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Ip3</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4.9449e-007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6.6181e-006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1.1984e-006 kg·m²</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1.1603e-006 kg·m²</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5558</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3356</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7278</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1428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2878</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432</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4017</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184</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27" w:name="83"/>
      <w:r>
        <w:t>TABLE 5</w:t>
      </w:r>
      <w:r>
        <w:br/>
        <w:t>Model (B4) &gt; Geometry &gt; Parts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76"/>
        <w:gridCol w:w="984"/>
        <w:gridCol w:w="985"/>
        <w:gridCol w:w="985"/>
        <w:gridCol w:w="1044"/>
        <w:gridCol w:w="985"/>
        <w:gridCol w:w="985"/>
        <w:gridCol w:w="1044"/>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Part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8" w:name="86"/>
            <w:r>
              <w:rPr>
                <w:rFonts w:ascii="Arial" w:eastAsia="Times New Roman" w:hAnsi="Arial" w:cs="Arial"/>
                <w:i/>
                <w:iCs/>
                <w:sz w:val="20"/>
                <w:szCs w:val="20"/>
              </w:rPr>
              <w:t>Part 24</w:t>
            </w:r>
            <w:bookmarkEnd w:id="2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29" w:name="89"/>
            <w:r>
              <w:rPr>
                <w:rFonts w:ascii="Arial" w:eastAsia="Times New Roman" w:hAnsi="Arial" w:cs="Arial"/>
                <w:i/>
                <w:iCs/>
                <w:sz w:val="20"/>
                <w:szCs w:val="20"/>
              </w:rPr>
              <w:t>Part 25</w:t>
            </w:r>
            <w:bookmarkEnd w:id="2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0" w:name="92"/>
            <w:r>
              <w:rPr>
                <w:rFonts w:ascii="Arial" w:eastAsia="Times New Roman" w:hAnsi="Arial" w:cs="Arial"/>
                <w:i/>
                <w:iCs/>
                <w:sz w:val="20"/>
                <w:szCs w:val="20"/>
              </w:rPr>
              <w:t>Part 26</w:t>
            </w:r>
            <w:bookmarkEnd w:id="3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1" w:name="95"/>
            <w:r>
              <w:rPr>
                <w:rFonts w:ascii="Arial" w:eastAsia="Times New Roman" w:hAnsi="Arial" w:cs="Arial"/>
                <w:i/>
                <w:iCs/>
                <w:sz w:val="20"/>
                <w:szCs w:val="20"/>
              </w:rPr>
              <w:t>Part 27</w:t>
            </w:r>
            <w:bookmarkEnd w:id="3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2" w:name="98"/>
            <w:r>
              <w:rPr>
                <w:rFonts w:ascii="Arial" w:eastAsia="Times New Roman" w:hAnsi="Arial" w:cs="Arial"/>
                <w:i/>
                <w:iCs/>
                <w:sz w:val="20"/>
                <w:szCs w:val="20"/>
              </w:rPr>
              <w:t>Part 28</w:t>
            </w:r>
            <w:bookmarkEnd w:id="3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3" w:name="101"/>
            <w:r>
              <w:rPr>
                <w:rFonts w:ascii="Arial" w:eastAsia="Times New Roman" w:hAnsi="Arial" w:cs="Arial"/>
                <w:i/>
                <w:iCs/>
                <w:sz w:val="20"/>
                <w:szCs w:val="20"/>
              </w:rPr>
              <w:t>Part 29</w:t>
            </w:r>
            <w:bookmarkEnd w:id="33"/>
          </w:p>
        </w:tc>
      </w:tr>
      <w:bookmarkEnd w:id="27"/>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Meshed</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Suppressed</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Graphics 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Transparency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Stiffness Behavior</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Flexible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Coordinate System</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Coordinate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Reference Temperature</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By Environment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Material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Assignment</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Polyethylene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Structural Steel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Nonlinear Effects</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Thermal Strain Effects</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Bounding Box</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3.7641e-002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0.15119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0.20351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3.6341e-002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0.14499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6.e-003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Length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5.0417e-002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4.5835e-002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5.2302e-002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0.18144 m</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Properties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Volume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8.8713e-006 m³</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9.4212e-005 m³</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1.3701e-005 m³</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1.2397e-004 m³</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Mass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8.4277e-003 kg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8.9502e-002 kg</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0.10756 kg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0.97313 kg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6.126e-002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3.4381e-002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0.12714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7.425e-002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8.7266e-002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6.1398e-002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7.429e-002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0.23951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0.15226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0.17367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0.19543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0.13077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9.4509e-002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Centroid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7.3631e-002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0.10204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9.5067e-002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0.11162 m</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0.1135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0.13675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Ip1</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2.2657e-006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1.2397e-004 kg·m²</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8.4484e-005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1.8007e-003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Ip2</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1.1593e-006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1.2424e-004 kg·m²</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1.3139e-005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5.2476e-003 kg·m²</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of Inertia Ip3</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1.157e-006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2.4768e-004 kg·m²</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7.1991e-005 kg·m²</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3.4527e-003 kg·m²</w:t>
            </w:r>
          </w:p>
        </w:tc>
      </w:tr>
      <w:tr w:rsidR="009D7DD0" w:rsidTr="00974B00">
        <w:trPr>
          <w:jc w:val="center"/>
        </w:trPr>
        <w:tc>
          <w:tcPr>
            <w:tcW w:w="0" w:type="auto"/>
            <w:gridSpan w:val="8"/>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1073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229953</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32679</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Ttulo3"/>
        <w:rPr>
          <w:rFonts w:ascii="Arial" w:eastAsia="Times New Roman" w:hAnsi="Arial" w:cs="Arial"/>
          <w:sz w:val="27"/>
          <w:szCs w:val="27"/>
        </w:rPr>
      </w:pPr>
      <w:bookmarkStart w:id="34" w:name="104"/>
      <w:r>
        <w:rPr>
          <w:rFonts w:eastAsia="Times New Roman"/>
        </w:rPr>
        <w:t>Coordinate Systems</w:t>
      </w:r>
      <w:bookmarkEnd w:id="34"/>
    </w:p>
    <w:p w:rsidR="009D7DD0" w:rsidRDefault="009D7DD0" w:rsidP="009D7DD0">
      <w:pPr>
        <w:pStyle w:val="Descripcin1"/>
      </w:pPr>
      <w:bookmarkStart w:id="35" w:name="105"/>
      <w:r>
        <w:t>TABLE 6</w:t>
      </w:r>
      <w:r>
        <w:br/>
        <w:t>Model (B4) &gt; Coordinate Systems &gt; Coordinate System</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057"/>
        <w:gridCol w:w="2435"/>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Global Coordinate System</w:t>
            </w:r>
          </w:p>
        </w:tc>
      </w:tr>
      <w:bookmarkEnd w:id="35"/>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Cartesian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Coordinate System ID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xml:space="preserve">0. </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Origin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Origin X</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Origin 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Origin Z</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Directional Vectors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X Axis Data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[ 1. 0. 0.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Y Axis Data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[ 0. 1. 0.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Z Axis Data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[ 0. 0. 1. ]</w:t>
            </w:r>
          </w:p>
        </w:tc>
      </w:tr>
    </w:tbl>
    <w:p w:rsidR="009D7DD0" w:rsidRDefault="009D7DD0" w:rsidP="009D7DD0">
      <w:pPr>
        <w:pStyle w:val="Ttulo3"/>
        <w:rPr>
          <w:rFonts w:ascii="Arial" w:eastAsia="Times New Roman" w:hAnsi="Arial" w:cs="Arial"/>
          <w:sz w:val="27"/>
          <w:szCs w:val="27"/>
        </w:rPr>
      </w:pPr>
      <w:r>
        <w:rPr>
          <w:rFonts w:eastAsia="Times New Roman"/>
        </w:rPr>
        <w:t>Connections</w:t>
      </w:r>
    </w:p>
    <w:p w:rsidR="009D7DD0" w:rsidRDefault="009D7DD0" w:rsidP="009D7DD0">
      <w:pPr>
        <w:pStyle w:val="Descripcin1"/>
      </w:pPr>
      <w:bookmarkStart w:id="36" w:name="103"/>
      <w:r>
        <w:t>TABLE 7</w:t>
      </w:r>
      <w:r>
        <w:br/>
        <w:t>Model (B4) &gt; Connections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025"/>
        <w:gridCol w:w="1268"/>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Connections</w:t>
            </w:r>
          </w:p>
        </w:tc>
      </w:tr>
      <w:bookmarkEnd w:id="36"/>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Auto Detection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Automatic Connection On Refresh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Transparency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Enabled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bl>
    <w:p w:rsidR="009D7DD0" w:rsidRDefault="009D7DD0" w:rsidP="009D7DD0">
      <w:pPr>
        <w:pStyle w:val="Descripcin1"/>
      </w:pPr>
      <w:bookmarkStart w:id="37" w:name="106"/>
      <w:r>
        <w:t>TABLE 8</w:t>
      </w:r>
      <w:r>
        <w:br/>
        <w:t>Model (B4) &gt; Connections &gt; Contacts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246"/>
        <w:gridCol w:w="18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Contacts</w:t>
            </w:r>
          </w:p>
        </w:tc>
      </w:tr>
      <w:bookmarkEnd w:id="37"/>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Connection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Contact</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Bodies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Auto Detection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Tolerance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Slider</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Tolerance Slider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Tolerance Value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 Range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Face/Face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Face Overlap Tolerance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Cylindrical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Include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Face/Edge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Edge/Edge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Priority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Include All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Group By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Search Across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Bodies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Connections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37</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Active Connections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w:t>
            </w:r>
          </w:p>
        </w:tc>
      </w:tr>
    </w:tbl>
    <w:p w:rsidR="009D7DD0" w:rsidRDefault="009D7DD0" w:rsidP="009D7DD0">
      <w:pPr>
        <w:pStyle w:val="Descripcin1"/>
      </w:pPr>
      <w:bookmarkStart w:id="38" w:name="107"/>
      <w:r>
        <w:t>TABLE 9</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39" w:name="110"/>
            <w:r>
              <w:rPr>
                <w:rFonts w:ascii="Arial" w:eastAsia="Times New Roman" w:hAnsi="Arial" w:cs="Arial"/>
                <w:i/>
                <w:iCs/>
                <w:sz w:val="20"/>
                <w:szCs w:val="20"/>
              </w:rPr>
              <w:t>Contact Region 2</w:t>
            </w:r>
            <w:bookmarkEnd w:id="3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0" w:name="113"/>
            <w:r>
              <w:rPr>
                <w:rFonts w:ascii="Arial" w:eastAsia="Times New Roman" w:hAnsi="Arial" w:cs="Arial"/>
                <w:i/>
                <w:iCs/>
                <w:sz w:val="20"/>
                <w:szCs w:val="20"/>
              </w:rPr>
              <w:t>Contact Region 3</w:t>
            </w:r>
            <w:bookmarkEnd w:id="4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1" w:name="116"/>
            <w:r>
              <w:rPr>
                <w:rFonts w:ascii="Arial" w:eastAsia="Times New Roman" w:hAnsi="Arial" w:cs="Arial"/>
                <w:i/>
                <w:iCs/>
                <w:sz w:val="20"/>
                <w:szCs w:val="20"/>
              </w:rPr>
              <w:t>Contact Region 4</w:t>
            </w:r>
            <w:bookmarkEnd w:id="4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2" w:name="119"/>
            <w:r>
              <w:rPr>
                <w:rFonts w:ascii="Arial" w:eastAsia="Times New Roman" w:hAnsi="Arial" w:cs="Arial"/>
                <w:i/>
                <w:iCs/>
                <w:sz w:val="20"/>
                <w:szCs w:val="20"/>
              </w:rPr>
              <w:t>Contact Region 5</w:t>
            </w:r>
            <w:bookmarkEnd w:id="4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3" w:name="122"/>
            <w:r>
              <w:rPr>
                <w:rFonts w:ascii="Arial" w:eastAsia="Times New Roman" w:hAnsi="Arial" w:cs="Arial"/>
                <w:i/>
                <w:iCs/>
                <w:sz w:val="20"/>
                <w:szCs w:val="20"/>
              </w:rPr>
              <w:t>Contact Region 6</w:t>
            </w:r>
            <w:bookmarkEnd w:id="4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4" w:name="125"/>
            <w:r>
              <w:rPr>
                <w:rFonts w:ascii="Arial" w:eastAsia="Times New Roman" w:hAnsi="Arial" w:cs="Arial"/>
                <w:i/>
                <w:iCs/>
                <w:sz w:val="20"/>
                <w:szCs w:val="20"/>
              </w:rPr>
              <w:t>Contact Region 7</w:t>
            </w:r>
            <w:bookmarkEnd w:id="4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5" w:name="128"/>
            <w:r>
              <w:rPr>
                <w:rFonts w:ascii="Arial" w:eastAsia="Times New Roman" w:hAnsi="Arial" w:cs="Arial"/>
                <w:i/>
                <w:iCs/>
                <w:sz w:val="20"/>
                <w:szCs w:val="20"/>
              </w:rPr>
              <w:t>Contact Region 8</w:t>
            </w:r>
            <w:bookmarkEnd w:id="4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6" w:name="131"/>
            <w:r>
              <w:rPr>
                <w:rFonts w:ascii="Arial" w:eastAsia="Times New Roman" w:hAnsi="Arial" w:cs="Arial"/>
                <w:i/>
                <w:iCs/>
                <w:sz w:val="20"/>
                <w:szCs w:val="20"/>
              </w:rPr>
              <w:t>Contact Region 9</w:t>
            </w:r>
            <w:bookmarkEnd w:id="4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7" w:name="134"/>
            <w:r>
              <w:rPr>
                <w:rFonts w:ascii="Arial" w:eastAsia="Times New Roman" w:hAnsi="Arial" w:cs="Arial"/>
                <w:i/>
                <w:iCs/>
                <w:sz w:val="20"/>
                <w:szCs w:val="20"/>
              </w:rPr>
              <w:t>Contact Region 10</w:t>
            </w:r>
            <w:bookmarkEnd w:id="4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48" w:name="137"/>
            <w:r>
              <w:rPr>
                <w:rFonts w:ascii="Arial" w:eastAsia="Times New Roman" w:hAnsi="Arial" w:cs="Arial"/>
                <w:i/>
                <w:iCs/>
                <w:sz w:val="20"/>
                <w:szCs w:val="20"/>
              </w:rPr>
              <w:t>Contact Region 11</w:t>
            </w:r>
            <w:bookmarkEnd w:id="48"/>
          </w:p>
        </w:tc>
      </w:tr>
      <w:bookmarkEnd w:id="38"/>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3</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4</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5</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9</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12</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lastRenderedPageBreak/>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Pinball Region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49" w:name="140"/>
      <w:r>
        <w:t>TABLE 10</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0" w:name="143"/>
            <w:r>
              <w:rPr>
                <w:rFonts w:ascii="Arial" w:eastAsia="Times New Roman" w:hAnsi="Arial" w:cs="Arial"/>
                <w:i/>
                <w:iCs/>
                <w:sz w:val="20"/>
                <w:szCs w:val="20"/>
              </w:rPr>
              <w:t>Contact Region 13</w:t>
            </w:r>
            <w:bookmarkEnd w:id="50"/>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1" w:name="146"/>
            <w:r>
              <w:rPr>
                <w:rFonts w:ascii="Arial" w:eastAsia="Times New Roman" w:hAnsi="Arial" w:cs="Arial"/>
                <w:i/>
                <w:iCs/>
                <w:sz w:val="20"/>
                <w:szCs w:val="20"/>
              </w:rPr>
              <w:t>Contact Region 14</w:t>
            </w:r>
            <w:bookmarkEnd w:id="5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2" w:name="149"/>
            <w:r>
              <w:rPr>
                <w:rFonts w:ascii="Arial" w:eastAsia="Times New Roman" w:hAnsi="Arial" w:cs="Arial"/>
                <w:i/>
                <w:iCs/>
                <w:sz w:val="20"/>
                <w:szCs w:val="20"/>
              </w:rPr>
              <w:t>Contact Region 15</w:t>
            </w:r>
            <w:bookmarkEnd w:id="5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3" w:name="152"/>
            <w:r>
              <w:rPr>
                <w:rFonts w:ascii="Arial" w:eastAsia="Times New Roman" w:hAnsi="Arial" w:cs="Arial"/>
                <w:i/>
                <w:iCs/>
                <w:sz w:val="20"/>
                <w:szCs w:val="20"/>
              </w:rPr>
              <w:t>Contact Region 16</w:t>
            </w:r>
            <w:bookmarkEnd w:id="5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4" w:name="155"/>
            <w:r>
              <w:rPr>
                <w:rFonts w:ascii="Arial" w:eastAsia="Times New Roman" w:hAnsi="Arial" w:cs="Arial"/>
                <w:i/>
                <w:iCs/>
                <w:sz w:val="20"/>
                <w:szCs w:val="20"/>
              </w:rPr>
              <w:t>Contact Region 17</w:t>
            </w:r>
            <w:bookmarkEnd w:id="5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5" w:name="158"/>
            <w:r>
              <w:rPr>
                <w:rFonts w:ascii="Arial" w:eastAsia="Times New Roman" w:hAnsi="Arial" w:cs="Arial"/>
                <w:i/>
                <w:iCs/>
                <w:sz w:val="20"/>
                <w:szCs w:val="20"/>
              </w:rPr>
              <w:t>Contact Region 18</w:t>
            </w:r>
            <w:bookmarkEnd w:id="5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6" w:name="161"/>
            <w:r>
              <w:rPr>
                <w:rFonts w:ascii="Arial" w:eastAsia="Times New Roman" w:hAnsi="Arial" w:cs="Arial"/>
                <w:i/>
                <w:iCs/>
                <w:sz w:val="20"/>
                <w:szCs w:val="20"/>
              </w:rPr>
              <w:t>Contact Region 19</w:t>
            </w:r>
            <w:bookmarkEnd w:id="5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7" w:name="164"/>
            <w:r>
              <w:rPr>
                <w:rFonts w:ascii="Arial" w:eastAsia="Times New Roman" w:hAnsi="Arial" w:cs="Arial"/>
                <w:i/>
                <w:iCs/>
                <w:sz w:val="20"/>
                <w:szCs w:val="20"/>
              </w:rPr>
              <w:t>Contact Region 20</w:t>
            </w:r>
            <w:bookmarkEnd w:id="5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8" w:name="167"/>
            <w:r>
              <w:rPr>
                <w:rFonts w:ascii="Arial" w:eastAsia="Times New Roman" w:hAnsi="Arial" w:cs="Arial"/>
                <w:i/>
                <w:iCs/>
                <w:sz w:val="20"/>
                <w:szCs w:val="20"/>
              </w:rPr>
              <w:t>Contact Region 21</w:t>
            </w:r>
            <w:bookmarkEnd w:id="5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59" w:name="170"/>
            <w:r>
              <w:rPr>
                <w:rFonts w:ascii="Arial" w:eastAsia="Times New Roman" w:hAnsi="Arial" w:cs="Arial"/>
                <w:i/>
                <w:iCs/>
                <w:sz w:val="20"/>
                <w:szCs w:val="20"/>
              </w:rPr>
              <w:t>Contact Region 22</w:t>
            </w:r>
            <w:bookmarkEnd w:id="59"/>
          </w:p>
        </w:tc>
      </w:tr>
      <w:bookmarkEnd w:id="49"/>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gridSpan w:val="7"/>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6</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20</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Pinball Region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60" w:name="173"/>
      <w:r>
        <w:t>TABLE 11</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998"/>
        <w:gridCol w:w="680"/>
        <w:gridCol w:w="681"/>
        <w:gridCol w:w="681"/>
        <w:gridCol w:w="681"/>
        <w:gridCol w:w="681"/>
        <w:gridCol w:w="681"/>
        <w:gridCol w:w="681"/>
        <w:gridCol w:w="681"/>
        <w:gridCol w:w="681"/>
        <w:gridCol w:w="681"/>
        <w:gridCol w:w="68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1" w:name="176"/>
            <w:r>
              <w:rPr>
                <w:rFonts w:ascii="Arial" w:eastAsia="Times New Roman" w:hAnsi="Arial" w:cs="Arial"/>
                <w:i/>
                <w:iCs/>
                <w:sz w:val="20"/>
                <w:szCs w:val="20"/>
              </w:rPr>
              <w:t>Contact Region 24</w:t>
            </w:r>
            <w:bookmarkEnd w:id="61"/>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2" w:name="179"/>
            <w:r>
              <w:rPr>
                <w:rFonts w:ascii="Arial" w:eastAsia="Times New Roman" w:hAnsi="Arial" w:cs="Arial"/>
                <w:i/>
                <w:iCs/>
                <w:sz w:val="20"/>
                <w:szCs w:val="20"/>
              </w:rPr>
              <w:t>Contact Region 25</w:t>
            </w:r>
            <w:bookmarkEnd w:id="6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3" w:name="182"/>
            <w:r>
              <w:rPr>
                <w:rFonts w:ascii="Arial" w:eastAsia="Times New Roman" w:hAnsi="Arial" w:cs="Arial"/>
                <w:i/>
                <w:iCs/>
                <w:sz w:val="20"/>
                <w:szCs w:val="20"/>
              </w:rPr>
              <w:t>Contact Region 26</w:t>
            </w:r>
            <w:bookmarkEnd w:id="6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4" w:name="185"/>
            <w:r>
              <w:rPr>
                <w:rFonts w:ascii="Arial" w:eastAsia="Times New Roman" w:hAnsi="Arial" w:cs="Arial"/>
                <w:i/>
                <w:iCs/>
                <w:sz w:val="20"/>
                <w:szCs w:val="20"/>
              </w:rPr>
              <w:t>Contact Region 27</w:t>
            </w:r>
            <w:bookmarkEnd w:id="64"/>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5" w:name="188"/>
            <w:r>
              <w:rPr>
                <w:rFonts w:ascii="Arial" w:eastAsia="Times New Roman" w:hAnsi="Arial" w:cs="Arial"/>
                <w:i/>
                <w:iCs/>
                <w:sz w:val="20"/>
                <w:szCs w:val="20"/>
              </w:rPr>
              <w:t>Contact Region 28</w:t>
            </w:r>
            <w:bookmarkEnd w:id="65"/>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6" w:name="191"/>
            <w:r>
              <w:rPr>
                <w:rFonts w:ascii="Arial" w:eastAsia="Times New Roman" w:hAnsi="Arial" w:cs="Arial"/>
                <w:i/>
                <w:iCs/>
                <w:sz w:val="20"/>
                <w:szCs w:val="20"/>
              </w:rPr>
              <w:t>Contact Region 29</w:t>
            </w:r>
            <w:bookmarkEnd w:id="66"/>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7" w:name="194"/>
            <w:r>
              <w:rPr>
                <w:rFonts w:ascii="Arial" w:eastAsia="Times New Roman" w:hAnsi="Arial" w:cs="Arial"/>
                <w:i/>
                <w:iCs/>
                <w:sz w:val="20"/>
                <w:szCs w:val="20"/>
              </w:rPr>
              <w:t>Contact Region 30</w:t>
            </w:r>
            <w:bookmarkEnd w:id="67"/>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8" w:name="197"/>
            <w:r>
              <w:rPr>
                <w:rFonts w:ascii="Arial" w:eastAsia="Times New Roman" w:hAnsi="Arial" w:cs="Arial"/>
                <w:i/>
                <w:iCs/>
                <w:sz w:val="20"/>
                <w:szCs w:val="20"/>
              </w:rPr>
              <w:t>Contact Region 31</w:t>
            </w:r>
            <w:bookmarkEnd w:id="68"/>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69" w:name="200"/>
            <w:r>
              <w:rPr>
                <w:rFonts w:ascii="Arial" w:eastAsia="Times New Roman" w:hAnsi="Arial" w:cs="Arial"/>
                <w:i/>
                <w:iCs/>
                <w:sz w:val="20"/>
                <w:szCs w:val="20"/>
              </w:rPr>
              <w:t>Contact Region 32</w:t>
            </w:r>
            <w:bookmarkEnd w:id="69"/>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0" w:name="203"/>
            <w:r>
              <w:rPr>
                <w:rFonts w:ascii="Arial" w:eastAsia="Times New Roman" w:hAnsi="Arial" w:cs="Arial"/>
                <w:i/>
                <w:iCs/>
                <w:sz w:val="20"/>
                <w:szCs w:val="20"/>
              </w:rPr>
              <w:t>Contact Region 33</w:t>
            </w:r>
            <w:bookmarkEnd w:id="70"/>
          </w:p>
        </w:tc>
      </w:tr>
      <w:bookmarkEnd w:id="60"/>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 Faces</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 Faces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 Faces</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18</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25</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25</w:t>
            </w:r>
          </w:p>
        </w:tc>
        <w:tc>
          <w:tcPr>
            <w:tcW w:w="0" w:type="auto"/>
            <w:gridSpan w:val="6"/>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26</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Pinball Region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1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11"/>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Descripcin1"/>
      </w:pPr>
      <w:bookmarkStart w:id="71" w:name="206"/>
      <w:r>
        <w:t>TABLE 12</w:t>
      </w:r>
      <w:r>
        <w:br/>
        <w:t>Model (B4) &gt; Connections &gt; Contacts &gt; Contact Regions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348"/>
        <w:gridCol w:w="1535"/>
        <w:gridCol w:w="1535"/>
        <w:gridCol w:w="1535"/>
        <w:gridCol w:w="1535"/>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Contact Region 34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2" w:name="209"/>
            <w:r>
              <w:rPr>
                <w:rFonts w:ascii="Arial" w:eastAsia="Times New Roman" w:hAnsi="Arial" w:cs="Arial"/>
                <w:i/>
                <w:iCs/>
                <w:sz w:val="20"/>
                <w:szCs w:val="20"/>
              </w:rPr>
              <w:t>Contact Region 35</w:t>
            </w:r>
            <w:bookmarkEnd w:id="72"/>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3" w:name="212"/>
            <w:r>
              <w:rPr>
                <w:rFonts w:ascii="Arial" w:eastAsia="Times New Roman" w:hAnsi="Arial" w:cs="Arial"/>
                <w:i/>
                <w:iCs/>
                <w:sz w:val="20"/>
                <w:szCs w:val="20"/>
              </w:rPr>
              <w:t>Contact Region 36</w:t>
            </w:r>
            <w:bookmarkEnd w:id="73"/>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74" w:name="215"/>
            <w:r>
              <w:rPr>
                <w:rFonts w:ascii="Arial" w:eastAsia="Times New Roman" w:hAnsi="Arial" w:cs="Arial"/>
                <w:i/>
                <w:iCs/>
                <w:sz w:val="20"/>
                <w:szCs w:val="20"/>
              </w:rPr>
              <w:t>Contact Region 37</w:t>
            </w:r>
            <w:bookmarkEnd w:id="74"/>
          </w:p>
        </w:tc>
      </w:tr>
      <w:bookmarkEnd w:id="71"/>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Suppressed</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Bodies</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28</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28</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29</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Bonded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Scope Mode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Automatic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Behavior</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Contact</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Trim Tolerance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9.8569e-004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Formulation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Detection Method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Penetration Tolerance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Elastic Slip Tolerance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Normal Stiffness</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Stiffness</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Pinball Region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Geometric Modification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Geometry Correction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Geometry Correction</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bl>
    <w:p w:rsidR="009D7DD0" w:rsidRDefault="009D7DD0" w:rsidP="009D7DD0">
      <w:pPr>
        <w:pStyle w:val="Ttulo3"/>
        <w:rPr>
          <w:rFonts w:ascii="Arial" w:eastAsia="Times New Roman" w:hAnsi="Arial" w:cs="Arial"/>
          <w:sz w:val="27"/>
          <w:szCs w:val="27"/>
        </w:rPr>
      </w:pPr>
      <w:r>
        <w:rPr>
          <w:rFonts w:eastAsia="Times New Roman"/>
        </w:rPr>
        <w:t>Mesh</w:t>
      </w:r>
    </w:p>
    <w:p w:rsidR="009D7DD0" w:rsidRDefault="009D7DD0" w:rsidP="009D7DD0">
      <w:pPr>
        <w:pStyle w:val="Descripcin1"/>
      </w:pPr>
      <w:bookmarkStart w:id="75" w:name="14"/>
      <w:r>
        <w:t>TABLE 13</w:t>
      </w:r>
      <w:r>
        <w:br/>
        <w:t>Model (B4) &gt; Mesh</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3857"/>
        <w:gridCol w:w="2202"/>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Mesh</w:t>
            </w:r>
          </w:p>
        </w:tc>
      </w:tr>
      <w:bookmarkEnd w:id="75"/>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Display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Style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Body Color</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Defaults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Physics Preference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Mechanical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Relevance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 Order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Sizing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Size Function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Adaptive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Relevance Center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Coarse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 Size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Initial Size Seed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Assembly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Transition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Fast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Span Angle Center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Fine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Automatic Mesh Based Defeaturing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Defeature Size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Minimum Edge Length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2.6391e-005 m</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Quality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Check Mesh Quality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 Errors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Error Limits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Standard Mechanical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Target Quality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(0.050000)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Smoothing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Medium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Metric</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Inflation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Use Automatic Inflation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Inflation Option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Smooth Transition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Transition Ratio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0.272</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Maximum Layers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Growth Rate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Inflation Algorithm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View Advanced Options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Advanced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Number of CPUs for Parallel Part Meshing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Straight Sided 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Number of Retries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Default (4)</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Rigid Body Behavior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Dimensionally Reduced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Mesh Morphing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Disabled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Triangle Surface Mesher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Topology Checking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Pinch Tolerance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Please Define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Pinch on Refresh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326253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Elements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71893</w:t>
            </w:r>
          </w:p>
        </w:tc>
      </w:tr>
    </w:tbl>
    <w:p w:rsidR="009D7DD0" w:rsidRDefault="009D7DD0" w:rsidP="009D7DD0">
      <w:pPr>
        <w:pStyle w:val="Ttulo3"/>
        <w:rPr>
          <w:rFonts w:ascii="Arial" w:eastAsia="Times New Roman" w:hAnsi="Arial" w:cs="Arial"/>
          <w:sz w:val="27"/>
          <w:szCs w:val="27"/>
        </w:rPr>
      </w:pPr>
      <w:bookmarkStart w:id="76" w:name="222"/>
      <w:r>
        <w:rPr>
          <w:rFonts w:eastAsia="Times New Roman"/>
        </w:rPr>
        <w:t>Named Selections</w:t>
      </w:r>
      <w:bookmarkEnd w:id="76"/>
    </w:p>
    <w:p w:rsidR="009D7DD0" w:rsidRDefault="009D7DD0" w:rsidP="009D7DD0">
      <w:pPr>
        <w:pStyle w:val="Descripcin1"/>
      </w:pPr>
      <w:bookmarkStart w:id="77" w:name="225"/>
      <w:r>
        <w:t>TABLE 14</w:t>
      </w:r>
      <w:r>
        <w:br/>
        <w:t>Model (B4) &gt; Named Selections &gt; Named Selections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591"/>
        <w:gridCol w:w="18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Selection</w:t>
            </w:r>
          </w:p>
        </w:tc>
      </w:tr>
      <w:bookmarkEnd w:id="77"/>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 Bodies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Send to Solver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Program Controlled Inflation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Exclude</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Statistics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Manual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Total Selection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 Bodies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Used by Mesh Worksheet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Ttulo2"/>
        <w:rPr>
          <w:rFonts w:ascii="Arial" w:eastAsia="Times New Roman" w:hAnsi="Arial" w:cs="Arial"/>
          <w:szCs w:val="36"/>
        </w:rPr>
      </w:pPr>
      <w:r>
        <w:rPr>
          <w:rFonts w:eastAsia="Times New Roman"/>
        </w:rPr>
        <w:t>Static Structural (B5)</w:t>
      </w:r>
    </w:p>
    <w:p w:rsidR="009D7DD0" w:rsidRDefault="009D7DD0" w:rsidP="009D7DD0">
      <w:pPr>
        <w:pStyle w:val="Descripcin1"/>
      </w:pPr>
      <w:bookmarkStart w:id="78" w:name="218"/>
      <w:r>
        <w:t>TABLE 15</w:t>
      </w:r>
      <w:r>
        <w:br/>
        <w:t>Model (B4) &gt; Analysis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424"/>
        <w:gridCol w:w="19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Static Structural (B5)</w:t>
            </w:r>
          </w:p>
        </w:tc>
      </w:tr>
      <w:bookmarkEnd w:id="78"/>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Physics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Structural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Analysis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Static Structural</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Target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Mechanical APDL</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Options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Environment Temperature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 °C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Input Only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Descripcin1"/>
      </w:pPr>
      <w:bookmarkStart w:id="79" w:name="221"/>
      <w:r>
        <w:t>TABLE 16</w:t>
      </w:r>
      <w:r>
        <w:br/>
        <w:t>Model (B4) &gt; Static Structural (B5) &gt; Analysis Settings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853"/>
        <w:gridCol w:w="6635"/>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Analysis Settings</w:t>
            </w:r>
          </w:p>
        </w:tc>
      </w:tr>
      <w:bookmarkEnd w:id="79"/>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Step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Number Of Steps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Current Step Number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Step End Time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Auto Time Stepping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Solver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Weak Springs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Pivot Checking</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Large Deflection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Inertia Relief</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lastRenderedPageBreak/>
              <w:t>Rotordynamics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Coriolis Effect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Restart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Generate Restart Points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Retain Files After Full Solve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Combined Restart Files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Nonlinear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Newton-Raphson Option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Force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Moment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Displacement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Rotation Convergence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Search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Program Controlled</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Stabilization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Off</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Output Controls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Strain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Nodal Forces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Contact Miscellaneous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General Miscellaneous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Store Results At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Time Points</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Analysis Data Management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Files Directory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C:\Users\cesar\OneDrive\Desktop\De Todo\UPZMG\9no cuatrimestre\Grabaito\Brazo Delta Documentos\Brazo Delta_files\dp0\SYS\MECH\</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Future Analysis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Scratch Solver Files Directory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Save MAPDL db</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Delete Unneeded Files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Nonlinear Solution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Units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Active System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Solver Unit System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mks</w:t>
            </w:r>
          </w:p>
        </w:tc>
      </w:tr>
    </w:tbl>
    <w:p w:rsidR="009D7DD0" w:rsidRDefault="009D7DD0" w:rsidP="009D7DD0">
      <w:pPr>
        <w:pStyle w:val="Descripcin1"/>
      </w:pPr>
      <w:r>
        <w:t>TABLE 17</w:t>
      </w:r>
      <w:r>
        <w:br/>
        <w:t>Model (B4) &gt; Static Structural (B5) &gt; Loads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546"/>
        <w:gridCol w:w="1546"/>
        <w:gridCol w:w="13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Pressure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bookmarkStart w:id="80" w:name="232"/>
            <w:r>
              <w:rPr>
                <w:rFonts w:ascii="Arial" w:eastAsia="Times New Roman" w:hAnsi="Arial" w:cs="Arial"/>
                <w:i/>
                <w:iCs/>
                <w:sz w:val="20"/>
                <w:szCs w:val="20"/>
              </w:rPr>
              <w:t>Fixed Support</w:t>
            </w:r>
            <w:bookmarkEnd w:id="80"/>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Fully Defined</w:t>
            </w:r>
          </w:p>
        </w:tc>
      </w:tr>
      <w:tr w:rsidR="009D7DD0" w:rsidTr="00974B00">
        <w:trPr>
          <w:jc w:val="center"/>
        </w:trPr>
        <w:tc>
          <w:tcPr>
            <w:tcW w:w="0" w:type="auto"/>
            <w:gridSpan w:val="3"/>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Face</w:t>
            </w:r>
          </w:p>
        </w:tc>
      </w:tr>
      <w:tr w:rsidR="009D7DD0" w:rsidTr="00974B00">
        <w:trPr>
          <w:jc w:val="center"/>
        </w:trPr>
        <w:tc>
          <w:tcPr>
            <w:tcW w:w="0" w:type="auto"/>
            <w:gridSpan w:val="3"/>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Pressure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Fixed Support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Define By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Normal To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Applied By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Surface Effect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Magnitude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 Pa (ramped)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Descripcin1"/>
      </w:pPr>
      <w:bookmarkStart w:id="81" w:name="228"/>
      <w:r>
        <w:t>FIGURE 1</w:t>
      </w:r>
      <w:r>
        <w:br/>
        <w:t>Model (B4) &gt; Static Structural (B5) &gt; Pressure</w:t>
      </w:r>
      <w:bookmarkEnd w:id="81"/>
    </w:p>
    <w:p w:rsidR="009D7DD0" w:rsidRDefault="009D7DD0" w:rsidP="009D7DD0">
      <w:pPr>
        <w:pStyle w:val="figure"/>
      </w:pPr>
      <w:r>
        <w:rPr>
          <w:noProof/>
        </w:rPr>
        <w:lastRenderedPageBreak/>
        <w:drawing>
          <wp:inline distT="0" distB="0" distL="0" distR="0" wp14:anchorId="3FC0A575" wp14:editId="5C983DFD">
            <wp:extent cx="5715000" cy="3810000"/>
            <wp:effectExtent l="0" t="0" r="0" b="0"/>
            <wp:docPr id="88" name="Imagen 88" descr="Mechanical_Report_Files/Figure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chanical_Report_Files/Figure0002.png"/>
                    <pic:cNvPicPr>
                      <a:picLocks noChangeAspect="1" noChangeArrowheads="1"/>
                    </pic:cNvPicPr>
                  </pic:nvPicPr>
                  <pic:blipFill>
                    <a:blip r:link="rId9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Ttulo3"/>
        <w:rPr>
          <w:rFonts w:eastAsia="Times New Roman"/>
        </w:rPr>
      </w:pPr>
      <w:r>
        <w:rPr>
          <w:rFonts w:eastAsia="Times New Roman"/>
        </w:rPr>
        <w:t>Solution (B6)</w:t>
      </w:r>
    </w:p>
    <w:p w:rsidR="009D7DD0" w:rsidRDefault="009D7DD0" w:rsidP="009D7DD0">
      <w:pPr>
        <w:pStyle w:val="Descripcin1"/>
      </w:pPr>
      <w:bookmarkStart w:id="82" w:name="219"/>
      <w:r>
        <w:t>TABLE 18</w:t>
      </w:r>
      <w:r>
        <w:br/>
        <w:t>Model (B4) &gt; Static Structural (B5) &gt; Solution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234"/>
        <w:gridCol w:w="12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Solution (B6)</w:t>
            </w:r>
          </w:p>
        </w:tc>
      </w:tr>
      <w:bookmarkEnd w:id="82"/>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Adaptive Mesh Refinement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Max Refinement Loops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Refinement Depth</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Information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Status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Done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MAPDL Elapsed Time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27.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MAPDL Memory Used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3.3965 GB</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MAPDL Result File Size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93.625 MB</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Post Processing</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Beam Section Results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bl>
    <w:p w:rsidR="009D7DD0" w:rsidRDefault="009D7DD0" w:rsidP="009D7DD0">
      <w:pPr>
        <w:pStyle w:val="Descripcin1"/>
      </w:pPr>
      <w:bookmarkStart w:id="83" w:name="220"/>
      <w:r>
        <w:t>TABLE 19</w:t>
      </w:r>
      <w:r>
        <w:br/>
        <w:t>Model (B4) &gt; Static Structural (B5) &gt; Solution (B6) &gt; Solution Information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69"/>
        <w:gridCol w:w="1879"/>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Solution Information</w:t>
            </w:r>
          </w:p>
        </w:tc>
      </w:tr>
      <w:bookmarkEnd w:id="83"/>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State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Solution Information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Solution Output</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Solver Output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Newton-Raphson Residuals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Identify Element Violations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Update Interval</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Points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w:t>
            </w:r>
          </w:p>
        </w:tc>
      </w:tr>
      <w:tr w:rsidR="009D7DD0" w:rsidTr="00974B00">
        <w:trPr>
          <w:jc w:val="center"/>
        </w:trPr>
        <w:tc>
          <w:tcPr>
            <w:tcW w:w="0" w:type="auto"/>
            <w:gridSpan w:val="2"/>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FE Connection Visibility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Activate Visibility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FE Connectors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Draw Connections Attached To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Nodes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Color</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Connection Type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Visible on Results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Line Thickness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Single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Lines</w:t>
            </w:r>
          </w:p>
        </w:tc>
      </w:tr>
    </w:tbl>
    <w:p w:rsidR="009D7DD0" w:rsidRDefault="009D7DD0" w:rsidP="009D7DD0">
      <w:pPr>
        <w:pStyle w:val="Descripcin1"/>
      </w:pPr>
      <w:r>
        <w:t>TABLE 20</w:t>
      </w:r>
      <w:r>
        <w:br/>
        <w:t>Model (B4) &gt; Static Structural (B5) &gt; Solution (B6) &gt; Results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817"/>
        <w:gridCol w:w="1510"/>
        <w:gridCol w:w="1817"/>
        <w:gridCol w:w="2224"/>
        <w:gridCol w:w="112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Object Name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Total Deformation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Equivalent Elastic Strain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Equivalent Stress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i/>
                <w:iCs/>
                <w:sz w:val="20"/>
                <w:szCs w:val="20"/>
              </w:rPr>
              <w:t>Strain Energy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State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Solved</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Scope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Scoping Method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Geometry Selection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Geometry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All Bodies</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Definition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Type</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Total Deformation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Equivalent Elastic Strain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Equivalent (von-Mises) Stress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Strain Energy</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Time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Last</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Calculate Time History</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Yes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Identifier</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Suppressed</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Results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Minimum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m/m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Pa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 J</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Maximum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2.3703 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4.9516e-005 m/m</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1.6678e+005 Pa</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3.675e-008 J</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Minimum Occurs On</w:t>
            </w:r>
          </w:p>
        </w:tc>
        <w:tc>
          <w:tcPr>
            <w:tcW w:w="0" w:type="auto"/>
            <w:gridSpan w:val="3"/>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26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17</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Maximum Occurs 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Part 14</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Information</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Time</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 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Load Step</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Substep</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Iteration Number</w:t>
            </w:r>
          </w:p>
        </w:tc>
        <w:tc>
          <w:tcPr>
            <w:tcW w:w="0" w:type="auto"/>
            <w:gridSpan w:val="4"/>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r>
      <w:tr w:rsidR="009D7DD0" w:rsidTr="00974B00">
        <w:trPr>
          <w:jc w:val="center"/>
        </w:trPr>
        <w:tc>
          <w:tcPr>
            <w:tcW w:w="0" w:type="auto"/>
            <w:gridSpan w:val="5"/>
            <w:tcBorders>
              <w:top w:val="outset" w:sz="6" w:space="0" w:color="7A99C0"/>
              <w:left w:val="outset" w:sz="6" w:space="0" w:color="7A99C0"/>
              <w:bottom w:val="outset" w:sz="6" w:space="0" w:color="7A99C0"/>
              <w:right w:val="outset" w:sz="6" w:space="0" w:color="7A99C0"/>
            </w:tcBorders>
            <w:shd w:val="clear" w:color="auto" w:fill="A5BAD5"/>
            <w:tcMar>
              <w:top w:w="10" w:type="dxa"/>
              <w:left w:w="50" w:type="dxa"/>
              <w:bottom w:w="10" w:type="dxa"/>
              <w:right w:w="50" w:type="dxa"/>
            </w:tcMar>
            <w:vAlign w:val="center"/>
            <w:hideMark/>
          </w:tcPr>
          <w:p w:rsidR="009D7DD0" w:rsidRDefault="009D7DD0" w:rsidP="00974B00">
            <w:pPr>
              <w:jc w:val="center"/>
              <w:rPr>
                <w:rFonts w:ascii="Arial" w:eastAsia="Times New Roman" w:hAnsi="Arial" w:cs="Arial"/>
                <w:b/>
                <w:bCs/>
                <w:sz w:val="20"/>
                <w:szCs w:val="20"/>
              </w:rPr>
            </w:pPr>
            <w:r>
              <w:rPr>
                <w:rFonts w:ascii="Arial" w:eastAsia="Times New Roman" w:hAnsi="Arial" w:cs="Arial"/>
                <w:b/>
                <w:bCs/>
                <w:sz w:val="20"/>
                <w:szCs w:val="20"/>
              </w:rPr>
              <w:t>Integration Point Results</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Display Option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Averaged</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Average Across Bodies</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c>
          <w:tcPr>
            <w:tcW w:w="0" w:type="auto"/>
            <w:gridSpan w:val="2"/>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No</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 </w:t>
            </w:r>
          </w:p>
        </w:tc>
      </w:tr>
    </w:tbl>
    <w:p w:rsidR="009D7DD0" w:rsidRDefault="009D7DD0" w:rsidP="009D7DD0">
      <w:pPr>
        <w:pStyle w:val="Descripcin1"/>
      </w:pPr>
      <w:r>
        <w:t>FIGURE 2</w:t>
      </w:r>
      <w:r>
        <w:br/>
        <w:t>Model (B4) &gt; Static Structural (B5) &gt; Solution (B6) &gt; Total Deformation</w:t>
      </w:r>
    </w:p>
    <w:p w:rsidR="009D7DD0" w:rsidRDefault="009D7DD0" w:rsidP="009D7DD0">
      <w:pPr>
        <w:pStyle w:val="figure"/>
      </w:pPr>
      <w:r>
        <w:rPr>
          <w:noProof/>
        </w:rPr>
        <w:drawing>
          <wp:inline distT="0" distB="0" distL="0" distR="0" wp14:anchorId="578EED7F" wp14:editId="213A1221">
            <wp:extent cx="5715000" cy="3810000"/>
            <wp:effectExtent l="0" t="0" r="0" b="0"/>
            <wp:docPr id="89" name="Imagen 89" descr="Mechanical_Report_Files/Figure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chanical_Report_Files/Figure0003.png"/>
                    <pic:cNvPicPr>
                      <a:picLocks noChangeAspect="1" noChangeArrowheads="1"/>
                    </pic:cNvPicPr>
                  </pic:nvPicPr>
                  <pic:blipFill>
                    <a:blip r:link="rId95">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Descripcin1"/>
      </w:pPr>
      <w:bookmarkStart w:id="84" w:name="234"/>
      <w:r>
        <w:t>TABLE 21</w:t>
      </w:r>
      <w:r>
        <w:br/>
        <w:t>Model (B4) &gt; Static Structural (B5) &gt; Solution (B6) &gt; Total Deformation</w:t>
      </w:r>
      <w:bookmarkEnd w:id="84"/>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245"/>
        <w:gridCol w:w="130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[m]</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2.3703</w:t>
            </w:r>
          </w:p>
        </w:tc>
      </w:tr>
    </w:tbl>
    <w:p w:rsidR="009D7DD0" w:rsidRDefault="009D7DD0" w:rsidP="009D7DD0">
      <w:pPr>
        <w:pStyle w:val="Descripcin1"/>
      </w:pPr>
      <w:bookmarkStart w:id="85" w:name="269"/>
      <w:r>
        <w:lastRenderedPageBreak/>
        <w:t>FIGURE 3</w:t>
      </w:r>
      <w:r>
        <w:br/>
        <w:t>Model (B4) &gt; Static Structural (B5) &gt; Solution (B6) &gt; Total Deformation &gt; Image</w:t>
      </w:r>
      <w:bookmarkEnd w:id="85"/>
    </w:p>
    <w:p w:rsidR="009D7DD0" w:rsidRDefault="009D7DD0" w:rsidP="009D7DD0">
      <w:pPr>
        <w:pStyle w:val="figure"/>
      </w:pPr>
      <w:r>
        <w:rPr>
          <w:noProof/>
        </w:rPr>
        <w:drawing>
          <wp:inline distT="0" distB="0" distL="0" distR="0" wp14:anchorId="4BD65288" wp14:editId="7828FD60">
            <wp:extent cx="4629150" cy="36385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9150" cy="3638550"/>
                    </a:xfrm>
                    <a:prstGeom prst="rect">
                      <a:avLst/>
                    </a:prstGeom>
                  </pic:spPr>
                </pic:pic>
              </a:graphicData>
            </a:graphic>
          </wp:inline>
        </w:drawing>
      </w:r>
    </w:p>
    <w:p w:rsidR="009D7DD0" w:rsidRDefault="009D7DD0" w:rsidP="009D7DD0">
      <w:pPr>
        <w:pStyle w:val="Descripcin1"/>
      </w:pPr>
      <w:r>
        <w:t>FIGURE 4</w:t>
      </w:r>
      <w:r>
        <w:br/>
        <w:t>Model (B4) &gt; Static Structural (B5) &gt; Solution (B6) &gt; Equivalent Elastic Strain</w:t>
      </w:r>
    </w:p>
    <w:p w:rsidR="009D7DD0" w:rsidRDefault="009D7DD0" w:rsidP="009D7DD0">
      <w:pPr>
        <w:pStyle w:val="figure"/>
      </w:pPr>
      <w:r>
        <w:rPr>
          <w:noProof/>
        </w:rPr>
        <w:drawing>
          <wp:inline distT="0" distB="0" distL="0" distR="0" wp14:anchorId="578D4123" wp14:editId="6108BFE4">
            <wp:extent cx="5400675" cy="3810000"/>
            <wp:effectExtent l="0" t="0" r="9525" b="0"/>
            <wp:docPr id="91" name="Imagen 91" descr="Mechanical_Report_Files/Figure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chanical_Report_Files/Figure0004.png"/>
                    <pic:cNvPicPr>
                      <a:picLocks noChangeAspect="1" noChangeArrowheads="1"/>
                    </pic:cNvPicPr>
                  </pic:nvPicPr>
                  <pic:blipFill>
                    <a:blip r:link="rId97">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rsidR="009D7DD0" w:rsidRDefault="009D7DD0" w:rsidP="009D7DD0">
      <w:pPr>
        <w:pStyle w:val="Descripcin1"/>
      </w:pPr>
      <w:bookmarkStart w:id="86" w:name="235"/>
      <w:r>
        <w:t>TABLE 22</w:t>
      </w:r>
      <w:r>
        <w:br/>
        <w:t>Model (B4) &gt; Static Structural (B5) &gt; Solution (B6) &gt; Equivalent Elastic Strain</w:t>
      </w:r>
      <w:bookmarkEnd w:id="86"/>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467"/>
        <w:gridCol w:w="1523"/>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lastRenderedPageBreak/>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[m/m]</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[m/m]</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4.9516e-005</w:t>
            </w:r>
          </w:p>
        </w:tc>
      </w:tr>
    </w:tbl>
    <w:p w:rsidR="009D7DD0" w:rsidRDefault="009D7DD0" w:rsidP="009D7DD0">
      <w:pPr>
        <w:pStyle w:val="Descripcin1"/>
      </w:pPr>
      <w:bookmarkStart w:id="87" w:name="270"/>
      <w:r>
        <w:t>FIGURE 5</w:t>
      </w:r>
      <w:r>
        <w:br/>
        <w:t>Model (B4) &gt; Static Structural (B5) &gt; Solution (B6) &gt; Equivalent Elastic Strain &gt; Image</w:t>
      </w:r>
      <w:bookmarkEnd w:id="87"/>
    </w:p>
    <w:p w:rsidR="009D7DD0" w:rsidRDefault="009D7DD0" w:rsidP="009D7DD0">
      <w:pPr>
        <w:pStyle w:val="figure"/>
      </w:pPr>
      <w:r>
        <w:rPr>
          <w:noProof/>
        </w:rPr>
        <w:drawing>
          <wp:inline distT="0" distB="0" distL="0" distR="0" wp14:anchorId="27B6886A" wp14:editId="209C0448">
            <wp:extent cx="4981575" cy="37909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81575" cy="3790950"/>
                    </a:xfrm>
                    <a:prstGeom prst="rect">
                      <a:avLst/>
                    </a:prstGeom>
                  </pic:spPr>
                </pic:pic>
              </a:graphicData>
            </a:graphic>
          </wp:inline>
        </w:drawing>
      </w:r>
    </w:p>
    <w:p w:rsidR="009D7DD0" w:rsidRDefault="009D7DD0" w:rsidP="009D7DD0">
      <w:pPr>
        <w:pStyle w:val="Descripcin1"/>
      </w:pPr>
      <w:r>
        <w:t>FIGURE 6</w:t>
      </w:r>
      <w:r>
        <w:br/>
        <w:t>Model (B4) &gt; Static Structural (B5) &gt; Solution (B6) &gt; Equivalent Stress</w:t>
      </w:r>
    </w:p>
    <w:p w:rsidR="009D7DD0" w:rsidRDefault="009D7DD0" w:rsidP="009D7DD0">
      <w:pPr>
        <w:pStyle w:val="figure"/>
      </w:pPr>
      <w:r>
        <w:rPr>
          <w:noProof/>
        </w:rPr>
        <w:lastRenderedPageBreak/>
        <w:drawing>
          <wp:inline distT="0" distB="0" distL="0" distR="0" wp14:anchorId="1C5CF35C" wp14:editId="34F0C28D">
            <wp:extent cx="5715000" cy="3810000"/>
            <wp:effectExtent l="0" t="0" r="0" b="0"/>
            <wp:docPr id="93" name="Imagen 93" descr="Mechanical_Report_Files/Figure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chanical_Report_Files/Figure0005.png"/>
                    <pic:cNvPicPr>
                      <a:picLocks noChangeAspect="1" noChangeArrowheads="1"/>
                    </pic:cNvPicPr>
                  </pic:nvPicPr>
                  <pic:blipFill>
                    <a:blip r:link="rId9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Descripcin1"/>
      </w:pPr>
      <w:bookmarkStart w:id="88" w:name="236"/>
      <w:r>
        <w:t>TABLE 23</w:t>
      </w:r>
      <w:r>
        <w:br/>
        <w:t>Model (B4) &gt; Static Structural (B5) &gt; Solution (B6) &gt; Equivalent Stress</w:t>
      </w:r>
      <w:bookmarkEnd w:id="88"/>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323"/>
        <w:gridCol w:w="1379"/>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1.6678e+005</w:t>
            </w:r>
          </w:p>
        </w:tc>
      </w:tr>
    </w:tbl>
    <w:p w:rsidR="009D7DD0" w:rsidRDefault="009D7DD0" w:rsidP="009D7DD0">
      <w:pPr>
        <w:pStyle w:val="Descripcin1"/>
      </w:pPr>
      <w:bookmarkStart w:id="89" w:name="271"/>
      <w:r>
        <w:t>FIGURE 7</w:t>
      </w:r>
      <w:r>
        <w:br/>
        <w:t>Model (B4) &gt; Static Structural (B5) &gt; Solution (B6) &gt; Equivalent Stress &gt; Image</w:t>
      </w:r>
      <w:bookmarkEnd w:id="89"/>
    </w:p>
    <w:p w:rsidR="009D7DD0" w:rsidRDefault="009D7DD0" w:rsidP="009D7DD0">
      <w:pPr>
        <w:pStyle w:val="figure"/>
      </w:pPr>
      <w:r>
        <w:rPr>
          <w:noProof/>
        </w:rPr>
        <w:drawing>
          <wp:inline distT="0" distB="0" distL="0" distR="0" wp14:anchorId="1364628F" wp14:editId="0D25B86E">
            <wp:extent cx="5095875" cy="22574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95875" cy="2257425"/>
                    </a:xfrm>
                    <a:prstGeom prst="rect">
                      <a:avLst/>
                    </a:prstGeom>
                  </pic:spPr>
                </pic:pic>
              </a:graphicData>
            </a:graphic>
          </wp:inline>
        </w:drawing>
      </w:r>
    </w:p>
    <w:p w:rsidR="009D7DD0" w:rsidRDefault="009D7DD0" w:rsidP="009D7DD0">
      <w:pPr>
        <w:pStyle w:val="Descripcin1"/>
      </w:pPr>
      <w:r>
        <w:t>FIGURE 8</w:t>
      </w:r>
      <w:r>
        <w:br/>
        <w:t>Model (B4) &gt; Static Structural (B5) &gt; Solution (B6) &gt; Strain Energy</w:t>
      </w:r>
    </w:p>
    <w:p w:rsidR="009D7DD0" w:rsidRDefault="009D7DD0" w:rsidP="009D7DD0">
      <w:pPr>
        <w:pStyle w:val="figure"/>
      </w:pPr>
      <w:r>
        <w:rPr>
          <w:noProof/>
        </w:rPr>
        <w:lastRenderedPageBreak/>
        <w:drawing>
          <wp:inline distT="0" distB="0" distL="0" distR="0" wp14:anchorId="7B211B70" wp14:editId="4026A2D4">
            <wp:extent cx="5715000" cy="3810000"/>
            <wp:effectExtent l="0" t="0" r="0" b="0"/>
            <wp:docPr id="95" name="Imagen 95" descr="Mechanical_Report_Files/Figure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chanical_Report_Files/Figure0006.png"/>
                    <pic:cNvPicPr>
                      <a:picLocks noChangeAspect="1" noChangeArrowheads="1"/>
                    </pic:cNvPicPr>
                  </pic:nvPicPr>
                  <pic:blipFill>
                    <a:blip r:link="rId101">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9D7DD0" w:rsidRDefault="009D7DD0" w:rsidP="009D7DD0">
      <w:pPr>
        <w:pStyle w:val="Descripcin1"/>
      </w:pPr>
      <w:bookmarkStart w:id="90" w:name="237"/>
      <w:r>
        <w:t>TABLE 24</w:t>
      </w:r>
      <w:r>
        <w:br/>
        <w:t>Model (B4) &gt; Static Structural (B5) &gt; Solution (B6) &gt; Strain Energy</w:t>
      </w:r>
      <w:bookmarkEnd w:id="90"/>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812"/>
        <w:gridCol w:w="1178"/>
        <w:gridCol w:w="1234"/>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Time [s]</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Minimum [J]</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Maximum [J]</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3.675e-008</w:t>
            </w:r>
          </w:p>
        </w:tc>
      </w:tr>
    </w:tbl>
    <w:p w:rsidR="009D7DD0" w:rsidRDefault="009D7DD0" w:rsidP="009D7DD0">
      <w:pPr>
        <w:pStyle w:val="Descripcin1"/>
      </w:pPr>
      <w:bookmarkStart w:id="91" w:name="272"/>
      <w:r>
        <w:t>FIGURE 9</w:t>
      </w:r>
      <w:r>
        <w:br/>
        <w:t>Model (B4) &gt; Static Structural (B5) &gt; Solution (B6) &gt; Strain Energy &gt; Image</w:t>
      </w:r>
      <w:bookmarkEnd w:id="91"/>
    </w:p>
    <w:p w:rsidR="009D7DD0" w:rsidRDefault="009D7DD0" w:rsidP="009D7DD0">
      <w:pPr>
        <w:pStyle w:val="figure"/>
      </w:pPr>
    </w:p>
    <w:p w:rsidR="009D7DD0" w:rsidRDefault="009D7DD0" w:rsidP="009D7DD0">
      <w:pPr>
        <w:pStyle w:val="Ttulo2"/>
        <w:rPr>
          <w:rFonts w:eastAsia="Times New Roman"/>
        </w:rPr>
      </w:pPr>
      <w:bookmarkStart w:id="92" w:name="Materials"/>
      <w:r>
        <w:rPr>
          <w:rFonts w:eastAsia="Times New Roman"/>
        </w:rPr>
        <w:t>Material Data</w:t>
      </w:r>
      <w:bookmarkEnd w:id="92"/>
      <w:r>
        <w:rPr>
          <w:rFonts w:eastAsia="Times New Roman"/>
        </w:rPr>
        <w:t xml:space="preserve"> </w:t>
      </w:r>
    </w:p>
    <w:p w:rsidR="009D7DD0" w:rsidRDefault="009D7DD0" w:rsidP="009D7DD0">
      <w:pPr>
        <w:pStyle w:val="Ttulo3"/>
        <w:rPr>
          <w:rFonts w:eastAsia="Times New Roman"/>
        </w:rPr>
      </w:pPr>
      <w:bookmarkStart w:id="93" w:name="EngineeringData1"/>
      <w:r>
        <w:rPr>
          <w:rFonts w:eastAsia="Times New Roman"/>
        </w:rPr>
        <w:t>Polyethylene</w:t>
      </w:r>
      <w:bookmarkEnd w:id="93"/>
    </w:p>
    <w:p w:rsidR="009D7DD0" w:rsidRDefault="009D7DD0" w:rsidP="009D7DD0">
      <w:pPr>
        <w:pStyle w:val="Descripcin1"/>
      </w:pPr>
      <w:r>
        <w:t>TABLE 26</w:t>
      </w:r>
      <w:r>
        <w:br/>
        <w:t xml:space="preserve">Polyethylene &gt; Appearance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67"/>
        <w:gridCol w:w="656"/>
        <w:gridCol w:w="50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Red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Green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Blue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154</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176</w:t>
            </w:r>
          </w:p>
        </w:tc>
      </w:tr>
    </w:tbl>
    <w:p w:rsidR="009D7DD0" w:rsidRDefault="009D7DD0" w:rsidP="009D7DD0">
      <w:pPr>
        <w:pStyle w:val="Descripcin1"/>
      </w:pPr>
      <w:r>
        <w:t>TABLE 27</w:t>
      </w:r>
      <w:r>
        <w:br/>
        <w:t xml:space="preserve">Polyethylene &gt; Compressive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3168"/>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Compressive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bl>
    <w:p w:rsidR="009D7DD0" w:rsidRDefault="009D7DD0" w:rsidP="009D7DD0">
      <w:pPr>
        <w:pStyle w:val="Descripcin1"/>
      </w:pPr>
      <w:r>
        <w:t>TABLE 28</w:t>
      </w:r>
      <w:r>
        <w:br/>
        <w:t xml:space="preserve">Polyethylene &gt; Compressive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Compressive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lastRenderedPageBreak/>
              <w:t>0</w:t>
            </w:r>
          </w:p>
        </w:tc>
      </w:tr>
    </w:tbl>
    <w:p w:rsidR="009D7DD0" w:rsidRDefault="009D7DD0" w:rsidP="009D7DD0">
      <w:pPr>
        <w:pStyle w:val="Descripcin1"/>
      </w:pPr>
      <w:r>
        <w:t>TABLE 29</w:t>
      </w:r>
      <w:r>
        <w:br/>
        <w:t xml:space="preserve">Polyethylene &gt; Tensile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3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2.5e+007</w:t>
            </w:r>
          </w:p>
        </w:tc>
      </w:tr>
    </w:tbl>
    <w:p w:rsidR="009D7DD0" w:rsidRDefault="009D7DD0" w:rsidP="009D7DD0">
      <w:pPr>
        <w:pStyle w:val="Descripcin1"/>
      </w:pPr>
      <w:r>
        <w:t>TABLE 30</w:t>
      </w:r>
      <w:r>
        <w:br/>
        <w:t xml:space="preserve">Polyethylene &gt; Tensile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6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3.3e+007</w:t>
            </w:r>
          </w:p>
        </w:tc>
      </w:tr>
    </w:tbl>
    <w:p w:rsidR="009D7DD0" w:rsidRDefault="009D7DD0" w:rsidP="009D7DD0">
      <w:pPr>
        <w:pStyle w:val="Descripcin1"/>
      </w:pPr>
      <w:r>
        <w:t>TABLE 31</w:t>
      </w:r>
      <w:r>
        <w:br/>
        <w:t>Polyethylene &gt; Isotropic Secant Coefficient of Thermal Expansion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2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Zero-Thermal-Strain Reference Temperature 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w:t>
            </w:r>
          </w:p>
        </w:tc>
      </w:tr>
    </w:tbl>
    <w:p w:rsidR="009D7DD0" w:rsidRDefault="009D7DD0" w:rsidP="009D7DD0">
      <w:pPr>
        <w:pStyle w:val="Descripcin1"/>
      </w:pPr>
      <w:r>
        <w:t>TABLE 32</w:t>
      </w:r>
      <w:r>
        <w:br/>
        <w:t xml:space="preserve">Polyethylene &gt; Isotropic Elasticity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45"/>
        <w:gridCol w:w="1929"/>
        <w:gridCol w:w="1473"/>
        <w:gridCol w:w="1601"/>
        <w:gridCol w:w="17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Temperature C</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Young's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Poisson's Ratio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Bulk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Shear Modulus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0.42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2.2917e+009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3.8732e+008</w:t>
            </w:r>
          </w:p>
        </w:tc>
      </w:tr>
    </w:tbl>
    <w:p w:rsidR="009D7DD0" w:rsidRDefault="009D7DD0" w:rsidP="009D7DD0">
      <w:pPr>
        <w:pStyle w:val="Ttulo3"/>
        <w:rPr>
          <w:rFonts w:ascii="Arial" w:eastAsia="Times New Roman" w:hAnsi="Arial" w:cs="Arial"/>
          <w:sz w:val="27"/>
          <w:szCs w:val="27"/>
        </w:rPr>
      </w:pPr>
      <w:bookmarkStart w:id="94" w:name="EngineeringData2"/>
      <w:r>
        <w:rPr>
          <w:rFonts w:eastAsia="Times New Roman"/>
        </w:rPr>
        <w:t>Structural Steel</w:t>
      </w:r>
      <w:bookmarkEnd w:id="94"/>
    </w:p>
    <w:p w:rsidR="009D7DD0" w:rsidRDefault="009D7DD0" w:rsidP="009D7DD0">
      <w:pPr>
        <w:pStyle w:val="Descripcin1"/>
      </w:pPr>
      <w:r>
        <w:t>TABLE 33</w:t>
      </w:r>
      <w:r>
        <w:br/>
        <w:t>Structural Steel &gt; Constants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536"/>
        <w:gridCol w:w="170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Density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7850 kg m^-3</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Isotropic Secant Coefficient of Thermal Expansion</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1.2e-005 C^-1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Specific Heat </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434 J kg^-1 C^-1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Isotropic Thermal Conductivity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60.5 W m^-1 C^-1</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Isotropic Resistivity</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1.7e-007 ohm m</w:t>
            </w:r>
          </w:p>
        </w:tc>
      </w:tr>
    </w:tbl>
    <w:p w:rsidR="009D7DD0" w:rsidRDefault="009D7DD0" w:rsidP="009D7DD0">
      <w:pPr>
        <w:pStyle w:val="Descripcin1"/>
      </w:pPr>
      <w:r>
        <w:t>TABLE 34</w:t>
      </w:r>
      <w:r>
        <w:br/>
        <w:t xml:space="preserve">Structural Steel &gt; Appearance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67"/>
        <w:gridCol w:w="656"/>
        <w:gridCol w:w="501"/>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Red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Green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Blue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132</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179</w:t>
            </w:r>
          </w:p>
        </w:tc>
      </w:tr>
    </w:tbl>
    <w:p w:rsidR="009D7DD0" w:rsidRDefault="009D7DD0" w:rsidP="009D7DD0">
      <w:pPr>
        <w:pStyle w:val="Descripcin1"/>
      </w:pPr>
      <w:r>
        <w:t>TABLE 35</w:t>
      </w:r>
      <w:r>
        <w:br/>
        <w:t xml:space="preserve">Structural Steel &gt; Compressive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3168"/>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Compressive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bl>
    <w:p w:rsidR="009D7DD0" w:rsidRDefault="009D7DD0" w:rsidP="009D7DD0">
      <w:pPr>
        <w:pStyle w:val="Descripcin1"/>
      </w:pPr>
      <w:r>
        <w:t>TABLE 36</w:t>
      </w:r>
      <w:r>
        <w:br/>
        <w:t xml:space="preserve">Structural Steel &gt; Compressive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8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lastRenderedPageBreak/>
              <w:t>Compressive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2.5e+008</w:t>
            </w:r>
          </w:p>
        </w:tc>
      </w:tr>
    </w:tbl>
    <w:p w:rsidR="009D7DD0" w:rsidRDefault="009D7DD0" w:rsidP="009D7DD0">
      <w:pPr>
        <w:pStyle w:val="Descripcin1"/>
      </w:pPr>
      <w:r>
        <w:t>TABLE 37</w:t>
      </w:r>
      <w:r>
        <w:br/>
        <w:t xml:space="preserve">Structural Steel &gt; Tensile Yield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357"/>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Yield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2.5e+008</w:t>
            </w:r>
          </w:p>
        </w:tc>
      </w:tr>
    </w:tbl>
    <w:p w:rsidR="009D7DD0" w:rsidRDefault="009D7DD0" w:rsidP="009D7DD0">
      <w:pPr>
        <w:pStyle w:val="Descripcin1"/>
      </w:pPr>
      <w:r>
        <w:t>TABLE 38</w:t>
      </w:r>
      <w:r>
        <w:br/>
        <w:t xml:space="preserve">Structural Steel &gt; Tensile Ultimate Strength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26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Tensile Ultimate Strength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4.6e+008</w:t>
            </w:r>
          </w:p>
        </w:tc>
      </w:tr>
    </w:tbl>
    <w:p w:rsidR="009D7DD0" w:rsidRDefault="009D7DD0" w:rsidP="009D7DD0">
      <w:pPr>
        <w:pStyle w:val="Descripcin1"/>
      </w:pPr>
      <w:r>
        <w:t>TABLE 39</w:t>
      </w:r>
      <w:r>
        <w:br/>
        <w:t>Structural Steel &gt; Isotropic Secant Coefficient of Thermal Expansion</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4280"/>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Zero-Thermal-Strain Reference Temperature C</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22</w:t>
            </w:r>
          </w:p>
        </w:tc>
      </w:tr>
    </w:tbl>
    <w:p w:rsidR="009D7DD0" w:rsidRDefault="009D7DD0" w:rsidP="009D7DD0">
      <w:pPr>
        <w:pStyle w:val="Descripcin1"/>
      </w:pPr>
      <w:r>
        <w:t>TABLE 40</w:t>
      </w:r>
      <w:r>
        <w:br/>
        <w:t>Structural Steel &gt; Alternating Stress Mean Stress</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979"/>
        <w:gridCol w:w="829"/>
        <w:gridCol w:w="1523"/>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Alternating Stress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Cycles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Mean Stress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3.999e+009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2.827e+009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1.896e+009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50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1.413e+009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1.069e+009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4.41e+008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2.62e+008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10000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2.14e+008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20000</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1.38e+008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1.e+005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1.14e+008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2.e+005</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8.62e+007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1.e+006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w:t>
            </w:r>
          </w:p>
        </w:tc>
      </w:tr>
    </w:tbl>
    <w:p w:rsidR="009D7DD0" w:rsidRDefault="009D7DD0" w:rsidP="009D7DD0">
      <w:pPr>
        <w:pStyle w:val="Descripcin1"/>
      </w:pPr>
      <w:r>
        <w:t>TABLE 41</w:t>
      </w:r>
      <w:r>
        <w:br/>
        <w:t xml:space="preserve">Structural Steel &gt; Strain-Life Parameters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21"/>
        <w:gridCol w:w="1220"/>
        <w:gridCol w:w="1301"/>
        <w:gridCol w:w="1202"/>
        <w:gridCol w:w="1621"/>
        <w:gridCol w:w="1723"/>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Strength Coefficient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Strength Exponent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Ductility Coefficient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Ductility Exponent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Cyclic Strength Coefficient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Cyclic Strain Hardening Exponent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9.2e+008</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-0.106</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0.213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-0.47</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1.e+009</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0.2</w:t>
            </w:r>
          </w:p>
        </w:tc>
      </w:tr>
    </w:tbl>
    <w:p w:rsidR="009D7DD0" w:rsidRDefault="009D7DD0" w:rsidP="009D7DD0">
      <w:pPr>
        <w:pStyle w:val="Descripcin1"/>
      </w:pPr>
      <w:r>
        <w:lastRenderedPageBreak/>
        <w:t>TABLE 42</w:t>
      </w:r>
      <w:r>
        <w:br/>
        <w:t xml:space="preserve">Structural Steel &gt; Isotropic Elasticity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445"/>
        <w:gridCol w:w="1929"/>
        <w:gridCol w:w="1473"/>
        <w:gridCol w:w="1601"/>
        <w:gridCol w:w="1746"/>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Temperature C</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Young's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Poisson's Ratio </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Bulk Modulus Pa</w:t>
            </w:r>
          </w:p>
        </w:tc>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Shear Modulus Pa</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2.e+011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0.3</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1.6667e+011</w:t>
            </w:r>
          </w:p>
        </w:tc>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7.6923e+010</w:t>
            </w:r>
          </w:p>
        </w:tc>
      </w:tr>
    </w:tbl>
    <w:p w:rsidR="009D7DD0" w:rsidRDefault="009D7DD0" w:rsidP="009D7DD0">
      <w:pPr>
        <w:pStyle w:val="Descripcin1"/>
      </w:pPr>
      <w:r>
        <w:t>TABLE 43</w:t>
      </w:r>
      <w:r>
        <w:br/>
        <w:t xml:space="preserve">Structural Steel &gt; Isotropic Relative Permeability </w:t>
      </w:r>
    </w:p>
    <w:tbl>
      <w:tblPr>
        <w:tblW w:w="0" w:type="auto"/>
        <w:jc w:val="center"/>
        <w:tblBorders>
          <w:top w:val="single" w:sz="6" w:space="0" w:color="7A99C0"/>
          <w:left w:val="single" w:sz="6" w:space="0" w:color="7A99C0"/>
          <w:bottom w:val="single" w:sz="6" w:space="0" w:color="7A99C0"/>
          <w:right w:val="single" w:sz="6" w:space="0" w:color="7A99C0"/>
        </w:tblBorders>
        <w:tblCellMar>
          <w:left w:w="0" w:type="dxa"/>
          <w:right w:w="0" w:type="dxa"/>
        </w:tblCellMar>
        <w:tblLook w:val="04A0" w:firstRow="1" w:lastRow="0" w:firstColumn="1" w:lastColumn="0" w:noHBand="0" w:noVBand="1"/>
      </w:tblPr>
      <w:tblGrid>
        <w:gridCol w:w="1979"/>
      </w:tblGrid>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shd w:val="clear" w:color="auto" w:fill="D1DCEA"/>
            <w:tcMar>
              <w:top w:w="10" w:type="dxa"/>
              <w:left w:w="50" w:type="dxa"/>
              <w:bottom w:w="10" w:type="dxa"/>
              <w:right w:w="50" w:type="dxa"/>
            </w:tcMar>
            <w:vAlign w:val="center"/>
            <w:hideMark/>
          </w:tcPr>
          <w:p w:rsidR="009D7DD0" w:rsidRDefault="009D7DD0" w:rsidP="00974B00">
            <w:pPr>
              <w:jc w:val="right"/>
              <w:rPr>
                <w:rFonts w:ascii="Arial" w:eastAsia="Times New Roman" w:hAnsi="Arial" w:cs="Arial"/>
                <w:sz w:val="20"/>
                <w:szCs w:val="20"/>
              </w:rPr>
            </w:pPr>
            <w:r>
              <w:rPr>
                <w:rFonts w:ascii="Arial" w:eastAsia="Times New Roman" w:hAnsi="Arial" w:cs="Arial"/>
                <w:sz w:val="20"/>
                <w:szCs w:val="20"/>
              </w:rPr>
              <w:t xml:space="preserve">Relative Permeability </w:t>
            </w:r>
          </w:p>
        </w:tc>
      </w:tr>
      <w:tr w:rsidR="009D7DD0" w:rsidTr="00974B00">
        <w:trPr>
          <w:jc w:val="center"/>
        </w:trPr>
        <w:tc>
          <w:tcPr>
            <w:tcW w:w="0" w:type="auto"/>
            <w:tcBorders>
              <w:top w:val="outset" w:sz="6" w:space="0" w:color="7A99C0"/>
              <w:left w:val="outset" w:sz="6" w:space="0" w:color="7A99C0"/>
              <w:bottom w:val="outset" w:sz="6" w:space="0" w:color="7A99C0"/>
              <w:right w:val="outset" w:sz="6" w:space="0" w:color="7A99C0"/>
            </w:tcBorders>
            <w:tcMar>
              <w:top w:w="10" w:type="dxa"/>
              <w:left w:w="50" w:type="dxa"/>
              <w:bottom w:w="10" w:type="dxa"/>
              <w:right w:w="50" w:type="dxa"/>
            </w:tcMar>
            <w:vAlign w:val="center"/>
            <w:hideMark/>
          </w:tcPr>
          <w:p w:rsidR="009D7DD0" w:rsidRDefault="009D7DD0" w:rsidP="00974B00">
            <w:pPr>
              <w:jc w:val="center"/>
              <w:rPr>
                <w:rFonts w:ascii="Arial" w:eastAsia="Times New Roman" w:hAnsi="Arial" w:cs="Arial"/>
                <w:sz w:val="20"/>
                <w:szCs w:val="20"/>
              </w:rPr>
            </w:pPr>
            <w:r>
              <w:rPr>
                <w:rFonts w:ascii="Arial" w:eastAsia="Times New Roman" w:hAnsi="Arial" w:cs="Arial"/>
                <w:sz w:val="20"/>
                <w:szCs w:val="20"/>
              </w:rPr>
              <w:t>10000</w:t>
            </w:r>
          </w:p>
        </w:tc>
      </w:tr>
    </w:tbl>
    <w:p w:rsidR="006240D5" w:rsidRDefault="00B02799" w:rsidP="00E71CE3">
      <w:pPr>
        <w:spacing w:line="259" w:lineRule="auto"/>
        <w:jc w:val="cente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6240D5" w:rsidRDefault="006240D5" w:rsidP="006240D5">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jc w:val="cente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Pr="006240D5" w:rsidRDefault="006240D5" w:rsidP="006240D5">
      <w:pPr>
        <w:rPr>
          <w:rFonts w:ascii="Arial" w:hAnsi="Arial" w:cs="Arial"/>
          <w:sz w:val="24"/>
          <w:szCs w:val="24"/>
        </w:rPr>
      </w:pPr>
    </w:p>
    <w:p w:rsidR="006240D5" w:rsidRDefault="006240D5" w:rsidP="006240D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rPr>
          <w:rFonts w:ascii="Arial" w:hAnsi="Arial" w:cs="Arial"/>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240D5" w:rsidRDefault="006240D5" w:rsidP="006240D5">
      <w:pPr>
        <w:tabs>
          <w:tab w:val="left" w:pos="4980"/>
        </w:tabs>
        <w:rPr>
          <w:rFonts w:ascii="Arial" w:hAnsi="Arial" w:cs="Arial"/>
          <w:sz w:val="24"/>
          <w:szCs w:val="24"/>
        </w:rPr>
      </w:pPr>
      <w:r>
        <w:rPr>
          <w:rFonts w:ascii="Arial" w:hAnsi="Arial" w:cs="Arial"/>
          <w:sz w:val="24"/>
          <w:szCs w:val="24"/>
        </w:rPr>
        <w:tab/>
      </w:r>
    </w:p>
    <w:p w:rsidR="006240D5" w:rsidRDefault="006240D5" w:rsidP="006240D5">
      <w:pPr>
        <w:tabs>
          <w:tab w:val="left" w:pos="4980"/>
        </w:tabs>
        <w:rPr>
          <w:rFonts w:ascii="Arial" w:hAnsi="Arial" w:cs="Arial"/>
          <w:sz w:val="24"/>
          <w:szCs w:val="24"/>
        </w:rPr>
      </w:pPr>
    </w:p>
    <w:p w:rsidR="006240D5" w:rsidRDefault="006240D5" w:rsidP="006240D5">
      <w:pPr>
        <w:tabs>
          <w:tab w:val="left" w:pos="4980"/>
        </w:tabs>
        <w:rPr>
          <w:rFonts w:ascii="Arial" w:hAnsi="Arial" w:cs="Arial"/>
          <w:sz w:val="24"/>
          <w:szCs w:val="24"/>
        </w:rPr>
      </w:pPr>
    </w:p>
    <w:p w:rsidR="006240D5" w:rsidRPr="006240D5" w:rsidRDefault="006240D5" w:rsidP="006240D5">
      <w:pPr>
        <w:tabs>
          <w:tab w:val="left" w:pos="4980"/>
        </w:tabs>
        <w:rPr>
          <w:rFonts w:ascii="Arial" w:hAnsi="Arial" w:cs="Arial"/>
          <w:sz w:val="24"/>
          <w:szCs w:val="24"/>
        </w:rPr>
      </w:pPr>
    </w:p>
    <w:sectPr w:rsidR="006240D5" w:rsidRPr="006240D5" w:rsidSect="00266D50">
      <w:footerReference w:type="default" r:id="rId102"/>
      <w:pgSz w:w="11906" w:h="16838" w:code="9"/>
      <w:pgMar w:top="1417" w:right="1701" w:bottom="1417" w:left="1701" w:header="720" w:footer="720" w:gutter="0"/>
      <w:pgBorders w:display="notFirstPage">
        <w:top w:val="single" w:sz="4" w:space="1" w:color="000000" w:themeColor="text1"/>
        <w:left w:val="single" w:sz="4" w:space="4" w:color="000000" w:themeColor="text1"/>
        <w:bottom w:val="single" w:sz="4" w:space="1" w:color="000000" w:themeColor="text1"/>
        <w:right w:val="single" w:sz="4" w:space="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7699" w:rsidRDefault="00BE7699" w:rsidP="008C528C">
      <w:pPr>
        <w:spacing w:after="0"/>
      </w:pPr>
      <w:r>
        <w:separator/>
      </w:r>
    </w:p>
  </w:endnote>
  <w:endnote w:type="continuationSeparator" w:id="0">
    <w:p w:rsidR="00BE7699" w:rsidRDefault="00BE7699" w:rsidP="008C52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9986342"/>
      <w:docPartObj>
        <w:docPartGallery w:val="Page Numbers (Bottom of Page)"/>
        <w:docPartUnique/>
      </w:docPartObj>
    </w:sdtPr>
    <w:sdtContent>
      <w:p w:rsidR="00B11463" w:rsidRDefault="00B11463">
        <w:pPr>
          <w:pStyle w:val="Piedepgina"/>
          <w:jc w:val="right"/>
        </w:pPr>
        <w:r>
          <w:fldChar w:fldCharType="begin"/>
        </w:r>
        <w:r>
          <w:instrText>PAGE   \* MERGEFORMAT</w:instrText>
        </w:r>
        <w:r>
          <w:fldChar w:fldCharType="separate"/>
        </w:r>
        <w:r w:rsidR="00E52ADE">
          <w:rPr>
            <w:noProof/>
          </w:rPr>
          <w:t>44</w:t>
        </w:r>
        <w:r>
          <w:fldChar w:fldCharType="end"/>
        </w:r>
      </w:p>
    </w:sdtContent>
  </w:sdt>
  <w:p w:rsidR="00B11463" w:rsidRDefault="00B1146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7699" w:rsidRDefault="00BE7699" w:rsidP="008C528C">
      <w:pPr>
        <w:spacing w:after="0"/>
      </w:pPr>
      <w:r>
        <w:separator/>
      </w:r>
    </w:p>
  </w:footnote>
  <w:footnote w:type="continuationSeparator" w:id="0">
    <w:p w:rsidR="00BE7699" w:rsidRDefault="00BE7699" w:rsidP="008C528C">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301A5"/>
    <w:multiLevelType w:val="hybridMultilevel"/>
    <w:tmpl w:val="687CE47A"/>
    <w:lvl w:ilvl="0" w:tplc="A4E0ABC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F040B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ED00BF6">
      <w:start w:val="1"/>
      <w:numFmt w:val="bullet"/>
      <w:lvlText w:val=""/>
      <w:lvlJc w:val="left"/>
      <w:pPr>
        <w:ind w:left="214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CEEA0A0">
      <w:start w:val="1"/>
      <w:numFmt w:val="bullet"/>
      <w:lvlText w:val="•"/>
      <w:lvlJc w:val="left"/>
      <w:pPr>
        <w:ind w:left="316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AA4D91E">
      <w:start w:val="1"/>
      <w:numFmt w:val="bullet"/>
      <w:lvlText w:val="o"/>
      <w:lvlJc w:val="left"/>
      <w:pPr>
        <w:ind w:left="388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AA6074A">
      <w:start w:val="1"/>
      <w:numFmt w:val="bullet"/>
      <w:lvlText w:val="▪"/>
      <w:lvlJc w:val="left"/>
      <w:pPr>
        <w:ind w:left="460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4A634A2">
      <w:start w:val="1"/>
      <w:numFmt w:val="bullet"/>
      <w:lvlText w:val="•"/>
      <w:lvlJc w:val="left"/>
      <w:pPr>
        <w:ind w:left="532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F34FEC0">
      <w:start w:val="1"/>
      <w:numFmt w:val="bullet"/>
      <w:lvlText w:val="o"/>
      <w:lvlJc w:val="left"/>
      <w:pPr>
        <w:ind w:left="604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CBA8A1E">
      <w:start w:val="1"/>
      <w:numFmt w:val="bullet"/>
      <w:lvlText w:val="▪"/>
      <w:lvlJc w:val="left"/>
      <w:pPr>
        <w:ind w:left="6768"/>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B531EAD"/>
    <w:multiLevelType w:val="multilevel"/>
    <w:tmpl w:val="31B8B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711F88"/>
    <w:multiLevelType w:val="multilevel"/>
    <w:tmpl w:val="D884D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8B7520"/>
    <w:multiLevelType w:val="hybridMultilevel"/>
    <w:tmpl w:val="548CFB90"/>
    <w:lvl w:ilvl="0" w:tplc="653A011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032A7D6">
      <w:start w:val="1"/>
      <w:numFmt w:val="bullet"/>
      <w:lvlText w:val="o"/>
      <w:lvlJc w:val="left"/>
      <w:pPr>
        <w:ind w:left="13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A3E6EE6">
      <w:start w:val="1"/>
      <w:numFmt w:val="bullet"/>
      <w:lvlRestart w:val="0"/>
      <w:lvlText w:val=""/>
      <w:lvlJc w:val="left"/>
      <w:pPr>
        <w:ind w:left="178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D22396E">
      <w:start w:val="1"/>
      <w:numFmt w:val="bullet"/>
      <w:lvlText w:val="•"/>
      <w:lvlJc w:val="left"/>
      <w:pPr>
        <w:ind w:left="31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974C8F4">
      <w:start w:val="1"/>
      <w:numFmt w:val="bullet"/>
      <w:lvlText w:val="o"/>
      <w:lvlJc w:val="left"/>
      <w:pPr>
        <w:ind w:left="38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3DAAA78">
      <w:start w:val="1"/>
      <w:numFmt w:val="bullet"/>
      <w:lvlText w:val="▪"/>
      <w:lvlJc w:val="left"/>
      <w:pPr>
        <w:ind w:left="4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7AA943A">
      <w:start w:val="1"/>
      <w:numFmt w:val="bullet"/>
      <w:lvlText w:val="•"/>
      <w:lvlJc w:val="left"/>
      <w:pPr>
        <w:ind w:left="52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1A89ADE">
      <w:start w:val="1"/>
      <w:numFmt w:val="bullet"/>
      <w:lvlText w:val="o"/>
      <w:lvlJc w:val="left"/>
      <w:pPr>
        <w:ind w:left="60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0DEB2A2">
      <w:start w:val="1"/>
      <w:numFmt w:val="bullet"/>
      <w:lvlText w:val="▪"/>
      <w:lvlJc w:val="left"/>
      <w:pPr>
        <w:ind w:left="6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740791A"/>
    <w:multiLevelType w:val="hybridMultilevel"/>
    <w:tmpl w:val="39D037BC"/>
    <w:lvl w:ilvl="0" w:tplc="7E364C38">
      <w:start w:val="1"/>
      <w:numFmt w:val="bullet"/>
      <w:lvlText w:val=""/>
      <w:lvlJc w:val="left"/>
      <w:pPr>
        <w:tabs>
          <w:tab w:val="num" w:pos="720"/>
        </w:tabs>
        <w:ind w:left="720" w:hanging="360"/>
      </w:pPr>
      <w:rPr>
        <w:rFonts w:ascii="Wingdings" w:hAnsi="Wingdings" w:hint="default"/>
      </w:rPr>
    </w:lvl>
    <w:lvl w:ilvl="1" w:tplc="72C8C75A" w:tentative="1">
      <w:start w:val="1"/>
      <w:numFmt w:val="bullet"/>
      <w:lvlText w:val=""/>
      <w:lvlJc w:val="left"/>
      <w:pPr>
        <w:tabs>
          <w:tab w:val="num" w:pos="1440"/>
        </w:tabs>
        <w:ind w:left="1440" w:hanging="360"/>
      </w:pPr>
      <w:rPr>
        <w:rFonts w:ascii="Wingdings" w:hAnsi="Wingdings" w:hint="default"/>
      </w:rPr>
    </w:lvl>
    <w:lvl w:ilvl="2" w:tplc="507CFB1C" w:tentative="1">
      <w:start w:val="1"/>
      <w:numFmt w:val="bullet"/>
      <w:lvlText w:val=""/>
      <w:lvlJc w:val="left"/>
      <w:pPr>
        <w:tabs>
          <w:tab w:val="num" w:pos="2160"/>
        </w:tabs>
        <w:ind w:left="2160" w:hanging="360"/>
      </w:pPr>
      <w:rPr>
        <w:rFonts w:ascii="Wingdings" w:hAnsi="Wingdings" w:hint="default"/>
      </w:rPr>
    </w:lvl>
    <w:lvl w:ilvl="3" w:tplc="EA762F70" w:tentative="1">
      <w:start w:val="1"/>
      <w:numFmt w:val="bullet"/>
      <w:lvlText w:val=""/>
      <w:lvlJc w:val="left"/>
      <w:pPr>
        <w:tabs>
          <w:tab w:val="num" w:pos="2880"/>
        </w:tabs>
        <w:ind w:left="2880" w:hanging="360"/>
      </w:pPr>
      <w:rPr>
        <w:rFonts w:ascii="Wingdings" w:hAnsi="Wingdings" w:hint="default"/>
      </w:rPr>
    </w:lvl>
    <w:lvl w:ilvl="4" w:tplc="350A1C24" w:tentative="1">
      <w:start w:val="1"/>
      <w:numFmt w:val="bullet"/>
      <w:lvlText w:val=""/>
      <w:lvlJc w:val="left"/>
      <w:pPr>
        <w:tabs>
          <w:tab w:val="num" w:pos="3600"/>
        </w:tabs>
        <w:ind w:left="3600" w:hanging="360"/>
      </w:pPr>
      <w:rPr>
        <w:rFonts w:ascii="Wingdings" w:hAnsi="Wingdings" w:hint="default"/>
      </w:rPr>
    </w:lvl>
    <w:lvl w:ilvl="5" w:tplc="F3B4F6A6" w:tentative="1">
      <w:start w:val="1"/>
      <w:numFmt w:val="bullet"/>
      <w:lvlText w:val=""/>
      <w:lvlJc w:val="left"/>
      <w:pPr>
        <w:tabs>
          <w:tab w:val="num" w:pos="4320"/>
        </w:tabs>
        <w:ind w:left="4320" w:hanging="360"/>
      </w:pPr>
      <w:rPr>
        <w:rFonts w:ascii="Wingdings" w:hAnsi="Wingdings" w:hint="default"/>
      </w:rPr>
    </w:lvl>
    <w:lvl w:ilvl="6" w:tplc="E9F8812A" w:tentative="1">
      <w:start w:val="1"/>
      <w:numFmt w:val="bullet"/>
      <w:lvlText w:val=""/>
      <w:lvlJc w:val="left"/>
      <w:pPr>
        <w:tabs>
          <w:tab w:val="num" w:pos="5040"/>
        </w:tabs>
        <w:ind w:left="5040" w:hanging="360"/>
      </w:pPr>
      <w:rPr>
        <w:rFonts w:ascii="Wingdings" w:hAnsi="Wingdings" w:hint="default"/>
      </w:rPr>
    </w:lvl>
    <w:lvl w:ilvl="7" w:tplc="AEAA42E8" w:tentative="1">
      <w:start w:val="1"/>
      <w:numFmt w:val="bullet"/>
      <w:lvlText w:val=""/>
      <w:lvlJc w:val="left"/>
      <w:pPr>
        <w:tabs>
          <w:tab w:val="num" w:pos="5760"/>
        </w:tabs>
        <w:ind w:left="5760" w:hanging="360"/>
      </w:pPr>
      <w:rPr>
        <w:rFonts w:ascii="Wingdings" w:hAnsi="Wingdings" w:hint="default"/>
      </w:rPr>
    </w:lvl>
    <w:lvl w:ilvl="8" w:tplc="4228727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93B7EA4"/>
    <w:multiLevelType w:val="hybridMultilevel"/>
    <w:tmpl w:val="475E33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37E2EC6"/>
    <w:multiLevelType w:val="hybridMultilevel"/>
    <w:tmpl w:val="1B64349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43085A73"/>
    <w:multiLevelType w:val="multilevel"/>
    <w:tmpl w:val="7AD48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C701AE"/>
    <w:multiLevelType w:val="hybridMultilevel"/>
    <w:tmpl w:val="5F7A41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4E15449A"/>
    <w:multiLevelType w:val="hybridMultilevel"/>
    <w:tmpl w:val="CC5EECE0"/>
    <w:lvl w:ilvl="0" w:tplc="B88A26CA">
      <w:start w:val="1"/>
      <w:numFmt w:val="decimal"/>
      <w:lvlText w:val="%1."/>
      <w:lvlJc w:val="left"/>
      <w:pPr>
        <w:tabs>
          <w:tab w:val="num" w:pos="720"/>
        </w:tabs>
        <w:ind w:left="720" w:hanging="360"/>
      </w:pPr>
    </w:lvl>
    <w:lvl w:ilvl="1" w:tplc="5B1E1008" w:tentative="1">
      <w:start w:val="1"/>
      <w:numFmt w:val="decimal"/>
      <w:lvlText w:val="%2."/>
      <w:lvlJc w:val="left"/>
      <w:pPr>
        <w:tabs>
          <w:tab w:val="num" w:pos="1440"/>
        </w:tabs>
        <w:ind w:left="1440" w:hanging="360"/>
      </w:pPr>
    </w:lvl>
    <w:lvl w:ilvl="2" w:tplc="3F3AED92" w:tentative="1">
      <w:start w:val="1"/>
      <w:numFmt w:val="decimal"/>
      <w:lvlText w:val="%3."/>
      <w:lvlJc w:val="left"/>
      <w:pPr>
        <w:tabs>
          <w:tab w:val="num" w:pos="2160"/>
        </w:tabs>
        <w:ind w:left="2160" w:hanging="360"/>
      </w:pPr>
    </w:lvl>
    <w:lvl w:ilvl="3" w:tplc="9D66C528" w:tentative="1">
      <w:start w:val="1"/>
      <w:numFmt w:val="decimal"/>
      <w:lvlText w:val="%4."/>
      <w:lvlJc w:val="left"/>
      <w:pPr>
        <w:tabs>
          <w:tab w:val="num" w:pos="2880"/>
        </w:tabs>
        <w:ind w:left="2880" w:hanging="360"/>
      </w:pPr>
    </w:lvl>
    <w:lvl w:ilvl="4" w:tplc="3498F7F8" w:tentative="1">
      <w:start w:val="1"/>
      <w:numFmt w:val="decimal"/>
      <w:lvlText w:val="%5."/>
      <w:lvlJc w:val="left"/>
      <w:pPr>
        <w:tabs>
          <w:tab w:val="num" w:pos="3600"/>
        </w:tabs>
        <w:ind w:left="3600" w:hanging="360"/>
      </w:pPr>
    </w:lvl>
    <w:lvl w:ilvl="5" w:tplc="74B4C1DE" w:tentative="1">
      <w:start w:val="1"/>
      <w:numFmt w:val="decimal"/>
      <w:lvlText w:val="%6."/>
      <w:lvlJc w:val="left"/>
      <w:pPr>
        <w:tabs>
          <w:tab w:val="num" w:pos="4320"/>
        </w:tabs>
        <w:ind w:left="4320" w:hanging="360"/>
      </w:pPr>
    </w:lvl>
    <w:lvl w:ilvl="6" w:tplc="0CE85F3E" w:tentative="1">
      <w:start w:val="1"/>
      <w:numFmt w:val="decimal"/>
      <w:lvlText w:val="%7."/>
      <w:lvlJc w:val="left"/>
      <w:pPr>
        <w:tabs>
          <w:tab w:val="num" w:pos="5040"/>
        </w:tabs>
        <w:ind w:left="5040" w:hanging="360"/>
      </w:pPr>
    </w:lvl>
    <w:lvl w:ilvl="7" w:tplc="515206B2" w:tentative="1">
      <w:start w:val="1"/>
      <w:numFmt w:val="decimal"/>
      <w:lvlText w:val="%8."/>
      <w:lvlJc w:val="left"/>
      <w:pPr>
        <w:tabs>
          <w:tab w:val="num" w:pos="5760"/>
        </w:tabs>
        <w:ind w:left="5760" w:hanging="360"/>
      </w:pPr>
    </w:lvl>
    <w:lvl w:ilvl="8" w:tplc="2E3875DC" w:tentative="1">
      <w:start w:val="1"/>
      <w:numFmt w:val="decimal"/>
      <w:lvlText w:val="%9."/>
      <w:lvlJc w:val="left"/>
      <w:pPr>
        <w:tabs>
          <w:tab w:val="num" w:pos="6480"/>
        </w:tabs>
        <w:ind w:left="6480" w:hanging="360"/>
      </w:pPr>
    </w:lvl>
  </w:abstractNum>
  <w:abstractNum w:abstractNumId="10" w15:restartNumberingAfterBreak="0">
    <w:nsid w:val="5B4A7468"/>
    <w:multiLevelType w:val="hybridMultilevel"/>
    <w:tmpl w:val="260CF6C6"/>
    <w:lvl w:ilvl="0" w:tplc="ADB6D112">
      <w:start w:val="1"/>
      <w:numFmt w:val="bullet"/>
      <w:lvlText w:val=""/>
      <w:lvlJc w:val="left"/>
      <w:pPr>
        <w:tabs>
          <w:tab w:val="num" w:pos="720"/>
        </w:tabs>
        <w:ind w:left="720" w:hanging="360"/>
      </w:pPr>
      <w:rPr>
        <w:rFonts w:ascii="Wingdings" w:hAnsi="Wingdings" w:hint="default"/>
      </w:rPr>
    </w:lvl>
    <w:lvl w:ilvl="1" w:tplc="1ECA75B4" w:tentative="1">
      <w:start w:val="1"/>
      <w:numFmt w:val="bullet"/>
      <w:lvlText w:val=""/>
      <w:lvlJc w:val="left"/>
      <w:pPr>
        <w:tabs>
          <w:tab w:val="num" w:pos="1440"/>
        </w:tabs>
        <w:ind w:left="1440" w:hanging="360"/>
      </w:pPr>
      <w:rPr>
        <w:rFonts w:ascii="Wingdings" w:hAnsi="Wingdings" w:hint="default"/>
      </w:rPr>
    </w:lvl>
    <w:lvl w:ilvl="2" w:tplc="ED00CBD2" w:tentative="1">
      <w:start w:val="1"/>
      <w:numFmt w:val="bullet"/>
      <w:lvlText w:val=""/>
      <w:lvlJc w:val="left"/>
      <w:pPr>
        <w:tabs>
          <w:tab w:val="num" w:pos="2160"/>
        </w:tabs>
        <w:ind w:left="2160" w:hanging="360"/>
      </w:pPr>
      <w:rPr>
        <w:rFonts w:ascii="Wingdings" w:hAnsi="Wingdings" w:hint="default"/>
      </w:rPr>
    </w:lvl>
    <w:lvl w:ilvl="3" w:tplc="AE7A1CBC" w:tentative="1">
      <w:start w:val="1"/>
      <w:numFmt w:val="bullet"/>
      <w:lvlText w:val=""/>
      <w:lvlJc w:val="left"/>
      <w:pPr>
        <w:tabs>
          <w:tab w:val="num" w:pos="2880"/>
        </w:tabs>
        <w:ind w:left="2880" w:hanging="360"/>
      </w:pPr>
      <w:rPr>
        <w:rFonts w:ascii="Wingdings" w:hAnsi="Wingdings" w:hint="default"/>
      </w:rPr>
    </w:lvl>
    <w:lvl w:ilvl="4" w:tplc="B4B2B126" w:tentative="1">
      <w:start w:val="1"/>
      <w:numFmt w:val="bullet"/>
      <w:lvlText w:val=""/>
      <w:lvlJc w:val="left"/>
      <w:pPr>
        <w:tabs>
          <w:tab w:val="num" w:pos="3600"/>
        </w:tabs>
        <w:ind w:left="3600" w:hanging="360"/>
      </w:pPr>
      <w:rPr>
        <w:rFonts w:ascii="Wingdings" w:hAnsi="Wingdings" w:hint="default"/>
      </w:rPr>
    </w:lvl>
    <w:lvl w:ilvl="5" w:tplc="B2C47B04" w:tentative="1">
      <w:start w:val="1"/>
      <w:numFmt w:val="bullet"/>
      <w:lvlText w:val=""/>
      <w:lvlJc w:val="left"/>
      <w:pPr>
        <w:tabs>
          <w:tab w:val="num" w:pos="4320"/>
        </w:tabs>
        <w:ind w:left="4320" w:hanging="360"/>
      </w:pPr>
      <w:rPr>
        <w:rFonts w:ascii="Wingdings" w:hAnsi="Wingdings" w:hint="default"/>
      </w:rPr>
    </w:lvl>
    <w:lvl w:ilvl="6" w:tplc="A3C2FBC0" w:tentative="1">
      <w:start w:val="1"/>
      <w:numFmt w:val="bullet"/>
      <w:lvlText w:val=""/>
      <w:lvlJc w:val="left"/>
      <w:pPr>
        <w:tabs>
          <w:tab w:val="num" w:pos="5040"/>
        </w:tabs>
        <w:ind w:left="5040" w:hanging="360"/>
      </w:pPr>
      <w:rPr>
        <w:rFonts w:ascii="Wingdings" w:hAnsi="Wingdings" w:hint="default"/>
      </w:rPr>
    </w:lvl>
    <w:lvl w:ilvl="7" w:tplc="94B4245E" w:tentative="1">
      <w:start w:val="1"/>
      <w:numFmt w:val="bullet"/>
      <w:lvlText w:val=""/>
      <w:lvlJc w:val="left"/>
      <w:pPr>
        <w:tabs>
          <w:tab w:val="num" w:pos="5760"/>
        </w:tabs>
        <w:ind w:left="5760" w:hanging="360"/>
      </w:pPr>
      <w:rPr>
        <w:rFonts w:ascii="Wingdings" w:hAnsi="Wingdings" w:hint="default"/>
      </w:rPr>
    </w:lvl>
    <w:lvl w:ilvl="8" w:tplc="86D888F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FEF7AFB"/>
    <w:multiLevelType w:val="hybridMultilevel"/>
    <w:tmpl w:val="6C5C9180"/>
    <w:lvl w:ilvl="0" w:tplc="49BC2298">
      <w:start w:val="1"/>
      <w:numFmt w:val="bullet"/>
      <w:lvlText w:val=""/>
      <w:lvlJc w:val="left"/>
      <w:pPr>
        <w:tabs>
          <w:tab w:val="num" w:pos="720"/>
        </w:tabs>
        <w:ind w:left="720" w:hanging="360"/>
      </w:pPr>
      <w:rPr>
        <w:rFonts w:ascii="Wingdings" w:hAnsi="Wingdings" w:hint="default"/>
      </w:rPr>
    </w:lvl>
    <w:lvl w:ilvl="1" w:tplc="87A2F414" w:tentative="1">
      <w:start w:val="1"/>
      <w:numFmt w:val="bullet"/>
      <w:lvlText w:val=""/>
      <w:lvlJc w:val="left"/>
      <w:pPr>
        <w:tabs>
          <w:tab w:val="num" w:pos="1440"/>
        </w:tabs>
        <w:ind w:left="1440" w:hanging="360"/>
      </w:pPr>
      <w:rPr>
        <w:rFonts w:ascii="Wingdings" w:hAnsi="Wingdings" w:hint="default"/>
      </w:rPr>
    </w:lvl>
    <w:lvl w:ilvl="2" w:tplc="261EB1E0" w:tentative="1">
      <w:start w:val="1"/>
      <w:numFmt w:val="bullet"/>
      <w:lvlText w:val=""/>
      <w:lvlJc w:val="left"/>
      <w:pPr>
        <w:tabs>
          <w:tab w:val="num" w:pos="2160"/>
        </w:tabs>
        <w:ind w:left="2160" w:hanging="360"/>
      </w:pPr>
      <w:rPr>
        <w:rFonts w:ascii="Wingdings" w:hAnsi="Wingdings" w:hint="default"/>
      </w:rPr>
    </w:lvl>
    <w:lvl w:ilvl="3" w:tplc="8800EE0C" w:tentative="1">
      <w:start w:val="1"/>
      <w:numFmt w:val="bullet"/>
      <w:lvlText w:val=""/>
      <w:lvlJc w:val="left"/>
      <w:pPr>
        <w:tabs>
          <w:tab w:val="num" w:pos="2880"/>
        </w:tabs>
        <w:ind w:left="2880" w:hanging="360"/>
      </w:pPr>
      <w:rPr>
        <w:rFonts w:ascii="Wingdings" w:hAnsi="Wingdings" w:hint="default"/>
      </w:rPr>
    </w:lvl>
    <w:lvl w:ilvl="4" w:tplc="D06C5712" w:tentative="1">
      <w:start w:val="1"/>
      <w:numFmt w:val="bullet"/>
      <w:lvlText w:val=""/>
      <w:lvlJc w:val="left"/>
      <w:pPr>
        <w:tabs>
          <w:tab w:val="num" w:pos="3600"/>
        </w:tabs>
        <w:ind w:left="3600" w:hanging="360"/>
      </w:pPr>
      <w:rPr>
        <w:rFonts w:ascii="Wingdings" w:hAnsi="Wingdings" w:hint="default"/>
      </w:rPr>
    </w:lvl>
    <w:lvl w:ilvl="5" w:tplc="C19E74E4" w:tentative="1">
      <w:start w:val="1"/>
      <w:numFmt w:val="bullet"/>
      <w:lvlText w:val=""/>
      <w:lvlJc w:val="left"/>
      <w:pPr>
        <w:tabs>
          <w:tab w:val="num" w:pos="4320"/>
        </w:tabs>
        <w:ind w:left="4320" w:hanging="360"/>
      </w:pPr>
      <w:rPr>
        <w:rFonts w:ascii="Wingdings" w:hAnsi="Wingdings" w:hint="default"/>
      </w:rPr>
    </w:lvl>
    <w:lvl w:ilvl="6" w:tplc="C232A97E" w:tentative="1">
      <w:start w:val="1"/>
      <w:numFmt w:val="bullet"/>
      <w:lvlText w:val=""/>
      <w:lvlJc w:val="left"/>
      <w:pPr>
        <w:tabs>
          <w:tab w:val="num" w:pos="5040"/>
        </w:tabs>
        <w:ind w:left="5040" w:hanging="360"/>
      </w:pPr>
      <w:rPr>
        <w:rFonts w:ascii="Wingdings" w:hAnsi="Wingdings" w:hint="default"/>
      </w:rPr>
    </w:lvl>
    <w:lvl w:ilvl="7" w:tplc="ECEA4D64" w:tentative="1">
      <w:start w:val="1"/>
      <w:numFmt w:val="bullet"/>
      <w:lvlText w:val=""/>
      <w:lvlJc w:val="left"/>
      <w:pPr>
        <w:tabs>
          <w:tab w:val="num" w:pos="5760"/>
        </w:tabs>
        <w:ind w:left="5760" w:hanging="360"/>
      </w:pPr>
      <w:rPr>
        <w:rFonts w:ascii="Wingdings" w:hAnsi="Wingdings" w:hint="default"/>
      </w:rPr>
    </w:lvl>
    <w:lvl w:ilvl="8" w:tplc="7D5CA290"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9"/>
  </w:num>
  <w:num w:numId="3">
    <w:abstractNumId w:val="5"/>
  </w:num>
  <w:num w:numId="4">
    <w:abstractNumId w:val="6"/>
  </w:num>
  <w:num w:numId="5">
    <w:abstractNumId w:val="10"/>
  </w:num>
  <w:num w:numId="6">
    <w:abstractNumId w:val="11"/>
  </w:num>
  <w:num w:numId="7">
    <w:abstractNumId w:val="0"/>
  </w:num>
  <w:num w:numId="8">
    <w:abstractNumId w:val="3"/>
  </w:num>
  <w:num w:numId="9">
    <w:abstractNumId w:val="8"/>
  </w:num>
  <w:num w:numId="10">
    <w:abstractNumId w:val="1"/>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lignBordersAndEdges/>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DD7"/>
    <w:rsid w:val="00006C5C"/>
    <w:rsid w:val="00021C04"/>
    <w:rsid w:val="00030BF4"/>
    <w:rsid w:val="000833D5"/>
    <w:rsid w:val="000B4502"/>
    <w:rsid w:val="000C0BF2"/>
    <w:rsid w:val="000D6A31"/>
    <w:rsid w:val="00104080"/>
    <w:rsid w:val="001546CD"/>
    <w:rsid w:val="0015482B"/>
    <w:rsid w:val="00213825"/>
    <w:rsid w:val="00234828"/>
    <w:rsid w:val="00266D50"/>
    <w:rsid w:val="00281CB4"/>
    <w:rsid w:val="002B7C1F"/>
    <w:rsid w:val="00355EF9"/>
    <w:rsid w:val="00392FA9"/>
    <w:rsid w:val="003F77EF"/>
    <w:rsid w:val="00435D18"/>
    <w:rsid w:val="004C37C0"/>
    <w:rsid w:val="004D4FF3"/>
    <w:rsid w:val="00515218"/>
    <w:rsid w:val="00557786"/>
    <w:rsid w:val="00594EA0"/>
    <w:rsid w:val="005B5347"/>
    <w:rsid w:val="005C2D31"/>
    <w:rsid w:val="006212F5"/>
    <w:rsid w:val="006240D5"/>
    <w:rsid w:val="006419C2"/>
    <w:rsid w:val="006A01F2"/>
    <w:rsid w:val="006B0DE3"/>
    <w:rsid w:val="006B3478"/>
    <w:rsid w:val="006E462B"/>
    <w:rsid w:val="006E61CF"/>
    <w:rsid w:val="00714AA5"/>
    <w:rsid w:val="00745C53"/>
    <w:rsid w:val="007760CA"/>
    <w:rsid w:val="0079030A"/>
    <w:rsid w:val="007C311F"/>
    <w:rsid w:val="007D0DD3"/>
    <w:rsid w:val="007E1F19"/>
    <w:rsid w:val="007E438F"/>
    <w:rsid w:val="007F7CD7"/>
    <w:rsid w:val="00812437"/>
    <w:rsid w:val="0083600B"/>
    <w:rsid w:val="00857A1B"/>
    <w:rsid w:val="0086324E"/>
    <w:rsid w:val="008634D0"/>
    <w:rsid w:val="008707A9"/>
    <w:rsid w:val="008C528C"/>
    <w:rsid w:val="008F367B"/>
    <w:rsid w:val="00915873"/>
    <w:rsid w:val="00962CE6"/>
    <w:rsid w:val="00974B00"/>
    <w:rsid w:val="009856CE"/>
    <w:rsid w:val="009B49FA"/>
    <w:rsid w:val="009B5932"/>
    <w:rsid w:val="009D7DD0"/>
    <w:rsid w:val="009E1751"/>
    <w:rsid w:val="00A1111B"/>
    <w:rsid w:val="00A22FE8"/>
    <w:rsid w:val="00A25F03"/>
    <w:rsid w:val="00A42D18"/>
    <w:rsid w:val="00AD2CB5"/>
    <w:rsid w:val="00AE6D17"/>
    <w:rsid w:val="00AF549F"/>
    <w:rsid w:val="00B02799"/>
    <w:rsid w:val="00B11463"/>
    <w:rsid w:val="00B507E4"/>
    <w:rsid w:val="00B51D1E"/>
    <w:rsid w:val="00B5378C"/>
    <w:rsid w:val="00B73033"/>
    <w:rsid w:val="00B73182"/>
    <w:rsid w:val="00B901CF"/>
    <w:rsid w:val="00BA3AA0"/>
    <w:rsid w:val="00BB13BB"/>
    <w:rsid w:val="00BE7699"/>
    <w:rsid w:val="00C61B61"/>
    <w:rsid w:val="00CD00BA"/>
    <w:rsid w:val="00D10FE6"/>
    <w:rsid w:val="00D266FA"/>
    <w:rsid w:val="00D76AB2"/>
    <w:rsid w:val="00DC2D4D"/>
    <w:rsid w:val="00DE40DC"/>
    <w:rsid w:val="00DF6312"/>
    <w:rsid w:val="00E52ADE"/>
    <w:rsid w:val="00E71CE3"/>
    <w:rsid w:val="00E7471A"/>
    <w:rsid w:val="00E81109"/>
    <w:rsid w:val="00E85341"/>
    <w:rsid w:val="00EA4D50"/>
    <w:rsid w:val="00ED75E6"/>
    <w:rsid w:val="00F07DD7"/>
    <w:rsid w:val="00F23F36"/>
    <w:rsid w:val="00F31C38"/>
    <w:rsid w:val="00F67CC0"/>
    <w:rsid w:val="00F842F9"/>
    <w:rsid w:val="00F9161E"/>
    <w:rsid w:val="00F97016"/>
    <w:rsid w:val="00FB1D87"/>
    <w:rsid w:val="00FC2D2A"/>
    <w:rsid w:val="00FC30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E31AB"/>
  <w15:chartTrackingRefBased/>
  <w15:docId w15:val="{B63A7FA0-4205-4FE5-90F4-0C0A3F9C0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5873"/>
    <w:pPr>
      <w:spacing w:line="240" w:lineRule="auto"/>
    </w:pPr>
    <w:rPr>
      <w:sz w:val="21"/>
    </w:rPr>
  </w:style>
  <w:style w:type="paragraph" w:styleId="Ttulo1">
    <w:name w:val="heading 1"/>
    <w:basedOn w:val="Normal"/>
    <w:next w:val="Normal"/>
    <w:link w:val="Ttulo1C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Ttulo2">
    <w:name w:val="heading 2"/>
    <w:basedOn w:val="Normal"/>
    <w:next w:val="Normal"/>
    <w:link w:val="Ttulo2C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Ttulo3">
    <w:name w:val="heading 3"/>
    <w:basedOn w:val="Normal"/>
    <w:next w:val="Normal"/>
    <w:link w:val="Ttulo3C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DF63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F631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15873"/>
    <w:pPr>
      <w:spacing w:after="0"/>
      <w:ind w:left="720"/>
      <w:contextualSpacing/>
    </w:pPr>
    <w:rPr>
      <w:rFonts w:asciiTheme="majorHAnsi" w:eastAsiaTheme="majorEastAsia" w:hAnsiTheme="majorHAnsi" w:cstheme="majorBidi"/>
      <w:spacing w:val="-10"/>
      <w:kern w:val="28"/>
      <w:sz w:val="88"/>
      <w:szCs w:val="56"/>
    </w:rPr>
  </w:style>
  <w:style w:type="character" w:customStyle="1" w:styleId="TtuloCar">
    <w:name w:val="Título Car"/>
    <w:basedOn w:val="Fuentedeprrafopredeter"/>
    <w:link w:val="Ttulo"/>
    <w:uiPriority w:val="10"/>
    <w:rsid w:val="00915873"/>
    <w:rPr>
      <w:rFonts w:asciiTheme="majorHAnsi" w:eastAsiaTheme="majorEastAsia" w:hAnsiTheme="majorHAnsi" w:cstheme="majorBidi"/>
      <w:spacing w:val="-10"/>
      <w:kern w:val="28"/>
      <w:sz w:val="88"/>
      <w:szCs w:val="56"/>
    </w:rPr>
  </w:style>
  <w:style w:type="paragraph" w:styleId="Subttulo">
    <w:name w:val="Subtitle"/>
    <w:basedOn w:val="Normal"/>
    <w:next w:val="Normal"/>
    <w:link w:val="SubttuloC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tuloCar">
    <w:name w:val="Subtítulo Car"/>
    <w:basedOn w:val="Fuentedeprrafopredeter"/>
    <w:link w:val="Subttulo"/>
    <w:uiPriority w:val="11"/>
    <w:rsid w:val="000B4502"/>
    <w:rPr>
      <w:rFonts w:eastAsiaTheme="minorEastAsia"/>
      <w:color w:val="F2F2F2" w:themeColor="background1" w:themeShade="F2"/>
      <w:spacing w:val="15"/>
      <w:sz w:val="48"/>
    </w:rPr>
  </w:style>
  <w:style w:type="character" w:customStyle="1" w:styleId="Ttulo1Car">
    <w:name w:val="Título 1 Car"/>
    <w:basedOn w:val="Fuentedeprrafopredeter"/>
    <w:link w:val="Ttulo1"/>
    <w:uiPriority w:val="9"/>
    <w:rsid w:val="00104080"/>
    <w:rPr>
      <w:rFonts w:asciiTheme="majorHAnsi" w:eastAsiaTheme="majorEastAsia" w:hAnsiTheme="majorHAnsi" w:cstheme="majorBidi"/>
      <w:color w:val="000000" w:themeColor="text1"/>
      <w:sz w:val="44"/>
      <w:szCs w:val="32"/>
    </w:rPr>
  </w:style>
  <w:style w:type="character" w:customStyle="1" w:styleId="Ttulo2Car">
    <w:name w:val="Título 2 Car"/>
    <w:basedOn w:val="Fuentedeprrafopredeter"/>
    <w:link w:val="Ttulo2"/>
    <w:uiPriority w:val="9"/>
    <w:rsid w:val="00104080"/>
    <w:rPr>
      <w:rFonts w:asciiTheme="majorHAnsi" w:eastAsiaTheme="majorEastAsia" w:hAnsiTheme="majorHAnsi" w:cstheme="majorBidi"/>
      <w:color w:val="000000" w:themeColor="text1"/>
      <w:sz w:val="36"/>
      <w:szCs w:val="26"/>
    </w:rPr>
  </w:style>
  <w:style w:type="paragraph" w:styleId="Sinespaciado">
    <w:name w:val="No Spacing"/>
    <w:link w:val="SinespaciadoCar"/>
    <w:uiPriority w:val="1"/>
    <w:qFormat/>
    <w:rsid w:val="00915873"/>
    <w:pPr>
      <w:spacing w:after="0" w:line="240" w:lineRule="auto"/>
    </w:pPr>
    <w:rPr>
      <w:sz w:val="21"/>
    </w:rPr>
  </w:style>
  <w:style w:type="character" w:customStyle="1" w:styleId="Ttulo3Car">
    <w:name w:val="Título 3 Car"/>
    <w:basedOn w:val="Fuentedeprrafopredeter"/>
    <w:link w:val="Ttulo3"/>
    <w:uiPriority w:val="9"/>
    <w:rsid w:val="00104080"/>
    <w:rPr>
      <w:rFonts w:asciiTheme="majorHAnsi" w:eastAsiaTheme="majorEastAsia" w:hAnsiTheme="majorHAnsi" w:cstheme="majorBidi"/>
      <w:color w:val="000000" w:themeColor="text1"/>
      <w:sz w:val="24"/>
      <w:szCs w:val="24"/>
    </w:rPr>
  </w:style>
  <w:style w:type="character" w:customStyle="1" w:styleId="SinespaciadoCar">
    <w:name w:val="Sin espaciado Car"/>
    <w:basedOn w:val="Fuentedeprrafopredeter"/>
    <w:link w:val="Sinespaciado"/>
    <w:uiPriority w:val="1"/>
    <w:rsid w:val="00F07DD7"/>
    <w:rPr>
      <w:sz w:val="21"/>
    </w:rPr>
  </w:style>
  <w:style w:type="paragraph" w:styleId="Encabezado">
    <w:name w:val="header"/>
    <w:basedOn w:val="Normal"/>
    <w:link w:val="EncabezadoCar"/>
    <w:uiPriority w:val="99"/>
    <w:unhideWhenUsed/>
    <w:rsid w:val="008C528C"/>
    <w:pPr>
      <w:tabs>
        <w:tab w:val="center" w:pos="4419"/>
        <w:tab w:val="right" w:pos="8838"/>
      </w:tabs>
      <w:spacing w:after="0"/>
    </w:pPr>
  </w:style>
  <w:style w:type="character" w:customStyle="1" w:styleId="EncabezadoCar">
    <w:name w:val="Encabezado Car"/>
    <w:basedOn w:val="Fuentedeprrafopredeter"/>
    <w:link w:val="Encabezado"/>
    <w:uiPriority w:val="99"/>
    <w:rsid w:val="008C528C"/>
    <w:rPr>
      <w:sz w:val="21"/>
    </w:rPr>
  </w:style>
  <w:style w:type="paragraph" w:styleId="Piedepgina">
    <w:name w:val="footer"/>
    <w:basedOn w:val="Normal"/>
    <w:link w:val="PiedepginaCar"/>
    <w:uiPriority w:val="99"/>
    <w:unhideWhenUsed/>
    <w:rsid w:val="008C528C"/>
    <w:pPr>
      <w:tabs>
        <w:tab w:val="center" w:pos="4419"/>
        <w:tab w:val="right" w:pos="8838"/>
      </w:tabs>
      <w:spacing w:after="0"/>
    </w:pPr>
  </w:style>
  <w:style w:type="character" w:customStyle="1" w:styleId="PiedepginaCar">
    <w:name w:val="Pie de página Car"/>
    <w:basedOn w:val="Fuentedeprrafopredeter"/>
    <w:link w:val="Piedepgina"/>
    <w:uiPriority w:val="99"/>
    <w:rsid w:val="008C528C"/>
    <w:rPr>
      <w:sz w:val="21"/>
    </w:rPr>
  </w:style>
  <w:style w:type="character" w:customStyle="1" w:styleId="Ttulo4Car">
    <w:name w:val="Título 4 Car"/>
    <w:basedOn w:val="Fuentedeprrafopredeter"/>
    <w:link w:val="Ttulo4"/>
    <w:uiPriority w:val="9"/>
    <w:rsid w:val="00DF6312"/>
    <w:rPr>
      <w:rFonts w:asciiTheme="majorHAnsi" w:eastAsiaTheme="majorEastAsia" w:hAnsiTheme="majorHAnsi" w:cstheme="majorBidi"/>
      <w:i/>
      <w:iCs/>
      <w:color w:val="2F5496" w:themeColor="accent1" w:themeShade="BF"/>
      <w:sz w:val="21"/>
    </w:rPr>
  </w:style>
  <w:style w:type="character" w:styleId="nfasisintenso">
    <w:name w:val="Intense Emphasis"/>
    <w:basedOn w:val="Fuentedeprrafopredeter"/>
    <w:uiPriority w:val="21"/>
    <w:qFormat/>
    <w:rsid w:val="00DF6312"/>
    <w:rPr>
      <w:i/>
      <w:iCs/>
      <w:color w:val="4472C4" w:themeColor="accent1"/>
    </w:rPr>
  </w:style>
  <w:style w:type="character" w:customStyle="1" w:styleId="Ttulo5Car">
    <w:name w:val="Título 5 Car"/>
    <w:basedOn w:val="Fuentedeprrafopredeter"/>
    <w:link w:val="Ttulo5"/>
    <w:uiPriority w:val="9"/>
    <w:rsid w:val="00DF6312"/>
    <w:rPr>
      <w:rFonts w:asciiTheme="majorHAnsi" w:eastAsiaTheme="majorEastAsia" w:hAnsiTheme="majorHAnsi" w:cstheme="majorBidi"/>
      <w:color w:val="2F5496" w:themeColor="accent1" w:themeShade="BF"/>
      <w:sz w:val="21"/>
    </w:rPr>
  </w:style>
  <w:style w:type="paragraph" w:styleId="Prrafodelista">
    <w:name w:val="List Paragraph"/>
    <w:basedOn w:val="Normal"/>
    <w:uiPriority w:val="34"/>
    <w:qFormat/>
    <w:rsid w:val="00C61B61"/>
    <w:pPr>
      <w:spacing w:line="259" w:lineRule="auto"/>
      <w:ind w:left="720"/>
      <w:contextualSpacing/>
    </w:pPr>
    <w:rPr>
      <w:sz w:val="22"/>
      <w:lang w:val="es-MX"/>
    </w:rPr>
  </w:style>
  <w:style w:type="paragraph" w:styleId="NormalWeb">
    <w:name w:val="Normal (Web)"/>
    <w:basedOn w:val="Normal"/>
    <w:uiPriority w:val="99"/>
    <w:semiHidden/>
    <w:unhideWhenUsed/>
    <w:rsid w:val="00D10FE6"/>
    <w:pPr>
      <w:spacing w:before="100" w:beforeAutospacing="1" w:after="100" w:afterAutospacing="1"/>
    </w:pPr>
    <w:rPr>
      <w:rFonts w:ascii="Times New Roman" w:eastAsia="Times New Roman" w:hAnsi="Times New Roman" w:cs="Times New Roman"/>
      <w:sz w:val="24"/>
      <w:szCs w:val="24"/>
      <w:lang w:val="es-MX" w:eastAsia="es-MX"/>
    </w:rPr>
  </w:style>
  <w:style w:type="table" w:customStyle="1" w:styleId="TableGrid">
    <w:name w:val="TableGrid"/>
    <w:rsid w:val="006240D5"/>
    <w:pPr>
      <w:spacing w:after="0" w:line="240" w:lineRule="auto"/>
    </w:pPr>
    <w:rPr>
      <w:rFonts w:eastAsiaTheme="minorEastAsia"/>
      <w:lang w:val="es-MX" w:eastAsia="es-MX"/>
    </w:rPr>
    <w:tblPr>
      <w:tblCellMar>
        <w:top w:w="0" w:type="dxa"/>
        <w:left w:w="0" w:type="dxa"/>
        <w:bottom w:w="0" w:type="dxa"/>
        <w:right w:w="0" w:type="dxa"/>
      </w:tblCellMar>
    </w:tblPr>
  </w:style>
  <w:style w:type="character" w:styleId="Hipervnculo">
    <w:name w:val="Hyperlink"/>
    <w:basedOn w:val="Fuentedeprrafopredeter"/>
    <w:uiPriority w:val="99"/>
    <w:unhideWhenUsed/>
    <w:rsid w:val="00E71CE3"/>
    <w:rPr>
      <w:color w:val="0563C1" w:themeColor="hyperlink"/>
      <w:u w:val="single"/>
    </w:rPr>
  </w:style>
  <w:style w:type="character" w:styleId="Textodelmarcadordeposicin">
    <w:name w:val="Placeholder Text"/>
    <w:basedOn w:val="Fuentedeprrafopredeter"/>
    <w:uiPriority w:val="99"/>
    <w:semiHidden/>
    <w:rsid w:val="0086324E"/>
    <w:rPr>
      <w:color w:val="808080"/>
    </w:rPr>
  </w:style>
  <w:style w:type="character" w:styleId="Hipervnculovisitado">
    <w:name w:val="FollowedHyperlink"/>
    <w:basedOn w:val="Fuentedeprrafopredeter"/>
    <w:uiPriority w:val="99"/>
    <w:semiHidden/>
    <w:unhideWhenUsed/>
    <w:rsid w:val="00F97016"/>
    <w:rPr>
      <w:color w:val="3B577D"/>
      <w:u w:val="single"/>
    </w:rPr>
  </w:style>
  <w:style w:type="paragraph" w:styleId="HTMLconformatoprevio">
    <w:name w:val="HTML Preformatted"/>
    <w:basedOn w:val="Normal"/>
    <w:link w:val="HTMLconformatoprevioCar"/>
    <w:uiPriority w:val="99"/>
    <w:semiHidden/>
    <w:unhideWhenUsed/>
    <w:rsid w:val="00F97016"/>
    <w:pPr>
      <w:pBdr>
        <w:top w:val="single" w:sz="8" w:space="3" w:color="7A99C0"/>
        <w:left w:val="single" w:sz="8" w:space="3" w:color="7A99C0"/>
        <w:bottom w:val="single" w:sz="8" w:space="3" w:color="7A99C0"/>
        <w:right w:val="single" w:sz="8" w:space="3" w:color="7A99C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heme="minorEastAsia" w:hAnsi="Courier New" w:cs="Courier New"/>
      <w:sz w:val="20"/>
      <w:szCs w:val="20"/>
      <w:lang w:val="es-MX" w:eastAsia="es-MX"/>
    </w:rPr>
  </w:style>
  <w:style w:type="character" w:customStyle="1" w:styleId="HTMLconformatoprevioCar">
    <w:name w:val="HTML con formato previo Car"/>
    <w:basedOn w:val="Fuentedeprrafopredeter"/>
    <w:link w:val="HTMLconformatoprevio"/>
    <w:uiPriority w:val="99"/>
    <w:semiHidden/>
    <w:rsid w:val="00F97016"/>
    <w:rPr>
      <w:rFonts w:ascii="Courier New" w:eastAsiaTheme="minorEastAsia" w:hAnsi="Courier New" w:cs="Courier New"/>
      <w:sz w:val="20"/>
      <w:szCs w:val="20"/>
      <w:lang w:val="es-MX" w:eastAsia="es-MX"/>
    </w:rPr>
  </w:style>
  <w:style w:type="paragraph" w:customStyle="1" w:styleId="msonormal0">
    <w:name w:val="msonormal"/>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Descripcin1">
    <w:name w:val="Descripción1"/>
    <w:basedOn w:val="Normal"/>
    <w:rsid w:val="00F97016"/>
    <w:pPr>
      <w:spacing w:before="100" w:beforeAutospacing="1" w:after="0"/>
      <w:jc w:val="center"/>
    </w:pPr>
    <w:rPr>
      <w:rFonts w:ascii="Arial" w:eastAsiaTheme="minorEastAsia" w:hAnsi="Arial" w:cs="Arial"/>
      <w:b/>
      <w:bCs/>
      <w:sz w:val="20"/>
      <w:szCs w:val="20"/>
      <w:lang w:val="es-MX" w:eastAsia="es-MX"/>
    </w:rPr>
  </w:style>
  <w:style w:type="paragraph" w:customStyle="1" w:styleId="figure">
    <w:name w:val="figure"/>
    <w:basedOn w:val="Normal"/>
    <w:rsid w:val="00F97016"/>
    <w:pPr>
      <w:spacing w:after="100" w:afterAutospacing="1"/>
      <w:jc w:val="center"/>
    </w:pPr>
    <w:rPr>
      <w:rFonts w:ascii="Arial" w:eastAsiaTheme="minorEastAsia" w:hAnsi="Arial" w:cs="Arial"/>
      <w:sz w:val="20"/>
      <w:szCs w:val="20"/>
      <w:lang w:val="es-MX" w:eastAsia="es-MX"/>
    </w:rPr>
  </w:style>
  <w:style w:type="paragraph" w:customStyle="1" w:styleId="link">
    <w:name w:val="link"/>
    <w:basedOn w:val="Normal"/>
    <w:rsid w:val="00F97016"/>
    <w:pPr>
      <w:spacing w:before="100" w:beforeAutospacing="1" w:after="100" w:afterAutospacing="1"/>
    </w:pPr>
    <w:rPr>
      <w:rFonts w:ascii="Arial" w:eastAsiaTheme="minorEastAsia" w:hAnsi="Arial" w:cs="Arial"/>
      <w:sz w:val="20"/>
      <w:szCs w:val="20"/>
      <w:lang w:val="es-MX" w:eastAsia="es-MX"/>
    </w:rPr>
  </w:style>
  <w:style w:type="paragraph" w:customStyle="1" w:styleId="boldlink">
    <w:name w:val="boldlink"/>
    <w:basedOn w:val="Normal"/>
    <w:rsid w:val="00F97016"/>
    <w:pPr>
      <w:spacing w:before="100" w:beforeAutospacing="1" w:after="100" w:afterAutospacing="1"/>
    </w:pPr>
    <w:rPr>
      <w:rFonts w:ascii="Arial" w:eastAsiaTheme="minorEastAsia" w:hAnsi="Arial" w:cs="Arial"/>
      <w:b/>
      <w:bCs/>
      <w:sz w:val="20"/>
      <w:szCs w:val="20"/>
      <w:lang w:val="es-MX" w:eastAsia="es-MX"/>
    </w:rPr>
  </w:style>
  <w:style w:type="paragraph" w:customStyle="1" w:styleId="Normal1">
    <w:name w:val="Normal1"/>
    <w:basedOn w:val="Normal"/>
    <w:rsid w:val="00F97016"/>
    <w:pPr>
      <w:spacing w:before="100" w:beforeAutospacing="1" w:after="100" w:afterAutospacing="1"/>
    </w:pPr>
    <w:rPr>
      <w:rFonts w:ascii="Arial" w:eastAsiaTheme="minorEastAsia" w:hAnsi="Arial" w:cs="Arial"/>
      <w:sz w:val="20"/>
      <w:szCs w:val="20"/>
      <w:lang w:val="es-MX" w:eastAsia="es-MX"/>
    </w:rPr>
  </w:style>
  <w:style w:type="paragraph" w:customStyle="1" w:styleId="comment">
    <w:name w:val="comment"/>
    <w:basedOn w:val="Normal"/>
    <w:rsid w:val="00F97016"/>
    <w:pPr>
      <w:pBdr>
        <w:top w:val="single" w:sz="8" w:space="3" w:color="7A99C0"/>
        <w:left w:val="single" w:sz="8" w:space="3" w:color="7A99C0"/>
        <w:bottom w:val="single" w:sz="8" w:space="3" w:color="7A99C0"/>
        <w:right w:val="single" w:sz="8" w:space="3" w:color="7A99C0"/>
      </w:pBdr>
      <w:spacing w:after="100" w:afterAutospacing="1"/>
    </w:pPr>
    <w:rPr>
      <w:rFonts w:ascii="Times New Roman" w:eastAsiaTheme="minorEastAsia" w:hAnsi="Times New Roman" w:cs="Times New Roman"/>
      <w:sz w:val="24"/>
      <w:szCs w:val="24"/>
      <w:lang w:val="es-MX" w:eastAsia="es-MX"/>
    </w:rPr>
  </w:style>
  <w:style w:type="paragraph" w:customStyle="1" w:styleId="titleblock">
    <w:name w:val="titleblock"/>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details">
    <w:name w:val="details"/>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groupname">
    <w:name w:val="groupname"/>
    <w:basedOn w:val="Normal"/>
    <w:rsid w:val="00F97016"/>
    <w:pPr>
      <w:shd w:val="clear" w:color="auto" w:fill="A5BAD5"/>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itemname">
    <w:name w:val="itemname"/>
    <w:basedOn w:val="Normal"/>
    <w:rsid w:val="00F97016"/>
    <w:pPr>
      <w:shd w:val="clear" w:color="auto" w:fill="D1DCEA"/>
      <w:spacing w:before="100" w:beforeAutospacing="1" w:after="100" w:afterAutospacing="1"/>
      <w:jc w:val="right"/>
    </w:pPr>
    <w:rPr>
      <w:rFonts w:ascii="Times New Roman" w:eastAsiaTheme="minorEastAsia" w:hAnsi="Times New Roman" w:cs="Times New Roman"/>
      <w:sz w:val="24"/>
      <w:szCs w:val="24"/>
      <w:lang w:val="es-MX" w:eastAsia="es-MX"/>
    </w:rPr>
  </w:style>
  <w:style w:type="paragraph" w:customStyle="1" w:styleId="itemnamecolumn">
    <w:name w:val="itemnamecolumn"/>
    <w:basedOn w:val="Normal"/>
    <w:rsid w:val="00F97016"/>
    <w:pPr>
      <w:shd w:val="clear" w:color="auto" w:fill="D1DCEA"/>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logo">
    <w:name w:val="logo"/>
    <w:basedOn w:val="Normal"/>
    <w:rsid w:val="00F97016"/>
    <w:pPr>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highlight">
    <w:name w:val="highlight"/>
    <w:basedOn w:val="Normal"/>
    <w:rsid w:val="00F97016"/>
    <w:pPr>
      <w:shd w:val="clear" w:color="auto" w:fill="FFFF7F"/>
      <w:spacing w:before="100" w:beforeAutospacing="1" w:after="100" w:afterAutospacing="1"/>
    </w:pPr>
    <w:rPr>
      <w:rFonts w:ascii="Times New Roman" w:eastAsiaTheme="minorEastAsia" w:hAnsi="Times New Roman" w:cs="Times New Roman"/>
      <w:sz w:val="24"/>
      <w:szCs w:val="24"/>
      <w:lang w:val="es-MX" w:eastAsia="es-MX"/>
    </w:rPr>
  </w:style>
  <w:style w:type="paragraph" w:customStyle="1" w:styleId="centered">
    <w:name w:val="centered"/>
    <w:basedOn w:val="Normal"/>
    <w:rsid w:val="00F97016"/>
    <w:pPr>
      <w:spacing w:before="100" w:beforeAutospacing="1" w:after="100" w:afterAutospacing="1"/>
      <w:jc w:val="center"/>
    </w:pPr>
    <w:rPr>
      <w:rFonts w:ascii="Times New Roman" w:eastAsiaTheme="minorEastAsia" w:hAnsi="Times New Roman" w:cs="Times New Roman"/>
      <w:sz w:val="24"/>
      <w:szCs w:val="24"/>
      <w:lang w:val="es-MX" w:eastAsia="es-MX"/>
    </w:rPr>
  </w:style>
  <w:style w:type="paragraph" w:customStyle="1" w:styleId="objectname">
    <w:name w:val="objectname"/>
    <w:basedOn w:val="Normal"/>
    <w:rsid w:val="00F97016"/>
    <w:pPr>
      <w:spacing w:before="100" w:beforeAutospacing="1" w:after="100" w:afterAutospacing="1"/>
    </w:pPr>
    <w:rPr>
      <w:rFonts w:ascii="Times New Roman" w:eastAsiaTheme="minorEastAsia" w:hAnsi="Times New Roman" w:cs="Times New Roman"/>
      <w:i/>
      <w:iCs/>
      <w:sz w:val="24"/>
      <w:szCs w:val="24"/>
      <w:lang w:val="es-MX" w:eastAsia="es-MX"/>
    </w:rPr>
  </w:style>
  <w:style w:type="character" w:customStyle="1" w:styleId="UnresolvedMention">
    <w:name w:val="Unresolved Mention"/>
    <w:basedOn w:val="Fuentedeprrafopredeter"/>
    <w:uiPriority w:val="99"/>
    <w:semiHidden/>
    <w:unhideWhenUsed/>
    <w:rsid w:val="00213825"/>
    <w:rPr>
      <w:color w:val="605E5C"/>
      <w:shd w:val="clear" w:color="auto" w:fill="E1DFDD"/>
    </w:rPr>
  </w:style>
  <w:style w:type="table" w:styleId="Tablaconcuadrcula">
    <w:name w:val="Table Grid"/>
    <w:basedOn w:val="Tablanormal"/>
    <w:uiPriority w:val="39"/>
    <w:rsid w:val="00B901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5">
    <w:name w:val="Grid Table 2 Accent 5"/>
    <w:basedOn w:val="Tablanormal"/>
    <w:uiPriority w:val="47"/>
    <w:rsid w:val="00B901C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jpg"/><Relationship Id="rId95" Type="http://schemas.openxmlformats.org/officeDocument/2006/relationships/image" Target="file:///C:\Users\cesar\AppData\Roaming\Ansys\v181\Mechanical_Report\Mechanical_Report_Files\Figure0003.p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g"/><Relationship Id="rId91" Type="http://schemas.openxmlformats.org/officeDocument/2006/relationships/image" Target="media/image84.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file:///C:\Users\cesar\AppData\Roaming\Ansys\v181\Mechanical_Report\Mechanical_Report_Files\Figure0002.png" TargetMode="External"/><Relationship Id="rId99" Type="http://schemas.openxmlformats.org/officeDocument/2006/relationships/image" Target="file:///C:\Users\cesar\AppData\Roaming\Ansys\v181\Mechanical_Report\Mechanical_Report_Files\Figure0005.png" TargetMode="External"/><Relationship Id="rId101" Type="http://schemas.openxmlformats.org/officeDocument/2006/relationships/image" Target="file:///C:\Users\cesar\AppData\Roaming\Ansys\v181\Mechanical_Report\Mechanical_Report_Files\Figure0006.p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file:///C:\Users\cesar\AppData\Roaming\Ansys\v181\Mechanical_Report\Mechanical_Report_Files\Figure0004.png"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www.ecorfan.org/spain/researchjournals/Aplicacion_Cientifica_y_Tecnica/vol3num8/Revista_de_Aplicacion_Cientifica_y_Tecnica_V3_N8_2.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es.wikipedia.org/wiki/Robot_Delta" TargetMode="External"/><Relationship Id="rId98" Type="http://schemas.openxmlformats.org/officeDocument/2006/relationships/image" Target="media/image86.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FER\AppData\Roaming\Microsoft\Plantillas\Informe%20(tema%20Urban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783B6-7D06-4B9D-956D-EE816AA00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(tema Urbano)</Template>
  <TotalTime>379</TotalTime>
  <Pages>63</Pages>
  <Words>6880</Words>
  <Characters>37841</Characters>
  <Application>Microsoft Office Word</Application>
  <DocSecurity>0</DocSecurity>
  <Lines>315</Lines>
  <Paragraphs>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Velázquez</dc:creator>
  <cp:keywords/>
  <dc:description/>
  <cp:lastModifiedBy>cesar cordero</cp:lastModifiedBy>
  <cp:revision>35</cp:revision>
  <dcterms:created xsi:type="dcterms:W3CDTF">2019-08-14T17:32:00Z</dcterms:created>
  <dcterms:modified xsi:type="dcterms:W3CDTF">2019-08-16T18:34:00Z</dcterms:modified>
</cp:coreProperties>
</file>